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968"/>
        <w:gridCol w:w="3618"/>
        <w:gridCol w:w="464"/>
        <w:gridCol w:w="4588"/>
      </w:tblGrid>
      <w:tr w:rsidR="00804CEA" w:rsidRPr="003E3B76" w14:paraId="6C9951CE" w14:textId="77777777">
        <w:tc>
          <w:tcPr>
            <w:tcW w:w="968" w:type="dxa"/>
          </w:tcPr>
          <w:p w14:paraId="5EA912B2" w14:textId="77777777" w:rsidR="00804CEA" w:rsidRPr="003E3B76" w:rsidRDefault="00804CEA" w:rsidP="00373ADD">
            <w:pPr>
              <w:pStyle w:val="SystemName"/>
              <w:spacing w:before="0" w:after="0"/>
              <w:rPr>
                <w:sz w:val="28"/>
                <w:lang w:val="ru-RU"/>
              </w:rPr>
            </w:pPr>
          </w:p>
        </w:tc>
        <w:tc>
          <w:tcPr>
            <w:tcW w:w="8886" w:type="dxa"/>
            <w:gridSpan w:val="3"/>
          </w:tcPr>
          <w:p w14:paraId="173F25C9" w14:textId="44293FEC" w:rsidR="00804CEA" w:rsidRPr="003E3B76" w:rsidRDefault="006905A0" w:rsidP="006905A0">
            <w:pPr>
              <w:pStyle w:val="SystemName"/>
              <w:spacing w:before="0" w:after="0"/>
              <w:rPr>
                <w:sz w:val="28"/>
                <w:lang w:val="ru-RU"/>
              </w:rPr>
            </w:pPr>
            <w:r>
              <w:rPr>
                <w:sz w:val="28"/>
                <w:lang w:val="ru-RU"/>
              </w:rPr>
              <w:t>НИЯУ МИФИ</w:t>
            </w:r>
          </w:p>
        </w:tc>
      </w:tr>
      <w:tr w:rsidR="00CC6702" w14:paraId="6B439BBF" w14:textId="77777777">
        <w:trPr>
          <w:trHeight w:hRule="exact" w:val="1701"/>
        </w:trPr>
        <w:tc>
          <w:tcPr>
            <w:tcW w:w="4675" w:type="dxa"/>
            <w:gridSpan w:val="2"/>
          </w:tcPr>
          <w:p w14:paraId="50E4381B" w14:textId="77777777" w:rsidR="00CC6702" w:rsidRDefault="00CC6702" w:rsidP="006D6279">
            <w:pPr>
              <w:ind w:firstLine="0"/>
              <w:contextualSpacing/>
              <w:jc w:val="center"/>
            </w:pPr>
          </w:p>
        </w:tc>
        <w:tc>
          <w:tcPr>
            <w:tcW w:w="503" w:type="dxa"/>
          </w:tcPr>
          <w:p w14:paraId="5E494FC7" w14:textId="77777777" w:rsidR="00CC6702" w:rsidRDefault="00CC6702" w:rsidP="00CC6702">
            <w:pPr>
              <w:ind w:firstLine="0"/>
              <w:contextualSpacing/>
            </w:pPr>
          </w:p>
        </w:tc>
        <w:tc>
          <w:tcPr>
            <w:tcW w:w="4676" w:type="dxa"/>
          </w:tcPr>
          <w:p w14:paraId="3D867BAE" w14:textId="77777777" w:rsidR="00CC6702" w:rsidRDefault="00CC6702" w:rsidP="006D6279">
            <w:pPr>
              <w:ind w:firstLine="0"/>
              <w:contextualSpacing/>
              <w:jc w:val="center"/>
            </w:pPr>
          </w:p>
        </w:tc>
      </w:tr>
      <w:tr w:rsidR="00CC6702" w14:paraId="687966C4" w14:textId="77777777">
        <w:trPr>
          <w:trHeight w:hRule="exact" w:val="3686"/>
        </w:trPr>
        <w:tc>
          <w:tcPr>
            <w:tcW w:w="9854" w:type="dxa"/>
            <w:gridSpan w:val="4"/>
          </w:tcPr>
          <w:p w14:paraId="7A6C5E81" w14:textId="77777777" w:rsidR="006905A0" w:rsidRDefault="006905A0" w:rsidP="006905A0">
            <w:pPr>
              <w:pStyle w:val="DocumentName"/>
              <w:ind w:left="0" w:right="0"/>
              <w:contextualSpacing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Мисикс</w:t>
            </w:r>
          </w:p>
          <w:p w14:paraId="6DB904AA" w14:textId="77777777" w:rsidR="00CC6702" w:rsidRPr="00D7549B" w:rsidRDefault="00CC6702" w:rsidP="00CC6702">
            <w:pPr>
              <w:pStyle w:val="DocumentName"/>
              <w:ind w:left="0" w:right="284"/>
              <w:contextualSpacing/>
              <w:rPr>
                <w:caps/>
                <w:sz w:val="28"/>
                <w:szCs w:val="28"/>
              </w:rPr>
            </w:pPr>
            <w:r w:rsidRPr="00D7549B">
              <w:rPr>
                <w:caps/>
                <w:sz w:val="28"/>
                <w:szCs w:val="28"/>
              </w:rPr>
              <w:fldChar w:fldCharType="begin"/>
            </w:r>
            <w:r w:rsidRPr="00D7549B">
              <w:rPr>
                <w:caps/>
                <w:sz w:val="28"/>
                <w:szCs w:val="28"/>
              </w:rPr>
              <w:instrText xml:space="preserve"> TITLE   \* MERGEFORMAT </w:instrText>
            </w:r>
            <w:r w:rsidRPr="00D7549B">
              <w:rPr>
                <w:caps/>
                <w:sz w:val="28"/>
                <w:szCs w:val="28"/>
              </w:rPr>
              <w:fldChar w:fldCharType="separate"/>
            </w:r>
            <w:r w:rsidR="00030E98">
              <w:rPr>
                <w:caps/>
                <w:sz w:val="28"/>
                <w:szCs w:val="28"/>
              </w:rPr>
              <w:t>Модель угроз информационной безопасности</w:t>
            </w:r>
            <w:r w:rsidRPr="00D7549B">
              <w:rPr>
                <w:caps/>
                <w:sz w:val="28"/>
                <w:szCs w:val="28"/>
              </w:rPr>
              <w:fldChar w:fldCharType="end"/>
            </w:r>
          </w:p>
          <w:p w14:paraId="6DF4EEC8" w14:textId="21A28A18" w:rsidR="00CC6702" w:rsidRPr="00CE40CD" w:rsidRDefault="00CC6702" w:rsidP="00CC6702">
            <w:pPr>
              <w:ind w:firstLine="0"/>
              <w:contextualSpacing/>
              <w:jc w:val="center"/>
            </w:pPr>
            <w:r w:rsidRPr="006905A0">
              <w:rPr>
                <w:szCs w:val="24"/>
              </w:rPr>
              <w:t xml:space="preserve">Версия </w:t>
            </w:r>
            <w:r w:rsidR="006905A0" w:rsidRPr="006905A0">
              <w:rPr>
                <w:szCs w:val="24"/>
              </w:rPr>
              <w:t>1</w:t>
            </w:r>
            <w:r w:rsidR="006905A0">
              <w:rPr>
                <w:szCs w:val="24"/>
              </w:rPr>
              <w:t>.00</w:t>
            </w:r>
          </w:p>
        </w:tc>
      </w:tr>
      <w:tr w:rsidR="00CC6702" w14:paraId="6803C8A8" w14:textId="77777777">
        <w:trPr>
          <w:trHeight w:hRule="exact" w:val="567"/>
        </w:trPr>
        <w:tc>
          <w:tcPr>
            <w:tcW w:w="4675" w:type="dxa"/>
            <w:gridSpan w:val="2"/>
          </w:tcPr>
          <w:p w14:paraId="14684DA4" w14:textId="77777777" w:rsidR="00CC6702" w:rsidRPr="00CC6702" w:rsidRDefault="00CC6702" w:rsidP="00CC6702">
            <w:pPr>
              <w:spacing w:line="240" w:lineRule="auto"/>
              <w:ind w:firstLine="0"/>
              <w:contextualSpacing/>
              <w:jc w:val="center"/>
              <w:rPr>
                <w:b/>
                <w:szCs w:val="24"/>
              </w:rPr>
            </w:pPr>
            <w:r w:rsidRPr="00CC6702">
              <w:rPr>
                <w:b/>
                <w:szCs w:val="24"/>
              </w:rPr>
              <w:t>СОГЛАСОВАНО</w:t>
            </w:r>
          </w:p>
        </w:tc>
        <w:tc>
          <w:tcPr>
            <w:tcW w:w="503" w:type="dxa"/>
          </w:tcPr>
          <w:p w14:paraId="0077374B" w14:textId="77777777" w:rsidR="00CC6702" w:rsidRPr="00CC6702" w:rsidRDefault="00CC6702" w:rsidP="00CC6702">
            <w:pPr>
              <w:spacing w:line="240" w:lineRule="auto"/>
              <w:ind w:firstLine="0"/>
              <w:contextualSpacing/>
              <w:jc w:val="center"/>
              <w:rPr>
                <w:b/>
                <w:szCs w:val="24"/>
              </w:rPr>
            </w:pPr>
          </w:p>
        </w:tc>
        <w:tc>
          <w:tcPr>
            <w:tcW w:w="4676" w:type="dxa"/>
          </w:tcPr>
          <w:p w14:paraId="7890D9E3" w14:textId="77777777" w:rsidR="00CC6702" w:rsidRPr="00CC6702" w:rsidRDefault="00CC6702" w:rsidP="00CC6702">
            <w:pPr>
              <w:spacing w:line="240" w:lineRule="auto"/>
              <w:ind w:firstLine="0"/>
              <w:contextualSpacing/>
              <w:jc w:val="center"/>
              <w:rPr>
                <w:b/>
                <w:szCs w:val="24"/>
              </w:rPr>
            </w:pPr>
            <w:r w:rsidRPr="00CC6702">
              <w:rPr>
                <w:b/>
                <w:szCs w:val="24"/>
              </w:rPr>
              <w:t>Представители организации Разработчика</w:t>
            </w:r>
          </w:p>
        </w:tc>
      </w:tr>
      <w:tr w:rsidR="00CC6702" w14:paraId="780DF7CA" w14:textId="77777777">
        <w:trPr>
          <w:trHeight w:hRule="exact" w:val="1755"/>
        </w:trPr>
        <w:tc>
          <w:tcPr>
            <w:tcW w:w="4675" w:type="dxa"/>
            <w:gridSpan w:val="2"/>
          </w:tcPr>
          <w:p w14:paraId="7435CFB0" w14:textId="77777777" w:rsidR="00CC6702" w:rsidRPr="00CC6702" w:rsidRDefault="00CC6702" w:rsidP="00CC6702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 w:rsidRPr="00CC6702">
              <w:rPr>
                <w:sz w:val="22"/>
              </w:rPr>
              <w:t>Должность</w:t>
            </w:r>
          </w:p>
          <w:p w14:paraId="4F6D7A0A" w14:textId="77777777" w:rsidR="00CC6702" w:rsidRPr="00B3417C" w:rsidRDefault="00CC6702" w:rsidP="00CC6702">
            <w:pPr>
              <w:pStyle w:val="HTML"/>
              <w:ind w:left="720"/>
              <w:contextualSpacing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B3417C">
              <w:rPr>
                <w:rFonts w:ascii="Times New Roman" w:hAnsi="Times New Roman"/>
                <w:sz w:val="24"/>
                <w:lang w:val="ru-RU"/>
              </w:rPr>
              <w:t>______________________Х.Х. ХХХХ</w:t>
            </w:r>
          </w:p>
          <w:p w14:paraId="35EFA913" w14:textId="77777777" w:rsidR="00CC6702" w:rsidRPr="00B3417C" w:rsidRDefault="00CC6702" w:rsidP="00CC6702">
            <w:pPr>
              <w:pStyle w:val="HTML"/>
              <w:ind w:left="720"/>
              <w:contextualSpacing/>
              <w:jc w:val="center"/>
              <w:rPr>
                <w:rFonts w:ascii="Times New Roman" w:hAnsi="Times New Roman"/>
                <w:sz w:val="16"/>
                <w:lang w:val="ru-RU"/>
              </w:rPr>
            </w:pPr>
            <w:r w:rsidRPr="00B3417C">
              <w:rPr>
                <w:rFonts w:ascii="Times New Roman" w:hAnsi="Times New Roman"/>
                <w:sz w:val="16"/>
                <w:lang w:val="ru-RU"/>
              </w:rPr>
              <w:t>(личная подпись)                             (расшифровка подписи)</w:t>
            </w:r>
          </w:p>
          <w:p w14:paraId="463616C4" w14:textId="3D7B3A8B" w:rsidR="00CC6702" w:rsidRDefault="00CC6702" w:rsidP="00B75C5E">
            <w:pPr>
              <w:ind w:firstLine="0"/>
              <w:contextualSpacing/>
              <w:jc w:val="center"/>
            </w:pPr>
            <w:r w:rsidRPr="00CC6702">
              <w:rPr>
                <w:sz w:val="22"/>
              </w:rPr>
              <w:t>«___» ______________20</w:t>
            </w:r>
            <w:r w:rsidR="006905A0">
              <w:rPr>
                <w:sz w:val="22"/>
              </w:rPr>
              <w:t>21</w:t>
            </w:r>
            <w:r w:rsidRPr="00CC6702">
              <w:rPr>
                <w:sz w:val="22"/>
              </w:rPr>
              <w:t xml:space="preserve"> г</w:t>
            </w:r>
          </w:p>
        </w:tc>
        <w:tc>
          <w:tcPr>
            <w:tcW w:w="503" w:type="dxa"/>
          </w:tcPr>
          <w:p w14:paraId="24144761" w14:textId="77777777" w:rsidR="00CC6702" w:rsidRDefault="00CC6702" w:rsidP="00CC6702">
            <w:pPr>
              <w:ind w:firstLine="0"/>
              <w:contextualSpacing/>
            </w:pPr>
          </w:p>
        </w:tc>
        <w:tc>
          <w:tcPr>
            <w:tcW w:w="4676" w:type="dxa"/>
          </w:tcPr>
          <w:p w14:paraId="3903167A" w14:textId="77777777" w:rsidR="00CC6702" w:rsidRPr="00CC6702" w:rsidRDefault="00CC6702" w:rsidP="00CC6702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 w:rsidRPr="00CC6702">
              <w:rPr>
                <w:sz w:val="22"/>
              </w:rPr>
              <w:t>Должность</w:t>
            </w:r>
          </w:p>
          <w:p w14:paraId="46820FAD" w14:textId="77777777" w:rsidR="00CC6702" w:rsidRPr="00B3417C" w:rsidRDefault="00CC6702" w:rsidP="00CC6702">
            <w:pPr>
              <w:pStyle w:val="HTML"/>
              <w:ind w:left="720"/>
              <w:contextualSpacing/>
              <w:jc w:val="center"/>
              <w:rPr>
                <w:rFonts w:ascii="Times New Roman" w:hAnsi="Times New Roman"/>
                <w:sz w:val="24"/>
                <w:lang w:val="ru-RU"/>
              </w:rPr>
            </w:pPr>
            <w:r w:rsidRPr="00B3417C">
              <w:rPr>
                <w:rFonts w:ascii="Times New Roman" w:hAnsi="Times New Roman"/>
                <w:sz w:val="24"/>
                <w:lang w:val="ru-RU"/>
              </w:rPr>
              <w:t>______________________Х.Х. ХХХХ</w:t>
            </w:r>
          </w:p>
          <w:p w14:paraId="06A03306" w14:textId="77777777" w:rsidR="00CC6702" w:rsidRPr="00B3417C" w:rsidRDefault="00CC6702" w:rsidP="00CC6702">
            <w:pPr>
              <w:pStyle w:val="HTML"/>
              <w:ind w:left="720"/>
              <w:contextualSpacing/>
              <w:jc w:val="center"/>
              <w:rPr>
                <w:rFonts w:ascii="Times New Roman" w:hAnsi="Times New Roman"/>
                <w:sz w:val="16"/>
                <w:lang w:val="ru-RU"/>
              </w:rPr>
            </w:pPr>
            <w:r w:rsidRPr="00B3417C">
              <w:rPr>
                <w:rFonts w:ascii="Times New Roman" w:hAnsi="Times New Roman"/>
                <w:sz w:val="16"/>
                <w:lang w:val="ru-RU"/>
              </w:rPr>
              <w:t>(личная подпись)                             (расшифровка подписи)</w:t>
            </w:r>
          </w:p>
          <w:p w14:paraId="4AD2121E" w14:textId="7D1FD924" w:rsidR="00CC6702" w:rsidRDefault="00CC6702" w:rsidP="00B75C5E">
            <w:pPr>
              <w:ind w:firstLine="0"/>
              <w:contextualSpacing/>
              <w:jc w:val="center"/>
            </w:pPr>
            <w:r w:rsidRPr="00CC6702">
              <w:rPr>
                <w:sz w:val="22"/>
              </w:rPr>
              <w:t>«___» ______________20</w:t>
            </w:r>
            <w:r w:rsidR="006905A0">
              <w:rPr>
                <w:sz w:val="22"/>
              </w:rPr>
              <w:t>21</w:t>
            </w:r>
            <w:r w:rsidRPr="00CC6702">
              <w:rPr>
                <w:sz w:val="22"/>
              </w:rPr>
              <w:t xml:space="preserve"> г</w:t>
            </w:r>
          </w:p>
        </w:tc>
      </w:tr>
      <w:tr w:rsidR="00CC6702" w14:paraId="5CD74693" w14:textId="77777777">
        <w:trPr>
          <w:trHeight w:hRule="exact" w:val="1418"/>
        </w:trPr>
        <w:tc>
          <w:tcPr>
            <w:tcW w:w="4675" w:type="dxa"/>
            <w:gridSpan w:val="2"/>
          </w:tcPr>
          <w:p w14:paraId="4AE7F9FE" w14:textId="77777777" w:rsidR="00CC6702" w:rsidRPr="007F033C" w:rsidRDefault="00CC6702" w:rsidP="00CC6702">
            <w:pPr>
              <w:spacing w:after="0"/>
              <w:ind w:firstLine="0"/>
              <w:contextualSpacing/>
              <w:jc w:val="center"/>
            </w:pPr>
          </w:p>
        </w:tc>
        <w:tc>
          <w:tcPr>
            <w:tcW w:w="503" w:type="dxa"/>
          </w:tcPr>
          <w:p w14:paraId="406E579F" w14:textId="77777777" w:rsidR="00CC6702" w:rsidRDefault="00CC6702" w:rsidP="00CC6702">
            <w:pPr>
              <w:ind w:firstLine="0"/>
              <w:contextualSpacing/>
            </w:pPr>
          </w:p>
        </w:tc>
        <w:tc>
          <w:tcPr>
            <w:tcW w:w="4676" w:type="dxa"/>
          </w:tcPr>
          <w:p w14:paraId="64243A23" w14:textId="77777777" w:rsidR="00CC6702" w:rsidRPr="007F033C" w:rsidRDefault="00CC6702" w:rsidP="00CC6702">
            <w:pPr>
              <w:spacing w:after="0"/>
              <w:ind w:firstLine="0"/>
              <w:contextualSpacing/>
              <w:jc w:val="center"/>
            </w:pPr>
          </w:p>
        </w:tc>
      </w:tr>
      <w:tr w:rsidR="00CC6702" w14:paraId="15D7D2A3" w14:textId="77777777">
        <w:trPr>
          <w:trHeight w:hRule="exact" w:val="1418"/>
        </w:trPr>
        <w:tc>
          <w:tcPr>
            <w:tcW w:w="4675" w:type="dxa"/>
            <w:gridSpan w:val="2"/>
          </w:tcPr>
          <w:p w14:paraId="49BB6AE4" w14:textId="77777777" w:rsidR="00CC6702" w:rsidRPr="007F033C" w:rsidRDefault="00CC6702" w:rsidP="00CC6702">
            <w:pPr>
              <w:spacing w:after="0"/>
              <w:ind w:firstLine="0"/>
              <w:contextualSpacing/>
              <w:jc w:val="center"/>
            </w:pPr>
          </w:p>
        </w:tc>
        <w:tc>
          <w:tcPr>
            <w:tcW w:w="503" w:type="dxa"/>
          </w:tcPr>
          <w:p w14:paraId="36007F7A" w14:textId="77777777" w:rsidR="00CC6702" w:rsidRDefault="00CC6702" w:rsidP="00CC6702">
            <w:pPr>
              <w:ind w:firstLine="0"/>
              <w:contextualSpacing/>
            </w:pPr>
          </w:p>
        </w:tc>
        <w:tc>
          <w:tcPr>
            <w:tcW w:w="4676" w:type="dxa"/>
          </w:tcPr>
          <w:p w14:paraId="4C272C35" w14:textId="77777777" w:rsidR="00CC6702" w:rsidRPr="007F033C" w:rsidRDefault="00CC6702" w:rsidP="00CC6702">
            <w:pPr>
              <w:spacing w:after="0"/>
              <w:ind w:firstLine="0"/>
              <w:contextualSpacing/>
              <w:jc w:val="center"/>
            </w:pPr>
          </w:p>
        </w:tc>
      </w:tr>
      <w:tr w:rsidR="00CC6702" w14:paraId="725A101D" w14:textId="77777777" w:rsidTr="005558A5">
        <w:trPr>
          <w:trHeight w:hRule="exact" w:val="2544"/>
        </w:trPr>
        <w:tc>
          <w:tcPr>
            <w:tcW w:w="4675" w:type="dxa"/>
            <w:gridSpan w:val="2"/>
          </w:tcPr>
          <w:p w14:paraId="13B8617A" w14:textId="77777777" w:rsidR="00CC6702" w:rsidRPr="007F033C" w:rsidRDefault="00CC6702" w:rsidP="00CC6702">
            <w:pPr>
              <w:spacing w:after="0"/>
              <w:ind w:firstLine="0"/>
              <w:contextualSpacing/>
              <w:jc w:val="center"/>
            </w:pPr>
          </w:p>
        </w:tc>
        <w:tc>
          <w:tcPr>
            <w:tcW w:w="503" w:type="dxa"/>
          </w:tcPr>
          <w:p w14:paraId="238049E2" w14:textId="77777777" w:rsidR="00CC6702" w:rsidRDefault="00CC6702" w:rsidP="00CC6702">
            <w:pPr>
              <w:ind w:firstLine="0"/>
              <w:contextualSpacing/>
            </w:pPr>
          </w:p>
        </w:tc>
        <w:tc>
          <w:tcPr>
            <w:tcW w:w="4676" w:type="dxa"/>
          </w:tcPr>
          <w:p w14:paraId="0B9F1E4C" w14:textId="77777777" w:rsidR="00CC6702" w:rsidRPr="007F033C" w:rsidRDefault="00CC6702" w:rsidP="00CC6702">
            <w:pPr>
              <w:spacing w:after="0"/>
              <w:ind w:firstLine="0"/>
              <w:contextualSpacing/>
              <w:jc w:val="center"/>
            </w:pPr>
          </w:p>
        </w:tc>
      </w:tr>
      <w:tr w:rsidR="00CC6702" w14:paraId="399C9160" w14:textId="77777777">
        <w:trPr>
          <w:trHeight w:hRule="exact" w:val="284"/>
        </w:trPr>
        <w:tc>
          <w:tcPr>
            <w:tcW w:w="9854" w:type="dxa"/>
            <w:gridSpan w:val="4"/>
          </w:tcPr>
          <w:p w14:paraId="042925D2" w14:textId="190AC56C" w:rsidR="00CC6702" w:rsidRPr="007F033C" w:rsidRDefault="00CC6702" w:rsidP="0010070A">
            <w:pPr>
              <w:spacing w:after="0"/>
              <w:ind w:firstLine="0"/>
              <w:contextualSpacing/>
              <w:jc w:val="center"/>
            </w:pPr>
            <w:r>
              <w:t>20</w:t>
            </w:r>
            <w:r w:rsidR="006905A0">
              <w:t>21</w:t>
            </w:r>
          </w:p>
        </w:tc>
      </w:tr>
    </w:tbl>
    <w:p w14:paraId="4681F088" w14:textId="77777777" w:rsidR="00394FC7" w:rsidRPr="00CC6702" w:rsidRDefault="00394FC7" w:rsidP="00CC6702">
      <w:pPr>
        <w:pStyle w:val="SystemName"/>
        <w:spacing w:before="0" w:after="0"/>
        <w:jc w:val="both"/>
        <w:rPr>
          <w:lang w:val="ru-RU"/>
        </w:rPr>
        <w:sectPr w:rsidR="00394FC7" w:rsidRPr="00CC6702" w:rsidSect="00E52345">
          <w:headerReference w:type="default" r:id="rId11"/>
          <w:footerReference w:type="even" r:id="rId12"/>
          <w:footerReference w:type="default" r:id="rId13"/>
          <w:pgSz w:w="11906" w:h="16838" w:code="9"/>
          <w:pgMar w:top="1134" w:right="1134" w:bottom="1134" w:left="1134" w:header="709" w:footer="709" w:gutter="0"/>
          <w:pgNumType w:start="2"/>
          <w:cols w:space="708"/>
          <w:titlePg/>
          <w:docGrid w:linePitch="360"/>
        </w:sect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39"/>
        <w:gridCol w:w="8699"/>
      </w:tblGrid>
      <w:tr w:rsidR="00A14B8B" w14:paraId="174346A2" w14:textId="77777777">
        <w:trPr>
          <w:trHeight w:hRule="exact" w:val="975"/>
        </w:trPr>
        <w:tc>
          <w:tcPr>
            <w:tcW w:w="968" w:type="dxa"/>
          </w:tcPr>
          <w:p w14:paraId="01F57763" w14:textId="77777777" w:rsidR="00A14B8B" w:rsidRDefault="00A14B8B" w:rsidP="00A14B8B">
            <w:pPr>
              <w:ind w:firstLine="0"/>
              <w:contextualSpacing/>
              <w:jc w:val="center"/>
            </w:pPr>
          </w:p>
        </w:tc>
        <w:tc>
          <w:tcPr>
            <w:tcW w:w="9453" w:type="dxa"/>
          </w:tcPr>
          <w:p w14:paraId="40F1CC9C" w14:textId="77777777" w:rsidR="00A14B8B" w:rsidRPr="00A14B8B" w:rsidRDefault="00A14B8B" w:rsidP="00A14B8B">
            <w:pPr>
              <w:pStyle w:val="SystemName"/>
              <w:spacing w:before="0" w:after="0"/>
              <w:ind w:left="25"/>
              <w:contextualSpacing/>
              <w:rPr>
                <w:lang w:val="ru-RU"/>
              </w:rPr>
            </w:pPr>
          </w:p>
        </w:tc>
      </w:tr>
      <w:tr w:rsidR="00A14B8B" w14:paraId="1C71F835" w14:textId="77777777">
        <w:trPr>
          <w:trHeight w:hRule="exact" w:val="964"/>
        </w:trPr>
        <w:tc>
          <w:tcPr>
            <w:tcW w:w="10421" w:type="dxa"/>
            <w:gridSpan w:val="2"/>
          </w:tcPr>
          <w:p w14:paraId="0AF963AF" w14:textId="77777777" w:rsidR="00A14B8B" w:rsidRPr="00A14B8B" w:rsidRDefault="00A14B8B" w:rsidP="00554613">
            <w:pPr>
              <w:pStyle w:val="DocumentName"/>
              <w:ind w:left="0" w:right="284"/>
              <w:contextualSpacing/>
              <w:jc w:val="both"/>
              <w:rPr>
                <w:szCs w:val="24"/>
              </w:rPr>
            </w:pPr>
          </w:p>
        </w:tc>
      </w:tr>
      <w:tr w:rsidR="00A14B8B" w14:paraId="27CBC711" w14:textId="77777777" w:rsidTr="00436C6E">
        <w:trPr>
          <w:trHeight w:hRule="exact" w:val="11612"/>
        </w:trPr>
        <w:tc>
          <w:tcPr>
            <w:tcW w:w="10421" w:type="dxa"/>
            <w:gridSpan w:val="2"/>
          </w:tcPr>
          <w:p w14:paraId="56C357CD" w14:textId="77777777" w:rsidR="006905A0" w:rsidRDefault="006905A0" w:rsidP="006905A0">
            <w:pPr>
              <w:pStyle w:val="DocumentName"/>
              <w:ind w:left="0" w:right="0"/>
              <w:contextualSpacing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Мисикс</w:t>
            </w:r>
          </w:p>
          <w:p w14:paraId="074E78AC" w14:textId="77777777" w:rsidR="00A14B8B" w:rsidRPr="002A4A7A" w:rsidRDefault="00A14B8B" w:rsidP="00A14B8B">
            <w:pPr>
              <w:pStyle w:val="DocumentName"/>
              <w:ind w:left="0" w:right="284"/>
              <w:contextualSpacing/>
              <w:rPr>
                <w:caps/>
                <w:sz w:val="28"/>
                <w:szCs w:val="28"/>
              </w:rPr>
            </w:pPr>
            <w:r w:rsidRPr="002A4A7A">
              <w:rPr>
                <w:caps/>
                <w:sz w:val="28"/>
                <w:szCs w:val="28"/>
              </w:rPr>
              <w:fldChar w:fldCharType="begin"/>
            </w:r>
            <w:r w:rsidRPr="002A4A7A">
              <w:rPr>
                <w:caps/>
                <w:sz w:val="28"/>
                <w:szCs w:val="28"/>
              </w:rPr>
              <w:instrText xml:space="preserve"> TITLE   \* MERGEFORMAT </w:instrText>
            </w:r>
            <w:r w:rsidRPr="002A4A7A">
              <w:rPr>
                <w:caps/>
                <w:sz w:val="28"/>
                <w:szCs w:val="28"/>
              </w:rPr>
              <w:fldChar w:fldCharType="separate"/>
            </w:r>
            <w:r w:rsidR="00030E98">
              <w:rPr>
                <w:caps/>
                <w:sz w:val="28"/>
                <w:szCs w:val="28"/>
              </w:rPr>
              <w:t>Модель угроз информационной безопасности</w:t>
            </w:r>
            <w:r w:rsidRPr="002A4A7A">
              <w:rPr>
                <w:caps/>
                <w:sz w:val="28"/>
                <w:szCs w:val="28"/>
              </w:rPr>
              <w:fldChar w:fldCharType="end"/>
            </w:r>
          </w:p>
          <w:p w14:paraId="68781E65" w14:textId="1176B40F" w:rsidR="00A14B8B" w:rsidRPr="00A14B8B" w:rsidRDefault="00A14B8B" w:rsidP="00A14B8B">
            <w:pPr>
              <w:pStyle w:val="DocumentName"/>
              <w:tabs>
                <w:tab w:val="left" w:pos="1605"/>
              </w:tabs>
              <w:ind w:left="0" w:right="284"/>
              <w:contextualSpacing/>
              <w:rPr>
                <w:b w:val="0"/>
                <w:sz w:val="24"/>
                <w:szCs w:val="24"/>
              </w:rPr>
            </w:pPr>
            <w:r w:rsidRPr="007E0C97">
              <w:rPr>
                <w:b w:val="0"/>
                <w:sz w:val="24"/>
                <w:szCs w:val="24"/>
              </w:rPr>
              <w:t xml:space="preserve">Листов </w:t>
            </w:r>
            <w:r w:rsidR="00D406BE">
              <w:rPr>
                <w:b w:val="0"/>
                <w:sz w:val="24"/>
                <w:szCs w:val="24"/>
              </w:rPr>
              <w:t>67</w:t>
            </w:r>
          </w:p>
          <w:p w14:paraId="63330692" w14:textId="29119556" w:rsidR="00A14B8B" w:rsidRPr="00A14B8B" w:rsidRDefault="00A14B8B" w:rsidP="00A14B8B">
            <w:pPr>
              <w:pStyle w:val="DocumentName"/>
              <w:ind w:left="0" w:right="284"/>
              <w:contextualSpacing/>
              <w:rPr>
                <w:b w:val="0"/>
                <w:sz w:val="24"/>
                <w:szCs w:val="24"/>
              </w:rPr>
            </w:pPr>
            <w:r w:rsidRPr="006905A0">
              <w:rPr>
                <w:b w:val="0"/>
                <w:sz w:val="24"/>
                <w:szCs w:val="24"/>
              </w:rPr>
              <w:t xml:space="preserve">Версия </w:t>
            </w:r>
            <w:r w:rsidR="006905A0" w:rsidRPr="006905A0">
              <w:rPr>
                <w:b w:val="0"/>
                <w:sz w:val="24"/>
                <w:szCs w:val="24"/>
              </w:rPr>
              <w:t>1.00</w:t>
            </w:r>
          </w:p>
          <w:p w14:paraId="378FEEE0" w14:textId="77777777" w:rsidR="00A14B8B" w:rsidRDefault="00A14B8B" w:rsidP="00D61AE1">
            <w:pPr>
              <w:contextualSpacing/>
            </w:pPr>
          </w:p>
        </w:tc>
      </w:tr>
      <w:tr w:rsidR="00A14B8B" w14:paraId="5F38A037" w14:textId="77777777" w:rsidTr="005558A5">
        <w:trPr>
          <w:trHeight w:hRule="exact" w:val="267"/>
        </w:trPr>
        <w:tc>
          <w:tcPr>
            <w:tcW w:w="10421" w:type="dxa"/>
            <w:gridSpan w:val="2"/>
          </w:tcPr>
          <w:p w14:paraId="4FA099C9" w14:textId="05B58AE2" w:rsidR="00A14B8B" w:rsidRPr="00A14B8B" w:rsidRDefault="00A14B8B" w:rsidP="0010070A">
            <w:pPr>
              <w:ind w:firstLine="0"/>
              <w:contextualSpacing/>
              <w:jc w:val="center"/>
              <w:rPr>
                <w:szCs w:val="24"/>
              </w:rPr>
            </w:pPr>
            <w:r w:rsidRPr="00A14B8B">
              <w:rPr>
                <w:szCs w:val="24"/>
              </w:rPr>
              <w:t>20</w:t>
            </w:r>
            <w:r w:rsidR="006905A0">
              <w:rPr>
                <w:szCs w:val="24"/>
              </w:rPr>
              <w:t>21</w:t>
            </w:r>
          </w:p>
        </w:tc>
      </w:tr>
    </w:tbl>
    <w:p w14:paraId="1A6742E9" w14:textId="77777777" w:rsidR="003D7918" w:rsidRPr="00FA4BF1" w:rsidRDefault="0062089C" w:rsidP="00932917">
      <w:pPr>
        <w:ind w:firstLine="0"/>
        <w:jc w:val="center"/>
        <w:rPr>
          <w:b/>
          <w:caps/>
          <w:sz w:val="28"/>
          <w:szCs w:val="28"/>
        </w:rPr>
      </w:pPr>
      <w:r>
        <w:br w:type="page"/>
      </w:r>
      <w:r w:rsidR="003D7918" w:rsidRPr="00FA4BF1">
        <w:rPr>
          <w:b/>
          <w:caps/>
          <w:sz w:val="28"/>
          <w:szCs w:val="28"/>
        </w:rPr>
        <w:lastRenderedPageBreak/>
        <w:t>Аннотация</w:t>
      </w:r>
    </w:p>
    <w:p w14:paraId="497855B6" w14:textId="77777777" w:rsidR="006905A0" w:rsidRDefault="006905A0" w:rsidP="006905A0">
      <w:pPr>
        <w:rPr>
          <w:szCs w:val="24"/>
          <w:lang w:eastAsia="ru-RU"/>
        </w:rPr>
      </w:pPr>
      <w:r>
        <w:t>В данном документе описывается модель угроз и модель нарушителя информационной безопасности информационной системы управления правами на результаты интеллектуальной деятельности (ИС).</w:t>
      </w:r>
    </w:p>
    <w:p w14:paraId="287D0873" w14:textId="77777777" w:rsidR="006905A0" w:rsidRDefault="006905A0" w:rsidP="006905A0">
      <w:r>
        <w:t>Модель угроз информационной безопасности является основой для определения состава необходимых режимных, организационно-технических и технических мер защиты ИС.</w:t>
      </w:r>
    </w:p>
    <w:p w14:paraId="5FB9FBBE" w14:textId="77777777" w:rsidR="006905A0" w:rsidRDefault="006905A0" w:rsidP="006905A0">
      <w:r>
        <w:t>Модель угроз информационной безопасности ИС содержит:</w:t>
      </w:r>
    </w:p>
    <w:p w14:paraId="7CFB8B4D" w14:textId="77777777" w:rsidR="006905A0" w:rsidRDefault="006905A0" w:rsidP="006D16E5">
      <w:pPr>
        <w:numPr>
          <w:ilvl w:val="0"/>
          <w:numId w:val="18"/>
        </w:numPr>
        <w:spacing w:before="120" w:after="0" w:line="240" w:lineRule="auto"/>
      </w:pPr>
      <w:r>
        <w:t>описание ИС;</w:t>
      </w:r>
    </w:p>
    <w:p w14:paraId="591BFCA9" w14:textId="77777777" w:rsidR="006905A0" w:rsidRDefault="006905A0" w:rsidP="006D16E5">
      <w:pPr>
        <w:numPr>
          <w:ilvl w:val="0"/>
          <w:numId w:val="18"/>
        </w:numPr>
        <w:spacing w:before="120" w:after="0" w:line="240" w:lineRule="auto"/>
      </w:pPr>
      <w:r>
        <w:t>описание модели нарушителя информационной безопасности ИС;</w:t>
      </w:r>
    </w:p>
    <w:p w14:paraId="21B8CA9E" w14:textId="77777777" w:rsidR="006905A0" w:rsidRDefault="006905A0" w:rsidP="006D16E5">
      <w:pPr>
        <w:numPr>
          <w:ilvl w:val="0"/>
          <w:numId w:val="18"/>
        </w:numPr>
        <w:spacing w:before="120" w:after="0" w:line="240" w:lineRule="auto"/>
      </w:pPr>
      <w:r>
        <w:t>перечень угроз информационной безопасности (с привязкой к потенциальным нарушителям) ИС;</w:t>
      </w:r>
    </w:p>
    <w:p w14:paraId="4941E677" w14:textId="77777777" w:rsidR="006905A0" w:rsidRDefault="006905A0" w:rsidP="006D16E5">
      <w:pPr>
        <w:numPr>
          <w:ilvl w:val="0"/>
          <w:numId w:val="18"/>
        </w:numPr>
        <w:spacing w:before="120" w:after="0" w:line="240" w:lineRule="auto"/>
      </w:pPr>
      <w:r>
        <w:t>меры по противодействию угрозам информационной безопасности в ИС.</w:t>
      </w:r>
    </w:p>
    <w:p w14:paraId="4EB18840" w14:textId="77777777" w:rsidR="00373ADD" w:rsidRPr="00F30381" w:rsidRDefault="00373ADD" w:rsidP="002B182F">
      <w:pPr>
        <w:ind w:firstLine="0"/>
        <w:jc w:val="center"/>
        <w:rPr>
          <w:b/>
          <w:sz w:val="28"/>
          <w:szCs w:val="28"/>
        </w:rPr>
      </w:pPr>
      <w:r>
        <w:br w:type="page"/>
      </w:r>
      <w:r w:rsidR="00FA4BF1" w:rsidRPr="00F30381">
        <w:rPr>
          <w:b/>
          <w:sz w:val="28"/>
          <w:szCs w:val="28"/>
        </w:rPr>
        <w:lastRenderedPageBreak/>
        <w:t>СОДЕРЖАНИЕ</w:t>
      </w:r>
    </w:p>
    <w:p w14:paraId="0BC4E994" w14:textId="77777777" w:rsidR="00D9410E" w:rsidRDefault="001E2558">
      <w:pPr>
        <w:pStyle w:val="15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ru-RU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TOC \o "1-3" \h \z \u </w:instrText>
      </w:r>
      <w:r>
        <w:rPr>
          <w:highlight w:val="yellow"/>
        </w:rPr>
        <w:fldChar w:fldCharType="separate"/>
      </w:r>
      <w:hyperlink w:anchor="_Toc468310921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</w:t>
        </w:r>
        <w:r w:rsidR="00D9410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Общие сведения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_Toc468310921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11</w:t>
        </w:r>
        <w:r w:rsidR="00D9410E">
          <w:rPr>
            <w:noProof/>
            <w:webHidden/>
          </w:rPr>
          <w:fldChar w:fldCharType="end"/>
        </w:r>
      </w:hyperlink>
    </w:p>
    <w:p w14:paraId="1C417C94" w14:textId="77777777" w:rsidR="00D9410E" w:rsidRDefault="005C1614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22" w:history="1">
        <w:r w:rsidR="00D9410E" w:rsidRPr="008C1B9B">
          <w:rPr>
            <w:rStyle w:val="afa"/>
            <w:noProof/>
            <w:lang w:bidi="hi-I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1.1.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  <w:lang w:bidi="hi-IN"/>
          </w:rPr>
          <w:t>Перечень документов на основании которых создается модель угроз информационно безопасности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_Toc468310922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11</w:t>
        </w:r>
        <w:r w:rsidR="00D9410E">
          <w:rPr>
            <w:noProof/>
            <w:webHidden/>
          </w:rPr>
          <w:fldChar w:fldCharType="end"/>
        </w:r>
      </w:hyperlink>
    </w:p>
    <w:p w14:paraId="1754FAE2" w14:textId="77777777" w:rsidR="00D9410E" w:rsidRDefault="005C1614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23" w:history="1">
        <w:r w:rsidR="00D9410E" w:rsidRPr="008C1B9B">
          <w:rPr>
            <w:rStyle w:val="afa"/>
            <w:noProof/>
            <w:lang w:bidi="hi-I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1.2.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  <w:lang w:bidi="hi-IN"/>
          </w:rPr>
          <w:t>Назначение модели угроз информационной безопасности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_Toc468310923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11</w:t>
        </w:r>
        <w:r w:rsidR="00D9410E">
          <w:rPr>
            <w:noProof/>
            <w:webHidden/>
          </w:rPr>
          <w:fldChar w:fldCharType="end"/>
        </w:r>
      </w:hyperlink>
    </w:p>
    <w:p w14:paraId="32295DA9" w14:textId="77777777" w:rsidR="00D9410E" w:rsidRDefault="005C1614">
      <w:pPr>
        <w:pStyle w:val="15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ru-RU"/>
        </w:rPr>
      </w:pPr>
      <w:hyperlink w:anchor="_Toc468310924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</w:t>
        </w:r>
        <w:r w:rsidR="00D9410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сведения оБ объекте защите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_Toc468310924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12</w:t>
        </w:r>
        <w:r w:rsidR="00D9410E">
          <w:rPr>
            <w:noProof/>
            <w:webHidden/>
          </w:rPr>
          <w:fldChar w:fldCharType="end"/>
        </w:r>
      </w:hyperlink>
    </w:p>
    <w:p w14:paraId="77FAE0A7" w14:textId="77777777" w:rsidR="00D9410E" w:rsidRDefault="005C1614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25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Назначение создаваемой Системы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_Toc468310925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12</w:t>
        </w:r>
        <w:r w:rsidR="00D9410E">
          <w:rPr>
            <w:noProof/>
            <w:webHidden/>
          </w:rPr>
          <w:fldChar w:fldCharType="end"/>
        </w:r>
      </w:hyperlink>
    </w:p>
    <w:p w14:paraId="6E8952B6" w14:textId="77777777" w:rsidR="00D9410E" w:rsidRDefault="005C1614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26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Структура Системы и ее основные характеристики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_Toc468310926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12</w:t>
        </w:r>
        <w:r w:rsidR="00D9410E">
          <w:rPr>
            <w:noProof/>
            <w:webHidden/>
          </w:rPr>
          <w:fldChar w:fldCharType="end"/>
        </w:r>
      </w:hyperlink>
    </w:p>
    <w:p w14:paraId="25370DA0" w14:textId="77777777" w:rsidR="00D9410E" w:rsidRDefault="005C1614">
      <w:pPr>
        <w:pStyle w:val="35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27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2.2.1.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Структура создаваемой Системы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_Toc468310927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13</w:t>
        </w:r>
        <w:r w:rsidR="00D9410E">
          <w:rPr>
            <w:noProof/>
            <w:webHidden/>
          </w:rPr>
          <w:fldChar w:fldCharType="end"/>
        </w:r>
      </w:hyperlink>
    </w:p>
    <w:p w14:paraId="4C127031" w14:textId="77777777" w:rsidR="00D9410E" w:rsidRDefault="005C1614">
      <w:pPr>
        <w:pStyle w:val="35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28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2.2.2.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Местонахождение технических средств Системы и перечень физических лиц, имеющих к ним доступ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_Toc468310928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13</w:t>
        </w:r>
        <w:r w:rsidR="00D9410E">
          <w:rPr>
            <w:noProof/>
            <w:webHidden/>
          </w:rPr>
          <w:fldChar w:fldCharType="end"/>
        </w:r>
      </w:hyperlink>
    </w:p>
    <w:p w14:paraId="7A66E30F" w14:textId="77777777" w:rsidR="00D9410E" w:rsidRDefault="005C1614">
      <w:pPr>
        <w:pStyle w:val="35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29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2.2.3.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Режим разграничения прав доступа пользователей Системы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_Toc468310929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14</w:t>
        </w:r>
        <w:r w:rsidR="00D9410E">
          <w:rPr>
            <w:noProof/>
            <w:webHidden/>
          </w:rPr>
          <w:fldChar w:fldCharType="end"/>
        </w:r>
      </w:hyperlink>
    </w:p>
    <w:p w14:paraId="5821BFCB" w14:textId="77777777" w:rsidR="00D9410E" w:rsidRDefault="005C1614">
      <w:pPr>
        <w:pStyle w:val="35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30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2.2.4.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Подключение Системы к сетям связи общего пользования и (или) сетям международного информационного обмена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_Toc468310930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15</w:t>
        </w:r>
        <w:r w:rsidR="00D9410E">
          <w:rPr>
            <w:noProof/>
            <w:webHidden/>
          </w:rPr>
          <w:fldChar w:fldCharType="end"/>
        </w:r>
      </w:hyperlink>
    </w:p>
    <w:p w14:paraId="21C7A6A4" w14:textId="77777777" w:rsidR="00D9410E" w:rsidRDefault="005C1614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31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 xml:space="preserve">Информация, обрабатываемая в </w:t>
        </w:r>
        <w:r w:rsidR="00D9410E" w:rsidRPr="008C1B9B">
          <w:rPr>
            <w:rStyle w:val="afa"/>
            <w:noProof/>
            <w:lang w:val="en-US"/>
          </w:rPr>
          <w:t>C</w:t>
        </w:r>
        <w:r w:rsidR="00D9410E" w:rsidRPr="008C1B9B">
          <w:rPr>
            <w:rStyle w:val="afa"/>
            <w:noProof/>
          </w:rPr>
          <w:t>истеме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_Toc468310931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15</w:t>
        </w:r>
        <w:r w:rsidR="00D9410E">
          <w:rPr>
            <w:noProof/>
            <w:webHidden/>
          </w:rPr>
          <w:fldChar w:fldCharType="end"/>
        </w:r>
      </w:hyperlink>
    </w:p>
    <w:p w14:paraId="03509788" w14:textId="77777777" w:rsidR="00D9410E" w:rsidRDefault="005C1614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32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Перечень защищаемых ресурсов Системы и их уровень конфиденциальности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_Toc468310932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17</w:t>
        </w:r>
        <w:r w:rsidR="00D9410E">
          <w:rPr>
            <w:noProof/>
            <w:webHidden/>
          </w:rPr>
          <w:fldChar w:fldCharType="end"/>
        </w:r>
      </w:hyperlink>
    </w:p>
    <w:p w14:paraId="45D1E77D" w14:textId="77777777" w:rsidR="00D9410E" w:rsidRDefault="005C1614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33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Исходный уровень защищенности Системы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_Toc468310933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19</w:t>
        </w:r>
        <w:r w:rsidR="00D9410E">
          <w:rPr>
            <w:noProof/>
            <w:webHidden/>
          </w:rPr>
          <w:fldChar w:fldCharType="end"/>
        </w:r>
      </w:hyperlink>
    </w:p>
    <w:p w14:paraId="20AA9143" w14:textId="77777777" w:rsidR="00D9410E" w:rsidRDefault="005C1614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34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2.6.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Основные данные о создаваемой системе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_Toc468310934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20</w:t>
        </w:r>
        <w:r w:rsidR="00D9410E">
          <w:rPr>
            <w:noProof/>
            <w:webHidden/>
          </w:rPr>
          <w:fldChar w:fldCharType="end"/>
        </w:r>
      </w:hyperlink>
    </w:p>
    <w:p w14:paraId="4A938291" w14:textId="77777777" w:rsidR="00D9410E" w:rsidRDefault="005C1614">
      <w:pPr>
        <w:pStyle w:val="15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ru-RU"/>
        </w:rPr>
      </w:pPr>
      <w:hyperlink w:anchor="_Toc468310935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</w:t>
        </w:r>
        <w:r w:rsidR="00D9410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Модель нарушителей информационной безопасности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_Toc468310935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22</w:t>
        </w:r>
        <w:r w:rsidR="00D9410E">
          <w:rPr>
            <w:noProof/>
            <w:webHidden/>
          </w:rPr>
          <w:fldChar w:fldCharType="end"/>
        </w:r>
      </w:hyperlink>
    </w:p>
    <w:p w14:paraId="1804DC9B" w14:textId="77777777" w:rsidR="00D9410E" w:rsidRDefault="005C1614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36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Внешние нарушители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_Toc468310936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22</w:t>
        </w:r>
        <w:r w:rsidR="00D9410E">
          <w:rPr>
            <w:noProof/>
            <w:webHidden/>
          </w:rPr>
          <w:fldChar w:fldCharType="end"/>
        </w:r>
      </w:hyperlink>
    </w:p>
    <w:p w14:paraId="0D8FD751" w14:textId="77777777" w:rsidR="00D9410E" w:rsidRDefault="005C1614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37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Внутренние нарушители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_Toc468310937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23</w:t>
        </w:r>
        <w:r w:rsidR="00D9410E">
          <w:rPr>
            <w:noProof/>
            <w:webHidden/>
          </w:rPr>
          <w:fldChar w:fldCharType="end"/>
        </w:r>
      </w:hyperlink>
    </w:p>
    <w:p w14:paraId="6243E9F5" w14:textId="77777777" w:rsidR="00D9410E" w:rsidRDefault="005C1614">
      <w:pPr>
        <w:pStyle w:val="35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38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3.2.1.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Категории ввнутреннего нарушителя информационной безопасности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_Toc468310938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23</w:t>
        </w:r>
        <w:r w:rsidR="00D9410E">
          <w:rPr>
            <w:noProof/>
            <w:webHidden/>
          </w:rPr>
          <w:fldChar w:fldCharType="end"/>
        </w:r>
      </w:hyperlink>
    </w:p>
    <w:p w14:paraId="62734A4C" w14:textId="77777777" w:rsidR="00D9410E" w:rsidRDefault="005C1614">
      <w:pPr>
        <w:pStyle w:val="35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39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3.2.2.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Предположения о средствах реализации угроз внутренним нарушителем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_Toc468310939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24</w:t>
        </w:r>
        <w:r w:rsidR="00D9410E">
          <w:rPr>
            <w:noProof/>
            <w:webHidden/>
          </w:rPr>
          <w:fldChar w:fldCharType="end"/>
        </w:r>
      </w:hyperlink>
    </w:p>
    <w:p w14:paraId="7BF62DD5" w14:textId="77777777" w:rsidR="00D9410E" w:rsidRDefault="005C1614">
      <w:pPr>
        <w:pStyle w:val="35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40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3.2.3.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Каналы, используемые внутренним нарушителем для доступа к защищаемым ресурсам Системы и способы атак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_Toc468310940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24</w:t>
        </w:r>
        <w:r w:rsidR="00D9410E">
          <w:rPr>
            <w:noProof/>
            <w:webHidden/>
          </w:rPr>
          <w:fldChar w:fldCharType="end"/>
        </w:r>
      </w:hyperlink>
    </w:p>
    <w:p w14:paraId="2E49379F" w14:textId="77777777" w:rsidR="00D9410E" w:rsidRDefault="005C1614">
      <w:pPr>
        <w:pStyle w:val="15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ru-RU"/>
        </w:rPr>
      </w:pPr>
      <w:hyperlink w:anchor="_Toc468310941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</w:t>
        </w:r>
        <w:r w:rsidR="00D9410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Модель угроз информационной безопасности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_Toc468310941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25</w:t>
        </w:r>
        <w:r w:rsidR="00D9410E">
          <w:rPr>
            <w:noProof/>
            <w:webHidden/>
          </w:rPr>
          <w:fldChar w:fldCharType="end"/>
        </w:r>
      </w:hyperlink>
    </w:p>
    <w:p w14:paraId="49E79053" w14:textId="77777777" w:rsidR="00D9410E" w:rsidRDefault="005C1614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42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4.1.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Потенциальные угрозы безопасности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_Toc468310942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25</w:t>
        </w:r>
        <w:r w:rsidR="00D9410E">
          <w:rPr>
            <w:noProof/>
            <w:webHidden/>
          </w:rPr>
          <w:fldChar w:fldCharType="end"/>
        </w:r>
      </w:hyperlink>
    </w:p>
    <w:p w14:paraId="53989785" w14:textId="77777777" w:rsidR="00D9410E" w:rsidRDefault="005C1614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43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Детальное описание угроз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_Toc468310943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26</w:t>
        </w:r>
        <w:r w:rsidR="00D9410E">
          <w:rPr>
            <w:noProof/>
            <w:webHidden/>
          </w:rPr>
          <w:fldChar w:fldCharType="end"/>
        </w:r>
      </w:hyperlink>
    </w:p>
    <w:p w14:paraId="1FF99B37" w14:textId="77777777" w:rsidR="00D9410E" w:rsidRDefault="005C1614">
      <w:pPr>
        <w:pStyle w:val="35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44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4.2.1.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Источник угроз: Внутренние. Угроза: субъективная. Возможная деятельность потенциальных внутренних нарушителей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_Toc468310944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27</w:t>
        </w:r>
        <w:r w:rsidR="00D9410E">
          <w:rPr>
            <w:noProof/>
            <w:webHidden/>
          </w:rPr>
          <w:fldChar w:fldCharType="end"/>
        </w:r>
      </w:hyperlink>
    </w:p>
    <w:p w14:paraId="45C454E9" w14:textId="77777777" w:rsidR="00D9410E" w:rsidRDefault="005C1614">
      <w:pPr>
        <w:pStyle w:val="24"/>
        <w:rPr>
          <w:rFonts w:asciiTheme="minorHAnsi" w:eastAsiaTheme="minorEastAsia" w:hAnsiTheme="minorHAnsi" w:cstheme="minorBidi"/>
          <w:b w:val="0"/>
          <w:noProof/>
          <w:sz w:val="22"/>
          <w:lang w:eastAsia="ru-RU"/>
        </w:rPr>
      </w:pPr>
      <w:hyperlink w:anchor="_Toc468310945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4.3.</w:t>
        </w:r>
        <w:r w:rsidR="00D9410E">
          <w:rPr>
            <w:rFonts w:asciiTheme="minorHAnsi" w:eastAsiaTheme="minorEastAsia" w:hAnsiTheme="minorHAnsi" w:cstheme="minorBidi"/>
            <w:b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Необходимые мероприятия для противодействия угрозам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_Toc468310945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29</w:t>
        </w:r>
        <w:r w:rsidR="00D9410E">
          <w:rPr>
            <w:noProof/>
            <w:webHidden/>
          </w:rPr>
          <w:fldChar w:fldCharType="end"/>
        </w:r>
      </w:hyperlink>
    </w:p>
    <w:p w14:paraId="17FA56DF" w14:textId="77777777" w:rsidR="00D9410E" w:rsidRDefault="005C1614">
      <w:pPr>
        <w:pStyle w:val="15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ru-RU"/>
        </w:rPr>
      </w:pPr>
      <w:hyperlink w:anchor="_Toc468310946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5.</w:t>
        </w:r>
        <w:r w:rsidR="00D9410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ВЫВОДЫ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_Toc468310946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30</w:t>
        </w:r>
        <w:r w:rsidR="00D9410E">
          <w:rPr>
            <w:noProof/>
            <w:webHidden/>
          </w:rPr>
          <w:fldChar w:fldCharType="end"/>
        </w:r>
      </w:hyperlink>
    </w:p>
    <w:p w14:paraId="79E375E3" w14:textId="77777777" w:rsidR="00D9410E" w:rsidRDefault="005C1614">
      <w:pPr>
        <w:pStyle w:val="15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ru-RU"/>
        </w:rPr>
      </w:pPr>
      <w:hyperlink w:anchor="_Toc468310947" w:history="1">
        <w:r w:rsidR="00D9410E" w:rsidRPr="008C1B9B">
          <w:rPr>
            <w:rStyle w:val="afa"/>
            <w:noProof/>
          </w:rPr>
          <w:t>Список использованных источников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_Toc468310947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32</w:t>
        </w:r>
        <w:r w:rsidR="00D9410E">
          <w:rPr>
            <w:noProof/>
            <w:webHidden/>
          </w:rPr>
          <w:fldChar w:fldCharType="end"/>
        </w:r>
      </w:hyperlink>
    </w:p>
    <w:p w14:paraId="262E6D3E" w14:textId="77777777" w:rsidR="00D9410E" w:rsidRDefault="005C1614">
      <w:pPr>
        <w:pStyle w:val="15"/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ru-RU"/>
        </w:rPr>
      </w:pPr>
      <w:hyperlink w:anchor="_Toc468310948" w:history="1">
        <w:r w:rsidR="00D9410E" w:rsidRPr="008C1B9B">
          <w:rPr>
            <w:rStyle w:val="afa"/>
            <w:noProof/>
          </w:rPr>
          <w:t>Список изменений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_Toc468310948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33</w:t>
        </w:r>
        <w:r w:rsidR="00D9410E">
          <w:rPr>
            <w:noProof/>
            <w:webHidden/>
          </w:rPr>
          <w:fldChar w:fldCharType="end"/>
        </w:r>
      </w:hyperlink>
    </w:p>
    <w:p w14:paraId="5E21AD07" w14:textId="77777777" w:rsidR="00D9410E" w:rsidRDefault="005C1614">
      <w:pPr>
        <w:pStyle w:val="15"/>
        <w:tabs>
          <w:tab w:val="left" w:pos="2739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ru-RU"/>
        </w:rPr>
      </w:pPr>
      <w:hyperlink w:anchor="_Toc468310949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Приложение 1.</w:t>
        </w:r>
        <w:r w:rsidR="00D9410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перечень актуальных угроз _____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_Toc468310949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34</w:t>
        </w:r>
        <w:r w:rsidR="00D9410E">
          <w:rPr>
            <w:noProof/>
            <w:webHidden/>
          </w:rPr>
          <w:fldChar w:fldCharType="end"/>
        </w:r>
      </w:hyperlink>
    </w:p>
    <w:p w14:paraId="4CF7C6A6" w14:textId="77777777" w:rsidR="00D9410E" w:rsidRDefault="005C1614">
      <w:pPr>
        <w:pStyle w:val="15"/>
        <w:tabs>
          <w:tab w:val="left" w:pos="3409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lang w:eastAsia="ru-RU"/>
        </w:rPr>
      </w:pPr>
      <w:hyperlink w:anchor="_Toc468310950" w:history="1">
        <w:r w:rsidR="00D9410E" w:rsidRPr="008C1B9B">
          <w:rPr>
            <w:rStyle w:val="afa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Приложение 2.</w:t>
        </w:r>
        <w:r w:rsidR="00D9410E">
          <w:rPr>
            <w:rFonts w:asciiTheme="minorHAnsi" w:eastAsiaTheme="minorEastAsia" w:hAnsiTheme="minorHAnsi" w:cstheme="minorBidi"/>
            <w:b w:val="0"/>
            <w:caps w:val="0"/>
            <w:noProof/>
            <w:sz w:val="22"/>
            <w:lang w:eastAsia="ru-RU"/>
          </w:rPr>
          <w:tab/>
        </w:r>
        <w:r w:rsidR="00D9410E" w:rsidRPr="008C1B9B">
          <w:rPr>
            <w:rStyle w:val="afa"/>
            <w:noProof/>
          </w:rPr>
          <w:t>правила отнесения способа реализации угрозы информационной безопасности к актуальному</w:t>
        </w:r>
        <w:r w:rsidR="00D9410E">
          <w:rPr>
            <w:noProof/>
            <w:webHidden/>
          </w:rPr>
          <w:tab/>
        </w:r>
        <w:r w:rsidR="00D9410E">
          <w:rPr>
            <w:noProof/>
            <w:webHidden/>
          </w:rPr>
          <w:fldChar w:fldCharType="begin"/>
        </w:r>
        <w:r w:rsidR="00D9410E">
          <w:rPr>
            <w:noProof/>
            <w:webHidden/>
          </w:rPr>
          <w:instrText xml:space="preserve"> PAGEREF _Toc468310950 \h </w:instrText>
        </w:r>
        <w:r w:rsidR="00D9410E">
          <w:rPr>
            <w:noProof/>
            <w:webHidden/>
          </w:rPr>
        </w:r>
        <w:r w:rsidR="00D9410E">
          <w:rPr>
            <w:noProof/>
            <w:webHidden/>
          </w:rPr>
          <w:fldChar w:fldCharType="separate"/>
        </w:r>
        <w:r w:rsidR="00D9410E">
          <w:rPr>
            <w:noProof/>
            <w:webHidden/>
          </w:rPr>
          <w:t>62</w:t>
        </w:r>
        <w:r w:rsidR="00D9410E">
          <w:rPr>
            <w:noProof/>
            <w:webHidden/>
          </w:rPr>
          <w:fldChar w:fldCharType="end"/>
        </w:r>
      </w:hyperlink>
    </w:p>
    <w:p w14:paraId="74C9967F" w14:textId="00EBC381" w:rsidR="00353964" w:rsidRPr="00353964" w:rsidRDefault="001E2558" w:rsidP="006905A0">
      <w:pPr>
        <w:pageBreakBefore/>
        <w:ind w:firstLine="0"/>
        <w:jc w:val="center"/>
        <w:rPr>
          <w:b/>
          <w:caps/>
          <w:sz w:val="28"/>
          <w:szCs w:val="28"/>
        </w:rPr>
      </w:pPr>
      <w:r>
        <w:rPr>
          <w:highlight w:val="yellow"/>
        </w:rPr>
        <w:lastRenderedPageBreak/>
        <w:fldChar w:fldCharType="end"/>
      </w:r>
      <w:r w:rsidR="00F30381" w:rsidRPr="005860C1">
        <w:rPr>
          <w:b/>
          <w:caps/>
          <w:sz w:val="28"/>
          <w:szCs w:val="28"/>
        </w:rPr>
        <w:t>Термины и определения</w:t>
      </w:r>
    </w:p>
    <w:tbl>
      <w:tblPr>
        <w:tblW w:w="9600" w:type="dxa"/>
        <w:tblInd w:w="108" w:type="dxa"/>
        <w:tblLook w:val="01E0" w:firstRow="1" w:lastRow="1" w:firstColumn="1" w:lastColumn="1" w:noHBand="0" w:noVBand="0"/>
      </w:tblPr>
      <w:tblGrid>
        <w:gridCol w:w="3874"/>
        <w:gridCol w:w="5726"/>
      </w:tblGrid>
      <w:tr w:rsidR="00650298" w:rsidRPr="005475DA" w14:paraId="724583EE" w14:textId="77777777" w:rsidTr="00DD77EE">
        <w:tc>
          <w:tcPr>
            <w:tcW w:w="3874" w:type="dxa"/>
            <w:shd w:val="clear" w:color="auto" w:fill="auto"/>
          </w:tcPr>
          <w:p w14:paraId="749F74A7" w14:textId="77777777" w:rsidR="00650298" w:rsidRPr="00B671EA" w:rsidRDefault="00A0261A" w:rsidP="005475DA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АкТУАЛЬНАЯ УГРОЗА</w:t>
            </w:r>
          </w:p>
        </w:tc>
        <w:tc>
          <w:tcPr>
            <w:tcW w:w="5726" w:type="dxa"/>
            <w:shd w:val="clear" w:color="auto" w:fill="auto"/>
          </w:tcPr>
          <w:p w14:paraId="244B27E0" w14:textId="77777777" w:rsidR="00650298" w:rsidRPr="004E0009" w:rsidRDefault="00B671EA" w:rsidP="003F2F49">
            <w:pPr>
              <w:ind w:firstLine="0"/>
            </w:pPr>
            <w:r w:rsidRPr="00B671EA">
              <w:t>Со</w:t>
            </w:r>
            <w:r w:rsidR="00A0261A">
              <w:t>вокупность условий и факторов, создающих актуальную опасность несанкционированного, в том числе случайного доступа к персональным данным, результатом которого могут стать уничтожение, изменение, блокирование, копирование, предоставление, распространение</w:t>
            </w:r>
            <w:r w:rsidR="00DD54B6">
              <w:t xml:space="preserve"> персональных данных</w:t>
            </w:r>
            <w:r w:rsidR="00D9410E">
              <w:t>,</w:t>
            </w:r>
            <w:r w:rsidR="00DD54B6">
              <w:t xml:space="preserve"> а </w:t>
            </w:r>
            <w:r w:rsidR="00D9410E">
              <w:t>также</w:t>
            </w:r>
            <w:r w:rsidR="00DD54B6">
              <w:t xml:space="preserve"> иные неправомерные действия при их обработке </w:t>
            </w:r>
            <w:r w:rsidR="003F2F49">
              <w:t xml:space="preserve">в информационной </w:t>
            </w:r>
            <w:r w:rsidR="00D9410E">
              <w:t>системе персональных</w:t>
            </w:r>
            <w:r w:rsidR="00DD54B6">
              <w:t xml:space="preserve"> данных</w:t>
            </w:r>
            <w:r w:rsidR="003F2F49">
              <w:t xml:space="preserve"> (ИСПДн)</w:t>
            </w:r>
          </w:p>
        </w:tc>
      </w:tr>
      <w:tr w:rsidR="001B2A03" w:rsidRPr="005475DA" w14:paraId="2D827104" w14:textId="77777777" w:rsidTr="00DD77EE">
        <w:tc>
          <w:tcPr>
            <w:tcW w:w="3874" w:type="dxa"/>
            <w:shd w:val="clear" w:color="auto" w:fill="auto"/>
          </w:tcPr>
          <w:p w14:paraId="6FE32D35" w14:textId="77777777" w:rsidR="001B2A03" w:rsidRPr="001B2A03" w:rsidRDefault="001B2A03" w:rsidP="005475DA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  <w:lang w:val="en-US"/>
              </w:rPr>
              <w:t>АТАКА</w:t>
            </w:r>
          </w:p>
        </w:tc>
        <w:tc>
          <w:tcPr>
            <w:tcW w:w="5726" w:type="dxa"/>
            <w:shd w:val="clear" w:color="auto" w:fill="auto"/>
          </w:tcPr>
          <w:p w14:paraId="794A2BE2" w14:textId="77777777" w:rsidR="001B2A03" w:rsidRPr="00B671EA" w:rsidRDefault="001B2A03" w:rsidP="003F2F49">
            <w:pPr>
              <w:ind w:firstLine="0"/>
            </w:pPr>
            <w:r>
              <w:t>Ц</w:t>
            </w:r>
            <w:r w:rsidRPr="008C5CEE">
              <w:t>еленаправленные действия нарушителя с использованием технических и (или) программных средств, с целью нарушения заданных характеристик безопасности защищаемой информации или с целью создания условий для этого</w:t>
            </w:r>
          </w:p>
        </w:tc>
      </w:tr>
      <w:tr w:rsidR="00A0261A" w:rsidRPr="005475DA" w14:paraId="6C4BA6C2" w14:textId="77777777" w:rsidTr="00DD77EE">
        <w:tc>
          <w:tcPr>
            <w:tcW w:w="3874" w:type="dxa"/>
            <w:shd w:val="clear" w:color="auto" w:fill="auto"/>
          </w:tcPr>
          <w:p w14:paraId="0036804C" w14:textId="77777777" w:rsidR="00A0261A" w:rsidRPr="00B671EA" w:rsidRDefault="00A0261A" w:rsidP="00571BAC">
            <w:pPr>
              <w:ind w:firstLine="0"/>
              <w:rPr>
                <w:b/>
                <w:caps/>
              </w:rPr>
            </w:pPr>
            <w:r w:rsidRPr="00B671EA">
              <w:rPr>
                <w:b/>
                <w:caps/>
              </w:rPr>
              <w:t>Безопасность персональных данных</w:t>
            </w:r>
            <w:r>
              <w:rPr>
                <w:b/>
                <w:caps/>
              </w:rPr>
              <w:t xml:space="preserve"> (Пдн)</w:t>
            </w:r>
          </w:p>
        </w:tc>
        <w:tc>
          <w:tcPr>
            <w:tcW w:w="5726" w:type="dxa"/>
            <w:shd w:val="clear" w:color="auto" w:fill="auto"/>
          </w:tcPr>
          <w:p w14:paraId="45E48EEB" w14:textId="77777777" w:rsidR="00A0261A" w:rsidRPr="00650298" w:rsidRDefault="00A0261A" w:rsidP="00571BAC">
            <w:pPr>
              <w:ind w:firstLine="0"/>
            </w:pPr>
            <w:r w:rsidRPr="00B671EA">
              <w:t xml:space="preserve">Состояние защищенности персональных данных, характеризуемое способностью пользователей, технических средств и информационных технологий обеспечить конфиденциальность, целостность и доступность </w:t>
            </w:r>
            <w:r>
              <w:t>ПДн</w:t>
            </w:r>
            <w:r w:rsidRPr="00B671EA" w:rsidDel="006C5BE2">
              <w:t xml:space="preserve"> </w:t>
            </w:r>
            <w:r w:rsidRPr="00B671EA">
              <w:t>при их обработке в информационных системах персональных данных</w:t>
            </w:r>
          </w:p>
        </w:tc>
      </w:tr>
      <w:tr w:rsidR="00F667E3" w:rsidRPr="005475DA" w14:paraId="08D13973" w14:textId="77777777" w:rsidTr="00DD77EE">
        <w:tc>
          <w:tcPr>
            <w:tcW w:w="3874" w:type="dxa"/>
            <w:shd w:val="clear" w:color="auto" w:fill="auto"/>
          </w:tcPr>
          <w:p w14:paraId="2D496374" w14:textId="77777777" w:rsidR="00F667E3" w:rsidRPr="00B671EA" w:rsidRDefault="00F667E3" w:rsidP="005475DA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 xml:space="preserve">Внешний нарушитель </w:t>
            </w:r>
            <w:r w:rsidR="000904F1">
              <w:rPr>
                <w:b/>
                <w:caps/>
              </w:rPr>
              <w:t>информационной безопасности (</w:t>
            </w:r>
            <w:r>
              <w:rPr>
                <w:b/>
                <w:caps/>
              </w:rPr>
              <w:t>ИБ</w:t>
            </w:r>
            <w:r w:rsidR="000904F1">
              <w:rPr>
                <w:b/>
                <w:caps/>
              </w:rPr>
              <w:t>)</w:t>
            </w:r>
          </w:p>
        </w:tc>
        <w:tc>
          <w:tcPr>
            <w:tcW w:w="5726" w:type="dxa"/>
            <w:shd w:val="clear" w:color="auto" w:fill="auto"/>
          </w:tcPr>
          <w:p w14:paraId="73792018" w14:textId="77777777" w:rsidR="00F667E3" w:rsidRPr="00B671EA" w:rsidRDefault="00ED3A4D" w:rsidP="005475DA">
            <w:pPr>
              <w:ind w:firstLine="0"/>
            </w:pPr>
            <w:r>
              <w:rPr>
                <w:rFonts w:eastAsia="Times New Roman"/>
                <w:szCs w:val="24"/>
                <w:lang w:eastAsia="ru-RU"/>
              </w:rPr>
              <w:t>Н</w:t>
            </w:r>
            <w:r w:rsidRPr="00F667E3">
              <w:rPr>
                <w:rFonts w:eastAsia="Times New Roman"/>
                <w:szCs w:val="24"/>
                <w:lang w:eastAsia="ru-RU"/>
              </w:rPr>
              <w:t>арушитель, который не имеет непосредственного доступа к техническим средствам и ресурсам системы, находящимся в пределах</w:t>
            </w:r>
            <w:r>
              <w:rPr>
                <w:rFonts w:eastAsia="Times New Roman"/>
                <w:szCs w:val="24"/>
                <w:lang w:eastAsia="ru-RU"/>
              </w:rPr>
              <w:t xml:space="preserve"> </w:t>
            </w:r>
            <w:r w:rsidRPr="00F667E3">
              <w:rPr>
                <w:rFonts w:eastAsia="Times New Roman"/>
                <w:szCs w:val="24"/>
                <w:lang w:eastAsia="ru-RU"/>
              </w:rPr>
              <w:t>контролируемой зоны</w:t>
            </w:r>
          </w:p>
        </w:tc>
      </w:tr>
      <w:tr w:rsidR="00F667E3" w:rsidRPr="005475DA" w14:paraId="64E2BD69" w14:textId="77777777" w:rsidTr="00DD77EE">
        <w:tc>
          <w:tcPr>
            <w:tcW w:w="3874" w:type="dxa"/>
            <w:shd w:val="clear" w:color="auto" w:fill="auto"/>
          </w:tcPr>
          <w:p w14:paraId="5D95A6A6" w14:textId="77777777" w:rsidR="00F667E3" w:rsidRDefault="00F667E3" w:rsidP="005475DA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Внутренний нарушитель иб</w:t>
            </w:r>
          </w:p>
        </w:tc>
        <w:tc>
          <w:tcPr>
            <w:tcW w:w="5726" w:type="dxa"/>
            <w:shd w:val="clear" w:color="auto" w:fill="auto"/>
          </w:tcPr>
          <w:p w14:paraId="51271F25" w14:textId="77777777" w:rsidR="00F667E3" w:rsidRPr="00B671EA" w:rsidRDefault="00ED3A4D" w:rsidP="00ED3A4D">
            <w:pPr>
              <w:spacing w:after="0"/>
              <w:ind w:firstLine="0"/>
            </w:pPr>
            <w:r>
              <w:rPr>
                <w:rFonts w:eastAsia="Times New Roman"/>
                <w:szCs w:val="24"/>
                <w:lang w:eastAsia="ru-RU"/>
              </w:rPr>
              <w:t>Ф</w:t>
            </w:r>
            <w:r w:rsidRPr="00ED3A4D">
              <w:rPr>
                <w:rFonts w:eastAsia="Times New Roman"/>
                <w:szCs w:val="24"/>
                <w:lang w:eastAsia="ru-RU"/>
              </w:rPr>
              <w:t>изические лица, имеющие право</w:t>
            </w:r>
            <w:r>
              <w:rPr>
                <w:rFonts w:eastAsia="Times New Roman"/>
                <w:szCs w:val="24"/>
                <w:lang w:eastAsia="ru-RU"/>
              </w:rPr>
              <w:t xml:space="preserve"> </w:t>
            </w:r>
            <w:r w:rsidRPr="00ED3A4D">
              <w:rPr>
                <w:rFonts w:eastAsia="Times New Roman"/>
                <w:szCs w:val="24"/>
                <w:lang w:eastAsia="ru-RU"/>
              </w:rPr>
              <w:t>пребывания на территории контролируемой зоны, в пределах</w:t>
            </w:r>
            <w:r>
              <w:rPr>
                <w:rFonts w:eastAsia="Times New Roman"/>
                <w:szCs w:val="24"/>
                <w:lang w:eastAsia="ru-RU"/>
              </w:rPr>
              <w:t xml:space="preserve"> </w:t>
            </w:r>
            <w:r w:rsidRPr="00ED3A4D">
              <w:rPr>
                <w:rFonts w:eastAsia="Times New Roman"/>
                <w:szCs w:val="24"/>
                <w:lang w:eastAsia="ru-RU"/>
              </w:rPr>
              <w:t>которой размещается оборудование</w:t>
            </w:r>
            <w:r>
              <w:rPr>
                <w:rFonts w:eastAsia="Times New Roman"/>
                <w:szCs w:val="24"/>
                <w:lang w:eastAsia="ru-RU"/>
              </w:rPr>
              <w:t xml:space="preserve"> системы</w:t>
            </w:r>
          </w:p>
        </w:tc>
      </w:tr>
      <w:tr w:rsidR="00B671EA" w:rsidRPr="005475DA" w14:paraId="177B1E30" w14:textId="77777777" w:rsidTr="00DD77EE">
        <w:tc>
          <w:tcPr>
            <w:tcW w:w="3874" w:type="dxa"/>
            <w:shd w:val="clear" w:color="auto" w:fill="auto"/>
          </w:tcPr>
          <w:p w14:paraId="69893F5B" w14:textId="77777777" w:rsidR="00B671EA" w:rsidRPr="00B671EA" w:rsidRDefault="00B671EA" w:rsidP="005475DA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Доступ к информации</w:t>
            </w:r>
          </w:p>
        </w:tc>
        <w:tc>
          <w:tcPr>
            <w:tcW w:w="5726" w:type="dxa"/>
            <w:shd w:val="clear" w:color="auto" w:fill="auto"/>
          </w:tcPr>
          <w:p w14:paraId="51507A92" w14:textId="77777777" w:rsidR="00B671EA" w:rsidRPr="00B671EA" w:rsidRDefault="00B671EA" w:rsidP="005475DA">
            <w:pPr>
              <w:ind w:firstLine="0"/>
            </w:pPr>
            <w:r>
              <w:t>В</w:t>
            </w:r>
            <w:r w:rsidRPr="00B671EA">
              <w:t>озможность получени</w:t>
            </w:r>
            <w:r w:rsidR="002C7404">
              <w:t>я информации и ее использования</w:t>
            </w:r>
          </w:p>
        </w:tc>
      </w:tr>
      <w:tr w:rsidR="00DD77EE" w:rsidRPr="005475DA" w14:paraId="10F3A2D6" w14:textId="77777777" w:rsidTr="00DD77EE">
        <w:tc>
          <w:tcPr>
            <w:tcW w:w="3874" w:type="dxa"/>
            <w:shd w:val="clear" w:color="auto" w:fill="auto"/>
          </w:tcPr>
          <w:p w14:paraId="6941E789" w14:textId="77777777" w:rsidR="00DD77EE" w:rsidRPr="00DD77EE" w:rsidRDefault="00DD77EE" w:rsidP="005475DA">
            <w:pPr>
              <w:ind w:firstLine="0"/>
              <w:rPr>
                <w:b/>
                <w:caps/>
              </w:rPr>
            </w:pPr>
            <w:r w:rsidRPr="00DD77EE">
              <w:rPr>
                <w:b/>
                <w:caps/>
              </w:rPr>
              <w:t>Закладочное устройство</w:t>
            </w:r>
          </w:p>
        </w:tc>
        <w:tc>
          <w:tcPr>
            <w:tcW w:w="5726" w:type="dxa"/>
            <w:shd w:val="clear" w:color="auto" w:fill="auto"/>
          </w:tcPr>
          <w:p w14:paraId="205C5348" w14:textId="77777777" w:rsidR="00DD77EE" w:rsidRPr="00493113" w:rsidRDefault="00DD77EE" w:rsidP="00DD77EE">
            <w:pPr>
              <w:pStyle w:val="aff6"/>
              <w:spacing w:before="0" w:after="0" w:line="360" w:lineRule="auto"/>
            </w:pPr>
            <w:r>
              <w:rPr>
                <w:rFonts w:cs="Times New Roman"/>
                <w:color w:val="auto"/>
                <w:sz w:val="24"/>
                <w:lang w:eastAsia="ru-RU" w:bidi="ar-SA"/>
              </w:rPr>
              <w:t>Э</w:t>
            </w:r>
            <w:r w:rsidRPr="00DD77EE">
              <w:rPr>
                <w:rFonts w:cs="Times New Roman"/>
                <w:color w:val="auto"/>
                <w:sz w:val="24"/>
                <w:lang w:eastAsia="ru-RU" w:bidi="ar-SA"/>
              </w:rPr>
              <w:t xml:space="preserve">лемент средства съема информации, скрытно внедряемый (закладываемый или вносимый) в места </w:t>
            </w:r>
            <w:r w:rsidRPr="00DD77EE">
              <w:rPr>
                <w:rFonts w:cs="Times New Roman"/>
                <w:color w:val="auto"/>
                <w:sz w:val="24"/>
                <w:lang w:eastAsia="ru-RU" w:bidi="ar-SA"/>
              </w:rPr>
              <w:lastRenderedPageBreak/>
              <w:t>возможного съема информации (в том числе в ограждение, конструкцию, оборудование, предметы интерьера, транспортные средства, а также в технические средства и системы обработки информации)</w:t>
            </w:r>
          </w:p>
        </w:tc>
      </w:tr>
      <w:tr w:rsidR="00DD77EE" w:rsidRPr="005475DA" w14:paraId="7DEC7DF8" w14:textId="77777777" w:rsidTr="00DD77EE">
        <w:tc>
          <w:tcPr>
            <w:tcW w:w="3874" w:type="dxa"/>
            <w:shd w:val="clear" w:color="auto" w:fill="auto"/>
          </w:tcPr>
          <w:p w14:paraId="6DBAAFA0" w14:textId="77777777" w:rsidR="00DD77EE" w:rsidRDefault="00DD77EE" w:rsidP="005475DA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lastRenderedPageBreak/>
              <w:t>Источник угрозы иб</w:t>
            </w:r>
          </w:p>
        </w:tc>
        <w:tc>
          <w:tcPr>
            <w:tcW w:w="5726" w:type="dxa"/>
            <w:shd w:val="clear" w:color="auto" w:fill="auto"/>
          </w:tcPr>
          <w:p w14:paraId="2DF07CB2" w14:textId="77777777" w:rsidR="00DD77EE" w:rsidRDefault="00DD77EE" w:rsidP="005475DA">
            <w:pPr>
              <w:ind w:firstLine="0"/>
            </w:pPr>
            <w:r>
              <w:t>С</w:t>
            </w:r>
            <w:r w:rsidRPr="00A17669">
              <w:t>убъект, материальный объект или физическое явление, создающий угрозу безопасности защищаемой информации</w:t>
            </w:r>
          </w:p>
        </w:tc>
      </w:tr>
      <w:tr w:rsidR="00DD77EE" w:rsidRPr="005475DA" w14:paraId="62E608A3" w14:textId="77777777" w:rsidTr="00DD77EE">
        <w:tc>
          <w:tcPr>
            <w:tcW w:w="3874" w:type="dxa"/>
            <w:shd w:val="clear" w:color="auto" w:fill="auto"/>
          </w:tcPr>
          <w:p w14:paraId="74A993F8" w14:textId="77777777" w:rsidR="00DD77EE" w:rsidRDefault="00DD77EE" w:rsidP="005475DA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Контролируемая зона</w:t>
            </w:r>
          </w:p>
        </w:tc>
        <w:tc>
          <w:tcPr>
            <w:tcW w:w="5726" w:type="dxa"/>
            <w:shd w:val="clear" w:color="auto" w:fill="auto"/>
          </w:tcPr>
          <w:p w14:paraId="289E7B1E" w14:textId="77777777" w:rsidR="00DD77EE" w:rsidRDefault="00DD77EE" w:rsidP="005475DA">
            <w:pPr>
              <w:ind w:firstLine="0"/>
            </w:pPr>
            <w:r>
              <w:t>П</w:t>
            </w:r>
            <w:r w:rsidRPr="009E7394">
              <w:t>ространство, в пределах которого осуществляется контроль за пребыванием и действиями лиц и/или транспортных средств</w:t>
            </w:r>
          </w:p>
        </w:tc>
      </w:tr>
      <w:tr w:rsidR="00DD77EE" w:rsidRPr="005475DA" w14:paraId="5F11CCB9" w14:textId="77777777" w:rsidTr="00DD77EE">
        <w:tc>
          <w:tcPr>
            <w:tcW w:w="3874" w:type="dxa"/>
            <w:shd w:val="clear" w:color="auto" w:fill="auto"/>
          </w:tcPr>
          <w:p w14:paraId="2DE62DC8" w14:textId="77777777" w:rsidR="00DD77EE" w:rsidRDefault="00DD77EE" w:rsidP="00CF44E8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Конфидециальность пдн</w:t>
            </w:r>
          </w:p>
        </w:tc>
        <w:tc>
          <w:tcPr>
            <w:tcW w:w="5726" w:type="dxa"/>
            <w:shd w:val="clear" w:color="auto" w:fill="auto"/>
          </w:tcPr>
          <w:p w14:paraId="72771FF4" w14:textId="77777777" w:rsidR="00DD77EE" w:rsidRDefault="00DD77EE" w:rsidP="005475DA">
            <w:pPr>
              <w:ind w:firstLine="0"/>
            </w:pPr>
            <w:r>
              <w:rPr>
                <w:rFonts w:eastAsia="Times New Roman"/>
                <w:szCs w:val="24"/>
                <w:lang w:eastAsia="ru-RU"/>
              </w:rPr>
              <w:t>О</w:t>
            </w:r>
            <w:r w:rsidRPr="001D062D">
              <w:rPr>
                <w:rFonts w:eastAsia="Times New Roman"/>
                <w:szCs w:val="24"/>
                <w:lang w:eastAsia="ru-RU"/>
              </w:rPr>
              <w:t>бязательное для выполнения лицом, получившим доступ к определенной информации, требование не передавать такую информацию третьим лицам без согласия ее обладателя</w:t>
            </w:r>
          </w:p>
        </w:tc>
      </w:tr>
      <w:tr w:rsidR="00DD77EE" w:rsidRPr="005475DA" w14:paraId="20BD5B8F" w14:textId="77777777" w:rsidTr="00DD77EE">
        <w:tc>
          <w:tcPr>
            <w:tcW w:w="3874" w:type="dxa"/>
            <w:shd w:val="clear" w:color="auto" w:fill="auto"/>
          </w:tcPr>
          <w:p w14:paraId="48E7C36D" w14:textId="77777777" w:rsidR="00DD77EE" w:rsidRPr="006C7B2D" w:rsidRDefault="00DD77EE" w:rsidP="007267E6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Нарушитель</w:t>
            </w:r>
          </w:p>
        </w:tc>
        <w:tc>
          <w:tcPr>
            <w:tcW w:w="5726" w:type="dxa"/>
            <w:shd w:val="clear" w:color="auto" w:fill="auto"/>
          </w:tcPr>
          <w:p w14:paraId="7E410DDA" w14:textId="77777777" w:rsidR="00DD77EE" w:rsidRDefault="00DD77EE" w:rsidP="004774D3">
            <w:pPr>
              <w:ind w:firstLine="0"/>
            </w:pPr>
            <w:r>
              <w:t>Ф</w:t>
            </w:r>
            <w:r w:rsidRPr="004C5BD5">
              <w:t>изическое лицо (лица), случайно или преднамеренно совершающее действия, следствием которых является нарушение безопасности ПДн при их обработке техническими средствами в информационных системах</w:t>
            </w:r>
          </w:p>
        </w:tc>
      </w:tr>
      <w:tr w:rsidR="00DD77EE" w:rsidRPr="005475DA" w14:paraId="617B538E" w14:textId="77777777" w:rsidTr="00DD77EE">
        <w:tc>
          <w:tcPr>
            <w:tcW w:w="3874" w:type="dxa"/>
            <w:shd w:val="clear" w:color="auto" w:fill="auto"/>
          </w:tcPr>
          <w:p w14:paraId="1B6E3E11" w14:textId="77777777" w:rsidR="00DD77EE" w:rsidRDefault="00DD77EE" w:rsidP="00F92877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Ресурс ИСпдн</w:t>
            </w:r>
          </w:p>
        </w:tc>
        <w:tc>
          <w:tcPr>
            <w:tcW w:w="5726" w:type="dxa"/>
            <w:shd w:val="clear" w:color="auto" w:fill="auto"/>
          </w:tcPr>
          <w:p w14:paraId="6F4FBFBB" w14:textId="77777777" w:rsidR="00DD77EE" w:rsidRDefault="00DD77EE" w:rsidP="00C671A3">
            <w:pPr>
              <w:ind w:firstLine="0"/>
            </w:pPr>
            <w:r>
              <w:rPr>
                <w:rFonts w:eastAsia="Times New Roman"/>
                <w:szCs w:val="24"/>
                <w:lang w:eastAsia="ru-RU"/>
              </w:rPr>
              <w:t>И</w:t>
            </w:r>
            <w:r w:rsidRPr="00FC6F8A">
              <w:rPr>
                <w:rFonts w:eastAsia="Times New Roman"/>
                <w:szCs w:val="24"/>
                <w:lang w:eastAsia="ru-RU"/>
              </w:rPr>
              <w:t xml:space="preserve">менованный элемент системного, прикладного или аппаратного обеспечения функционирования </w:t>
            </w:r>
            <w:r>
              <w:rPr>
                <w:rFonts w:eastAsia="Times New Roman"/>
                <w:szCs w:val="24"/>
                <w:lang w:eastAsia="ru-RU"/>
              </w:rPr>
              <w:t>ИСПДн</w:t>
            </w:r>
          </w:p>
        </w:tc>
      </w:tr>
      <w:tr w:rsidR="00DD77EE" w:rsidRPr="005475DA" w14:paraId="699C3F34" w14:textId="77777777" w:rsidTr="00DD77EE">
        <w:tc>
          <w:tcPr>
            <w:tcW w:w="3874" w:type="dxa"/>
            <w:shd w:val="clear" w:color="auto" w:fill="auto"/>
          </w:tcPr>
          <w:p w14:paraId="53415AB5" w14:textId="77777777" w:rsidR="00DD77EE" w:rsidRPr="00E77ED8" w:rsidRDefault="00DD77EE" w:rsidP="00A65740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  <w:lang w:val="en-US"/>
              </w:rPr>
              <w:t>СИСТЕМА</w:t>
            </w:r>
          </w:p>
          <w:p w14:paraId="0D41AFB8" w14:textId="77777777" w:rsidR="00DD77EE" w:rsidRPr="005475DA" w:rsidRDefault="00DD77EE" w:rsidP="00A65740">
            <w:pPr>
              <w:ind w:firstLine="0"/>
              <w:rPr>
                <w:b/>
              </w:rPr>
            </w:pPr>
          </w:p>
        </w:tc>
        <w:tc>
          <w:tcPr>
            <w:tcW w:w="5726" w:type="dxa"/>
            <w:shd w:val="clear" w:color="auto" w:fill="auto"/>
          </w:tcPr>
          <w:p w14:paraId="2BFED0C7" w14:textId="77777777" w:rsidR="00DD77EE" w:rsidRPr="00650298" w:rsidRDefault="00DD77EE" w:rsidP="00A65740">
            <w:pPr>
              <w:ind w:firstLine="0"/>
            </w:pPr>
            <w:r>
              <w:t>Комплекс, состоящий из процессов, технических и программных средств, устройств и персонала, обладающий возможностью удовлетворять установленным потребностям и целям. Совокупность элементов, объединенная связями между ними и обладающая определенной целостностью</w:t>
            </w:r>
          </w:p>
        </w:tc>
      </w:tr>
      <w:tr w:rsidR="00DD77EE" w:rsidRPr="005475DA" w14:paraId="2473D094" w14:textId="77777777" w:rsidTr="00DD77EE">
        <w:tc>
          <w:tcPr>
            <w:tcW w:w="3874" w:type="dxa"/>
            <w:shd w:val="clear" w:color="auto" w:fill="auto"/>
          </w:tcPr>
          <w:p w14:paraId="2A3190B9" w14:textId="77777777" w:rsidR="00DD77EE" w:rsidRPr="00E565F4" w:rsidRDefault="00DD77EE" w:rsidP="00A65740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Специальная ИСПДн</w:t>
            </w:r>
          </w:p>
        </w:tc>
        <w:tc>
          <w:tcPr>
            <w:tcW w:w="5726" w:type="dxa"/>
            <w:shd w:val="clear" w:color="auto" w:fill="auto"/>
          </w:tcPr>
          <w:p w14:paraId="4A89D316" w14:textId="77777777" w:rsidR="00DD77EE" w:rsidRDefault="00DD77EE" w:rsidP="00012578">
            <w:pPr>
              <w:ind w:firstLine="0"/>
            </w:pPr>
            <w:r>
              <w:t xml:space="preserve">ИСПДн, в которой вне зависимости от необходимости обеспечения конфиденциальности ПДн требуется обеспечить хотя бы одну из характеристик безопасности ПДн, отличную от </w:t>
            </w:r>
            <w:r>
              <w:lastRenderedPageBreak/>
              <w:t>конфиденциальности (защищенность от уничтожения, изменения, блокирования, а также иных несанкционированных действий)</w:t>
            </w:r>
          </w:p>
        </w:tc>
      </w:tr>
      <w:tr w:rsidR="00DD77EE" w:rsidRPr="005475DA" w14:paraId="78ED4DE5" w14:textId="77777777" w:rsidTr="00DD77EE">
        <w:tc>
          <w:tcPr>
            <w:tcW w:w="3874" w:type="dxa"/>
            <w:shd w:val="clear" w:color="auto" w:fill="auto"/>
          </w:tcPr>
          <w:p w14:paraId="0A159297" w14:textId="77777777" w:rsidR="00DD77EE" w:rsidRDefault="00DD77EE" w:rsidP="00A65740">
            <w:pPr>
              <w:ind w:firstLine="0"/>
              <w:rPr>
                <w:b/>
                <w:caps/>
                <w:lang w:val="en-US"/>
              </w:rPr>
            </w:pPr>
            <w:r w:rsidRPr="00764283">
              <w:rPr>
                <w:b/>
                <w:caps/>
                <w:lang w:val="en-US"/>
              </w:rPr>
              <w:lastRenderedPageBreak/>
              <w:t>Технический канал утечки информации</w:t>
            </w:r>
          </w:p>
        </w:tc>
        <w:tc>
          <w:tcPr>
            <w:tcW w:w="5726" w:type="dxa"/>
            <w:shd w:val="clear" w:color="auto" w:fill="auto"/>
          </w:tcPr>
          <w:p w14:paraId="78A54FA4" w14:textId="77777777" w:rsidR="00DD77EE" w:rsidRDefault="00DD77EE" w:rsidP="00EE58E8">
            <w:pPr>
              <w:ind w:firstLine="0"/>
            </w:pPr>
            <w:r>
              <w:t>С</w:t>
            </w:r>
            <w:r w:rsidRPr="00117144">
              <w:t>овокупность носителя информации (средства обработки), физической среды распространения информативного сигнала и средств, которыми добывается защищаемая информация</w:t>
            </w:r>
          </w:p>
        </w:tc>
      </w:tr>
      <w:tr w:rsidR="00DD77EE" w:rsidRPr="005475DA" w14:paraId="5ED5546B" w14:textId="77777777" w:rsidTr="00DD77EE">
        <w:tc>
          <w:tcPr>
            <w:tcW w:w="3874" w:type="dxa"/>
            <w:shd w:val="clear" w:color="auto" w:fill="auto"/>
          </w:tcPr>
          <w:p w14:paraId="42D24C31" w14:textId="77777777" w:rsidR="00DD77EE" w:rsidRPr="00E565F4" w:rsidRDefault="00DD77EE" w:rsidP="00012578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Типовая испдн</w:t>
            </w:r>
          </w:p>
        </w:tc>
        <w:tc>
          <w:tcPr>
            <w:tcW w:w="5726" w:type="dxa"/>
            <w:shd w:val="clear" w:color="auto" w:fill="auto"/>
          </w:tcPr>
          <w:p w14:paraId="18C1D356" w14:textId="77777777" w:rsidR="00DD77EE" w:rsidRDefault="00DD77EE" w:rsidP="00012578">
            <w:pPr>
              <w:ind w:firstLine="0"/>
            </w:pPr>
            <w:r>
              <w:t>ИСПДн, в которой требуется обеспечение только конфиденциальности ПДн</w:t>
            </w:r>
          </w:p>
        </w:tc>
      </w:tr>
      <w:tr w:rsidR="00DD77EE" w:rsidRPr="005475DA" w14:paraId="2E8A1DA2" w14:textId="77777777" w:rsidTr="00DD77EE">
        <w:tc>
          <w:tcPr>
            <w:tcW w:w="3874" w:type="dxa"/>
            <w:shd w:val="clear" w:color="auto" w:fill="auto"/>
          </w:tcPr>
          <w:p w14:paraId="39148655" w14:textId="77777777" w:rsidR="00DD77EE" w:rsidRPr="00E565F4" w:rsidRDefault="00DD77EE" w:rsidP="009E68BE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Угроза безопасности Пдн</w:t>
            </w:r>
          </w:p>
        </w:tc>
        <w:tc>
          <w:tcPr>
            <w:tcW w:w="5726" w:type="dxa"/>
            <w:shd w:val="clear" w:color="auto" w:fill="auto"/>
          </w:tcPr>
          <w:p w14:paraId="63722F36" w14:textId="77777777" w:rsidR="00DD77EE" w:rsidRDefault="00DD77EE" w:rsidP="006C5BE2">
            <w:pPr>
              <w:ind w:firstLine="0"/>
            </w:pPr>
            <w:r>
              <w:t>С</w:t>
            </w:r>
            <w:r w:rsidRPr="004D7D43">
              <w:t xml:space="preserve">овокупность условий и факторов, создающих опасность несанкционированного, в том числе случайного, доступа к </w:t>
            </w:r>
            <w:r>
              <w:t>ПДн</w:t>
            </w:r>
            <w:r w:rsidRPr="004D7D43">
              <w:t xml:space="preserve">, результатом которого может стать уничтожение, изменение, блокирование, копирование, распространение </w:t>
            </w:r>
            <w:r>
              <w:t>ПДн</w:t>
            </w:r>
            <w:r w:rsidRPr="004D7D43">
              <w:t xml:space="preserve">, а также иных несанкционированных действий при их обработке в информационной системе </w:t>
            </w:r>
            <w:r>
              <w:t>ПДн</w:t>
            </w:r>
          </w:p>
        </w:tc>
      </w:tr>
      <w:tr w:rsidR="00DD77EE" w:rsidRPr="005475DA" w14:paraId="0EF2FE05" w14:textId="77777777" w:rsidTr="00DD77EE">
        <w:tc>
          <w:tcPr>
            <w:tcW w:w="3874" w:type="dxa"/>
            <w:shd w:val="clear" w:color="auto" w:fill="auto"/>
          </w:tcPr>
          <w:p w14:paraId="039FA2BA" w14:textId="77777777" w:rsidR="00DD77EE" w:rsidRDefault="00DD77EE" w:rsidP="009E68BE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удаленный доступ</w:t>
            </w:r>
          </w:p>
        </w:tc>
        <w:tc>
          <w:tcPr>
            <w:tcW w:w="5726" w:type="dxa"/>
            <w:shd w:val="clear" w:color="auto" w:fill="auto"/>
          </w:tcPr>
          <w:p w14:paraId="1E326901" w14:textId="77777777" w:rsidR="00DD77EE" w:rsidRDefault="00DD77EE" w:rsidP="006C5BE2">
            <w:pPr>
              <w:ind w:firstLine="0"/>
            </w:pPr>
            <w:r>
              <w:t>Д</w:t>
            </w:r>
            <w:r w:rsidRPr="00EB4E4A">
              <w:t xml:space="preserve">оступ к функциям и данным информационной системы, получаемый по каналам </w:t>
            </w:r>
            <w:r>
              <w:t>или линиям связи</w:t>
            </w:r>
            <w:r w:rsidRPr="00EB4E4A">
              <w:t xml:space="preserve"> и осуществляемый при помощи программных средств</w:t>
            </w:r>
          </w:p>
        </w:tc>
      </w:tr>
      <w:tr w:rsidR="00DD77EE" w:rsidRPr="005475DA" w14:paraId="72F1BB91" w14:textId="77777777" w:rsidTr="00DD77EE">
        <w:tc>
          <w:tcPr>
            <w:tcW w:w="3874" w:type="dxa"/>
            <w:shd w:val="clear" w:color="auto" w:fill="auto"/>
          </w:tcPr>
          <w:p w14:paraId="1B07B134" w14:textId="77777777" w:rsidR="00DD77EE" w:rsidRDefault="00DD77EE" w:rsidP="009E68BE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Физический доступ</w:t>
            </w:r>
          </w:p>
        </w:tc>
        <w:tc>
          <w:tcPr>
            <w:tcW w:w="5726" w:type="dxa"/>
            <w:shd w:val="clear" w:color="auto" w:fill="auto"/>
          </w:tcPr>
          <w:p w14:paraId="1125D1E3" w14:textId="77777777" w:rsidR="00DD77EE" w:rsidRDefault="00DD77EE" w:rsidP="006C5BE2">
            <w:pPr>
              <w:ind w:firstLine="0"/>
            </w:pPr>
            <w:r>
              <w:t>Н</w:t>
            </w:r>
            <w:r w:rsidRPr="009E7394">
              <w:t>епосредственный доступ к техническим средствам ин</w:t>
            </w:r>
            <w:r>
              <w:t>формационной системы, а также к</w:t>
            </w:r>
            <w:r w:rsidRPr="009E7394">
              <w:t xml:space="preserve"> функциям и данным информационной системы при помощи аппаратных устройств управления (консоли), непосредственно подключенных к техническим средствам</w:t>
            </w:r>
          </w:p>
        </w:tc>
      </w:tr>
      <w:tr w:rsidR="00DD77EE" w:rsidRPr="005475DA" w14:paraId="006B598C" w14:textId="77777777" w:rsidTr="00DD77EE">
        <w:tc>
          <w:tcPr>
            <w:tcW w:w="3874" w:type="dxa"/>
            <w:shd w:val="clear" w:color="auto" w:fill="auto"/>
          </w:tcPr>
          <w:p w14:paraId="3EB59C2B" w14:textId="77777777" w:rsidR="00DD77EE" w:rsidRPr="00EE58E8" w:rsidRDefault="00DD77EE" w:rsidP="00A65740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целостность информации</w:t>
            </w:r>
          </w:p>
        </w:tc>
        <w:tc>
          <w:tcPr>
            <w:tcW w:w="5726" w:type="dxa"/>
            <w:shd w:val="clear" w:color="auto" w:fill="auto"/>
          </w:tcPr>
          <w:p w14:paraId="5834E613" w14:textId="77777777" w:rsidR="00DD77EE" w:rsidRDefault="00DD77EE" w:rsidP="00A65740">
            <w:pPr>
              <w:ind w:firstLine="0"/>
            </w:pPr>
            <w:r>
              <w:rPr>
                <w:rFonts w:eastAsia="Times New Roman"/>
                <w:szCs w:val="24"/>
                <w:lang w:eastAsia="ru-RU"/>
              </w:rPr>
              <w:t>С</w:t>
            </w:r>
            <w:r w:rsidRPr="00FC6F8A">
              <w:rPr>
                <w:rFonts w:eastAsia="Times New Roman"/>
                <w:szCs w:val="24"/>
                <w:lang w:eastAsia="ru-RU"/>
              </w:rPr>
              <w:t>остояние информации, при котором отсутствует любое ее изменение либо изменение осуществляется только преднамеренно субъектами, имеющими на него право</w:t>
            </w:r>
          </w:p>
        </w:tc>
      </w:tr>
      <w:tr w:rsidR="00DD77EE" w:rsidRPr="005475DA" w14:paraId="2B1FADEE" w14:textId="77777777" w:rsidTr="00DD77EE">
        <w:tc>
          <w:tcPr>
            <w:tcW w:w="3874" w:type="dxa"/>
            <w:shd w:val="clear" w:color="auto" w:fill="auto"/>
          </w:tcPr>
          <w:p w14:paraId="3156FFE4" w14:textId="77777777" w:rsidR="00DD77EE" w:rsidRDefault="00DD77EE" w:rsidP="00A65740">
            <w:pPr>
              <w:ind w:firstLine="0"/>
              <w:rPr>
                <w:b/>
                <w:caps/>
              </w:rPr>
            </w:pPr>
            <w:r>
              <w:rPr>
                <w:b/>
                <w:caps/>
              </w:rPr>
              <w:t>Эксперт</w:t>
            </w:r>
          </w:p>
        </w:tc>
        <w:tc>
          <w:tcPr>
            <w:tcW w:w="5726" w:type="dxa"/>
            <w:shd w:val="clear" w:color="auto" w:fill="auto"/>
          </w:tcPr>
          <w:p w14:paraId="71A391DD" w14:textId="77777777" w:rsidR="00DD77EE" w:rsidRDefault="00DD77EE" w:rsidP="00A65740">
            <w:pPr>
              <w:ind w:firstLine="0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Специалист в области защиты информации</w:t>
            </w:r>
          </w:p>
        </w:tc>
      </w:tr>
      <w:tr w:rsidR="00DD77EE" w:rsidRPr="000B08D9" w14:paraId="691CE409" w14:textId="77777777" w:rsidTr="00DD77EE">
        <w:tc>
          <w:tcPr>
            <w:tcW w:w="3874" w:type="dxa"/>
            <w:shd w:val="clear" w:color="auto" w:fill="auto"/>
          </w:tcPr>
          <w:p w14:paraId="79604F36" w14:textId="77777777" w:rsidR="00DD77EE" w:rsidRPr="000B08D9" w:rsidRDefault="00DD77EE" w:rsidP="00A65740">
            <w:pPr>
              <w:ind w:firstLine="0"/>
              <w:rPr>
                <w:b/>
                <w:caps/>
              </w:rPr>
            </w:pPr>
            <w:r w:rsidRPr="000B08D9">
              <w:rPr>
                <w:b/>
                <w:caps/>
              </w:rPr>
              <w:lastRenderedPageBreak/>
              <w:t>Back-end сервер</w:t>
            </w:r>
          </w:p>
        </w:tc>
        <w:tc>
          <w:tcPr>
            <w:tcW w:w="5726" w:type="dxa"/>
            <w:shd w:val="clear" w:color="auto" w:fill="auto"/>
          </w:tcPr>
          <w:p w14:paraId="7ECBBCF4" w14:textId="77777777" w:rsidR="00DD77EE" w:rsidRPr="000B08D9" w:rsidRDefault="00DD77EE" w:rsidP="00A65740">
            <w:pPr>
              <w:ind w:firstLine="0"/>
              <w:rPr>
                <w:rFonts w:eastAsia="Times New Roman"/>
                <w:caps/>
                <w:szCs w:val="24"/>
                <w:lang w:eastAsia="ru-RU"/>
              </w:rPr>
            </w:pPr>
            <w:r>
              <w:rPr>
                <w:lang w:val="en-US"/>
              </w:rPr>
              <w:t>C</w:t>
            </w:r>
            <w:r w:rsidRPr="00A50AD6">
              <w:t>ервер системы, предназначенный для обработки и хранения информации и не имеющий непосредственного взаимодействия с рабочими местами пользователей системы</w:t>
            </w:r>
          </w:p>
        </w:tc>
      </w:tr>
      <w:tr w:rsidR="00DD77EE" w:rsidRPr="000B08D9" w14:paraId="4132C92D" w14:textId="77777777" w:rsidTr="00DD77EE">
        <w:tc>
          <w:tcPr>
            <w:tcW w:w="3874" w:type="dxa"/>
            <w:shd w:val="clear" w:color="auto" w:fill="auto"/>
          </w:tcPr>
          <w:p w14:paraId="14650FCE" w14:textId="77777777" w:rsidR="00DD77EE" w:rsidRPr="000B08D9" w:rsidRDefault="00DD77EE" w:rsidP="00156C88">
            <w:pPr>
              <w:pStyle w:val="aff6"/>
              <w:rPr>
                <w:b/>
                <w:caps/>
                <w:sz w:val="24"/>
              </w:rPr>
            </w:pPr>
            <w:r w:rsidRPr="000B08D9">
              <w:rPr>
                <w:rFonts w:eastAsia="Calibri" w:cs="Times New Roman"/>
                <w:b/>
                <w:caps/>
                <w:color w:val="auto"/>
                <w:sz w:val="24"/>
                <w:szCs w:val="22"/>
                <w:lang w:eastAsia="en-US" w:bidi="ar-SA"/>
              </w:rPr>
              <w:t>Front-end сервер</w:t>
            </w:r>
          </w:p>
        </w:tc>
        <w:tc>
          <w:tcPr>
            <w:tcW w:w="5726" w:type="dxa"/>
            <w:shd w:val="clear" w:color="auto" w:fill="auto"/>
          </w:tcPr>
          <w:p w14:paraId="041BFFD9" w14:textId="77777777" w:rsidR="00DD77EE" w:rsidRPr="000B08D9" w:rsidRDefault="00DD77EE" w:rsidP="00A65740">
            <w:pPr>
              <w:ind w:firstLine="0"/>
            </w:pPr>
            <w:r>
              <w:rPr>
                <w:lang w:val="en-US"/>
              </w:rPr>
              <w:t>C</w:t>
            </w:r>
            <w:r w:rsidRPr="00A50AD6">
              <w:t xml:space="preserve">ервер системы, обеспечивающий непосредственный интерфейс взаимодействия с рабочими местами пользователей или иными информационными системами и предназначенный для обработки запросов пользователей на получение информации и передачи им результатов запроса. </w:t>
            </w:r>
            <w:r w:rsidRPr="00493113">
              <w:t>Front</w:t>
            </w:r>
            <w:r w:rsidRPr="00A50AD6">
              <w:t>-</w:t>
            </w:r>
            <w:r w:rsidR="00D9410E" w:rsidRPr="00493113">
              <w:t>end</w:t>
            </w:r>
            <w:r w:rsidR="00D9410E" w:rsidRPr="00A50AD6">
              <w:t xml:space="preserve"> сервер</w:t>
            </w:r>
            <w:r w:rsidRPr="00A50AD6">
              <w:t xml:space="preserve"> может также хранить и обрабатывать общедоступную информацию</w:t>
            </w:r>
          </w:p>
        </w:tc>
      </w:tr>
    </w:tbl>
    <w:p w14:paraId="545C96AB" w14:textId="77777777" w:rsidR="00650298" w:rsidRDefault="00650298" w:rsidP="000C1B13">
      <w:pPr>
        <w:ind w:firstLine="0"/>
        <w:contextualSpacing/>
        <w:jc w:val="center"/>
        <w:rPr>
          <w:b/>
          <w:caps/>
          <w:sz w:val="28"/>
          <w:szCs w:val="28"/>
        </w:rPr>
      </w:pPr>
    </w:p>
    <w:p w14:paraId="408B8186" w14:textId="28AA0725" w:rsidR="00201E52" w:rsidRPr="006905A0" w:rsidRDefault="00F30381" w:rsidP="006905A0">
      <w:pPr>
        <w:ind w:firstLine="0"/>
        <w:jc w:val="center"/>
        <w:rPr>
          <w:b/>
          <w:caps/>
          <w:sz w:val="28"/>
          <w:szCs w:val="28"/>
        </w:rPr>
      </w:pPr>
      <w:r w:rsidRPr="005860C1">
        <w:rPr>
          <w:b/>
          <w:caps/>
          <w:sz w:val="28"/>
          <w:szCs w:val="28"/>
        </w:rPr>
        <w:t>Обозначения и сокращения</w:t>
      </w:r>
    </w:p>
    <w:tbl>
      <w:tblPr>
        <w:tblW w:w="9600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1593"/>
        <w:gridCol w:w="8007"/>
      </w:tblGrid>
      <w:tr w:rsidR="007114E9" w14:paraId="2CF8CCC6" w14:textId="77777777">
        <w:tc>
          <w:tcPr>
            <w:tcW w:w="1593" w:type="dxa"/>
            <w:vAlign w:val="bottom"/>
          </w:tcPr>
          <w:p w14:paraId="42F4D15D" w14:textId="77777777" w:rsidR="007114E9" w:rsidRDefault="007114E9" w:rsidP="00AC5C7E">
            <w:pPr>
              <w:ind w:firstLine="0"/>
              <w:rPr>
                <w:b/>
              </w:rPr>
            </w:pPr>
            <w:r>
              <w:rPr>
                <w:b/>
              </w:rPr>
              <w:t>АРМ</w:t>
            </w:r>
          </w:p>
        </w:tc>
        <w:tc>
          <w:tcPr>
            <w:tcW w:w="8007" w:type="dxa"/>
          </w:tcPr>
          <w:p w14:paraId="4510B4E7" w14:textId="77777777" w:rsidR="007114E9" w:rsidRDefault="007114E9" w:rsidP="00AC5C7E">
            <w:pPr>
              <w:ind w:firstLine="0"/>
            </w:pPr>
            <w:r>
              <w:t>Автоматизированное рабочее место</w:t>
            </w:r>
          </w:p>
        </w:tc>
      </w:tr>
      <w:tr w:rsidR="007267E6" w14:paraId="48006DD6" w14:textId="77777777">
        <w:tc>
          <w:tcPr>
            <w:tcW w:w="1593" w:type="dxa"/>
            <w:vAlign w:val="bottom"/>
          </w:tcPr>
          <w:p w14:paraId="5FD48D03" w14:textId="77777777" w:rsidR="007267E6" w:rsidRDefault="007267E6" w:rsidP="00AC5C7E">
            <w:pPr>
              <w:ind w:firstLine="0"/>
              <w:rPr>
                <w:b/>
              </w:rPr>
            </w:pPr>
            <w:r>
              <w:rPr>
                <w:b/>
              </w:rPr>
              <w:t>АС</w:t>
            </w:r>
          </w:p>
        </w:tc>
        <w:tc>
          <w:tcPr>
            <w:tcW w:w="8007" w:type="dxa"/>
          </w:tcPr>
          <w:p w14:paraId="7832980F" w14:textId="77777777" w:rsidR="007267E6" w:rsidRDefault="007267E6" w:rsidP="00AC5C7E">
            <w:pPr>
              <w:ind w:firstLine="0"/>
            </w:pPr>
            <w:r>
              <w:t>Автоматизированная система</w:t>
            </w:r>
          </w:p>
        </w:tc>
      </w:tr>
      <w:tr w:rsidR="00F16A6F" w14:paraId="5E41FF4C" w14:textId="77777777">
        <w:tc>
          <w:tcPr>
            <w:tcW w:w="1593" w:type="dxa"/>
            <w:vAlign w:val="bottom"/>
          </w:tcPr>
          <w:p w14:paraId="53828448" w14:textId="77777777" w:rsidR="00F16A6F" w:rsidRDefault="00F16A6F" w:rsidP="00AC5C7E">
            <w:pPr>
              <w:ind w:firstLine="0"/>
              <w:rPr>
                <w:b/>
              </w:rPr>
            </w:pPr>
            <w:r>
              <w:rPr>
                <w:b/>
              </w:rPr>
              <w:t>БД</w:t>
            </w:r>
          </w:p>
        </w:tc>
        <w:tc>
          <w:tcPr>
            <w:tcW w:w="8007" w:type="dxa"/>
          </w:tcPr>
          <w:p w14:paraId="51199A51" w14:textId="77777777" w:rsidR="00F16A6F" w:rsidRDefault="00F16A6F" w:rsidP="00AC5C7E">
            <w:pPr>
              <w:ind w:firstLine="0"/>
            </w:pPr>
            <w:r>
              <w:t>База данных</w:t>
            </w:r>
          </w:p>
        </w:tc>
      </w:tr>
      <w:tr w:rsidR="00602322" w14:paraId="573B1352" w14:textId="77777777">
        <w:tc>
          <w:tcPr>
            <w:tcW w:w="1593" w:type="dxa"/>
            <w:vAlign w:val="bottom"/>
          </w:tcPr>
          <w:p w14:paraId="24EBF9B4" w14:textId="77777777" w:rsidR="00602322" w:rsidRDefault="00602322" w:rsidP="00AC5C7E">
            <w:pPr>
              <w:ind w:firstLine="0"/>
              <w:rPr>
                <w:b/>
              </w:rPr>
            </w:pPr>
            <w:r>
              <w:rPr>
                <w:b/>
              </w:rPr>
              <w:t>БМИ</w:t>
            </w:r>
          </w:p>
        </w:tc>
        <w:tc>
          <w:tcPr>
            <w:tcW w:w="8007" w:type="dxa"/>
          </w:tcPr>
          <w:p w14:paraId="0BD721DF" w14:textId="77777777" w:rsidR="00602322" w:rsidRDefault="00602322" w:rsidP="00AC5C7E">
            <w:pPr>
              <w:ind w:firstLine="0"/>
            </w:pPr>
            <w:r>
              <w:t>Базовая межведомственная инфраструктура</w:t>
            </w:r>
          </w:p>
        </w:tc>
      </w:tr>
      <w:tr w:rsidR="00A344DA" w14:paraId="545746F0" w14:textId="77777777">
        <w:tc>
          <w:tcPr>
            <w:tcW w:w="1593" w:type="dxa"/>
            <w:vAlign w:val="bottom"/>
          </w:tcPr>
          <w:p w14:paraId="10610A2F" w14:textId="77777777" w:rsidR="00A344DA" w:rsidRDefault="00A344DA" w:rsidP="00AC5C7E">
            <w:pPr>
              <w:ind w:firstLine="0"/>
              <w:rPr>
                <w:b/>
              </w:rPr>
            </w:pPr>
            <w:r>
              <w:rPr>
                <w:b/>
              </w:rPr>
              <w:t>ГК</w:t>
            </w:r>
          </w:p>
        </w:tc>
        <w:tc>
          <w:tcPr>
            <w:tcW w:w="8007" w:type="dxa"/>
          </w:tcPr>
          <w:p w14:paraId="75D054EF" w14:textId="77777777" w:rsidR="00A344DA" w:rsidRDefault="00A344DA" w:rsidP="00AC5C7E">
            <w:pPr>
              <w:ind w:firstLine="0"/>
            </w:pPr>
            <w:r>
              <w:t>Государственный контракт</w:t>
            </w:r>
          </w:p>
        </w:tc>
      </w:tr>
      <w:tr w:rsidR="0001398B" w14:paraId="214FE082" w14:textId="77777777">
        <w:tc>
          <w:tcPr>
            <w:tcW w:w="1593" w:type="dxa"/>
            <w:vAlign w:val="bottom"/>
          </w:tcPr>
          <w:p w14:paraId="3349579B" w14:textId="77777777" w:rsidR="0001398B" w:rsidRDefault="0001398B" w:rsidP="00AC5C7E">
            <w:pPr>
              <w:ind w:firstLine="0"/>
              <w:rPr>
                <w:b/>
              </w:rPr>
            </w:pPr>
            <w:r>
              <w:rPr>
                <w:b/>
              </w:rPr>
              <w:t>ГОСТ</w:t>
            </w:r>
          </w:p>
        </w:tc>
        <w:tc>
          <w:tcPr>
            <w:tcW w:w="8007" w:type="dxa"/>
          </w:tcPr>
          <w:p w14:paraId="1FB296CC" w14:textId="77777777" w:rsidR="0001398B" w:rsidRDefault="0001398B" w:rsidP="00D72266">
            <w:pPr>
              <w:ind w:firstLine="0"/>
            </w:pPr>
            <w:r>
              <w:t>Государственный стандарт</w:t>
            </w:r>
          </w:p>
        </w:tc>
      </w:tr>
      <w:tr w:rsidR="003E6D60" w14:paraId="793107CD" w14:textId="77777777">
        <w:tc>
          <w:tcPr>
            <w:tcW w:w="1593" w:type="dxa"/>
            <w:vAlign w:val="bottom"/>
          </w:tcPr>
          <w:p w14:paraId="36691298" w14:textId="77777777" w:rsidR="003E6D60" w:rsidRDefault="003E6D60" w:rsidP="00AC5C7E">
            <w:pPr>
              <w:ind w:firstLine="0"/>
              <w:rPr>
                <w:b/>
              </w:rPr>
            </w:pPr>
            <w:r>
              <w:rPr>
                <w:b/>
              </w:rPr>
              <w:t>ЕРЗ</w:t>
            </w:r>
          </w:p>
        </w:tc>
        <w:tc>
          <w:tcPr>
            <w:tcW w:w="8007" w:type="dxa"/>
          </w:tcPr>
          <w:p w14:paraId="77FB27C1" w14:textId="77777777" w:rsidR="003E6D60" w:rsidRDefault="003E6D60" w:rsidP="00D72266">
            <w:pPr>
              <w:ind w:firstLine="0"/>
            </w:pPr>
            <w:r>
              <w:t>Един</w:t>
            </w:r>
            <w:r w:rsidR="00166A0A">
              <w:t>ый реестр застрахованных лиц</w:t>
            </w:r>
          </w:p>
        </w:tc>
      </w:tr>
      <w:tr w:rsidR="001C7B0E" w14:paraId="676AFE14" w14:textId="77777777">
        <w:tc>
          <w:tcPr>
            <w:tcW w:w="1593" w:type="dxa"/>
            <w:vAlign w:val="bottom"/>
          </w:tcPr>
          <w:p w14:paraId="69054ADE" w14:textId="77777777" w:rsidR="001C7B0E" w:rsidRDefault="001C7B0E" w:rsidP="00AC5C7E">
            <w:pPr>
              <w:ind w:firstLine="0"/>
              <w:rPr>
                <w:b/>
              </w:rPr>
            </w:pPr>
            <w:r>
              <w:rPr>
                <w:b/>
              </w:rPr>
              <w:t>ЗУ</w:t>
            </w:r>
          </w:p>
        </w:tc>
        <w:tc>
          <w:tcPr>
            <w:tcW w:w="8007" w:type="dxa"/>
          </w:tcPr>
          <w:p w14:paraId="0B16092F" w14:textId="77777777" w:rsidR="001C7B0E" w:rsidRDefault="001C7B0E" w:rsidP="00D72266">
            <w:pPr>
              <w:ind w:firstLine="0"/>
            </w:pPr>
            <w:r>
              <w:t>Закладочное устройство</w:t>
            </w:r>
          </w:p>
        </w:tc>
      </w:tr>
      <w:tr w:rsidR="00096D32" w14:paraId="0E7E968E" w14:textId="77777777">
        <w:tc>
          <w:tcPr>
            <w:tcW w:w="1593" w:type="dxa"/>
            <w:vAlign w:val="bottom"/>
          </w:tcPr>
          <w:p w14:paraId="0EA23357" w14:textId="77777777" w:rsidR="00096D32" w:rsidRDefault="00096D32" w:rsidP="00AC5C7E">
            <w:pPr>
              <w:ind w:firstLine="0"/>
              <w:rPr>
                <w:b/>
              </w:rPr>
            </w:pPr>
            <w:r>
              <w:rPr>
                <w:b/>
              </w:rPr>
              <w:t>ЗСПД</w:t>
            </w:r>
          </w:p>
        </w:tc>
        <w:tc>
          <w:tcPr>
            <w:tcW w:w="8007" w:type="dxa"/>
          </w:tcPr>
          <w:p w14:paraId="7F983D8F" w14:textId="77777777" w:rsidR="00096D32" w:rsidRDefault="00166A0A" w:rsidP="00D72266">
            <w:pPr>
              <w:ind w:firstLine="0"/>
            </w:pPr>
            <w:r>
              <w:t>Защищенная сеть передачи данных</w:t>
            </w:r>
          </w:p>
        </w:tc>
      </w:tr>
      <w:tr w:rsidR="006C7B2D" w14:paraId="41C58FA1" w14:textId="77777777">
        <w:tc>
          <w:tcPr>
            <w:tcW w:w="1593" w:type="dxa"/>
            <w:vAlign w:val="bottom"/>
          </w:tcPr>
          <w:p w14:paraId="296285F3" w14:textId="77777777" w:rsidR="006C7B2D" w:rsidRDefault="006C7B2D" w:rsidP="000A28C0">
            <w:pPr>
              <w:ind w:firstLine="0"/>
              <w:rPr>
                <w:b/>
              </w:rPr>
            </w:pPr>
            <w:r>
              <w:rPr>
                <w:b/>
              </w:rPr>
              <w:t>ИБ</w:t>
            </w:r>
          </w:p>
        </w:tc>
        <w:tc>
          <w:tcPr>
            <w:tcW w:w="8007" w:type="dxa"/>
          </w:tcPr>
          <w:p w14:paraId="43B9963E" w14:textId="77777777" w:rsidR="006C7B2D" w:rsidRDefault="006C7B2D" w:rsidP="000A28C0">
            <w:pPr>
              <w:ind w:firstLine="0"/>
            </w:pPr>
            <w:r>
              <w:t>Информационная безопасность</w:t>
            </w:r>
          </w:p>
        </w:tc>
      </w:tr>
      <w:tr w:rsidR="0078547E" w14:paraId="7C02BCB9" w14:textId="77777777">
        <w:tc>
          <w:tcPr>
            <w:tcW w:w="1593" w:type="dxa"/>
            <w:vAlign w:val="bottom"/>
          </w:tcPr>
          <w:p w14:paraId="5323FBCA" w14:textId="77777777" w:rsidR="0078547E" w:rsidRDefault="0078547E" w:rsidP="000A28C0">
            <w:pPr>
              <w:ind w:firstLine="0"/>
              <w:rPr>
                <w:b/>
              </w:rPr>
            </w:pPr>
            <w:r>
              <w:rPr>
                <w:b/>
              </w:rPr>
              <w:t>ИНН</w:t>
            </w:r>
          </w:p>
        </w:tc>
        <w:tc>
          <w:tcPr>
            <w:tcW w:w="8007" w:type="dxa"/>
          </w:tcPr>
          <w:p w14:paraId="267F483B" w14:textId="77777777" w:rsidR="0078547E" w:rsidRDefault="0078547E" w:rsidP="000A28C0">
            <w:pPr>
              <w:ind w:firstLine="0"/>
            </w:pPr>
            <w:r w:rsidRPr="0078547E">
              <w:t>Идентификационный номер налогоплательщика</w:t>
            </w:r>
          </w:p>
        </w:tc>
      </w:tr>
      <w:tr w:rsidR="006C7B2D" w14:paraId="701BAC95" w14:textId="77777777">
        <w:tc>
          <w:tcPr>
            <w:tcW w:w="1593" w:type="dxa"/>
            <w:vAlign w:val="bottom"/>
          </w:tcPr>
          <w:p w14:paraId="100EF561" w14:textId="77777777" w:rsidR="006C7B2D" w:rsidRDefault="006C7B2D" w:rsidP="000A28C0">
            <w:pPr>
              <w:ind w:firstLine="0"/>
              <w:rPr>
                <w:b/>
              </w:rPr>
            </w:pPr>
            <w:r>
              <w:rPr>
                <w:b/>
              </w:rPr>
              <w:t>ИСПДн</w:t>
            </w:r>
          </w:p>
        </w:tc>
        <w:tc>
          <w:tcPr>
            <w:tcW w:w="8007" w:type="dxa"/>
          </w:tcPr>
          <w:p w14:paraId="28E83A92" w14:textId="77777777" w:rsidR="006C7B2D" w:rsidRDefault="006C7B2D" w:rsidP="000A28C0">
            <w:pPr>
              <w:ind w:firstLine="0"/>
            </w:pPr>
            <w:r>
              <w:t>Информационная система персональных данных</w:t>
            </w:r>
          </w:p>
        </w:tc>
      </w:tr>
      <w:tr w:rsidR="00321ED9" w14:paraId="1AC2DC8D" w14:textId="77777777" w:rsidTr="00F9164A">
        <w:tc>
          <w:tcPr>
            <w:tcW w:w="1593" w:type="dxa"/>
          </w:tcPr>
          <w:p w14:paraId="70B8BD26" w14:textId="77777777" w:rsidR="00321ED9" w:rsidRDefault="00321ED9" w:rsidP="00F9164A">
            <w:pPr>
              <w:ind w:firstLine="0"/>
              <w:jc w:val="left"/>
              <w:rPr>
                <w:b/>
              </w:rPr>
            </w:pPr>
            <w:r>
              <w:rPr>
                <w:b/>
              </w:rPr>
              <w:lastRenderedPageBreak/>
              <w:t>КСИБ</w:t>
            </w:r>
          </w:p>
        </w:tc>
        <w:tc>
          <w:tcPr>
            <w:tcW w:w="8007" w:type="dxa"/>
          </w:tcPr>
          <w:p w14:paraId="7A3D3FBB" w14:textId="7BC28385" w:rsidR="00321ED9" w:rsidRDefault="00321ED9" w:rsidP="000A28C0">
            <w:pPr>
              <w:ind w:firstLine="0"/>
            </w:pPr>
            <w:r>
              <w:t>Комплексная система безопасности межведомственного взаимодействия</w:t>
            </w:r>
            <w:r w:rsidR="00D9410E">
              <w:t>,</w:t>
            </w:r>
            <w:r w:rsidRPr="00265ADE">
              <w:t xml:space="preserve"> </w:t>
            </w:r>
            <w:r>
              <w:t>в том числе посредством</w:t>
            </w:r>
            <w:r w:rsidRPr="00265ADE">
              <w:t xml:space="preserve"> </w:t>
            </w:r>
            <w:r>
              <w:t>защищенных каналов связи</w:t>
            </w:r>
          </w:p>
        </w:tc>
      </w:tr>
      <w:tr w:rsidR="004A7957" w14:paraId="3229E91C" w14:textId="77777777">
        <w:tc>
          <w:tcPr>
            <w:tcW w:w="1593" w:type="dxa"/>
            <w:vAlign w:val="bottom"/>
          </w:tcPr>
          <w:p w14:paraId="4093CB30" w14:textId="77777777" w:rsidR="004A7957" w:rsidRDefault="004A7957" w:rsidP="000A28C0">
            <w:pPr>
              <w:ind w:firstLine="0"/>
              <w:rPr>
                <w:b/>
              </w:rPr>
            </w:pPr>
            <w:r>
              <w:rPr>
                <w:b/>
              </w:rPr>
              <w:t>КЦОД</w:t>
            </w:r>
          </w:p>
        </w:tc>
        <w:tc>
          <w:tcPr>
            <w:tcW w:w="8007" w:type="dxa"/>
          </w:tcPr>
          <w:p w14:paraId="00E6D299" w14:textId="77777777" w:rsidR="004A7957" w:rsidRDefault="004A7957" w:rsidP="000A28C0">
            <w:pPr>
              <w:ind w:firstLine="0"/>
            </w:pPr>
            <w:r>
              <w:t>Коммерческий центр обработки данных</w:t>
            </w:r>
          </w:p>
        </w:tc>
      </w:tr>
      <w:tr w:rsidR="004A7957" w14:paraId="2DF8A1C5" w14:textId="77777777">
        <w:tc>
          <w:tcPr>
            <w:tcW w:w="1593" w:type="dxa"/>
            <w:vAlign w:val="bottom"/>
          </w:tcPr>
          <w:p w14:paraId="0CE0B37D" w14:textId="77777777" w:rsidR="004A7957" w:rsidRDefault="004A7957" w:rsidP="000A28C0">
            <w:pPr>
              <w:ind w:firstLine="0"/>
              <w:rPr>
                <w:b/>
              </w:rPr>
            </w:pPr>
            <w:r>
              <w:rPr>
                <w:b/>
              </w:rPr>
              <w:t>ЛВС</w:t>
            </w:r>
          </w:p>
        </w:tc>
        <w:tc>
          <w:tcPr>
            <w:tcW w:w="8007" w:type="dxa"/>
          </w:tcPr>
          <w:p w14:paraId="235278FF" w14:textId="77777777" w:rsidR="004A7957" w:rsidRDefault="004A7957" w:rsidP="000A28C0">
            <w:pPr>
              <w:ind w:firstLine="0"/>
            </w:pPr>
            <w:r>
              <w:t>Локальная вычислительная сеть</w:t>
            </w:r>
          </w:p>
        </w:tc>
      </w:tr>
      <w:tr w:rsidR="002950E7" w14:paraId="20A918DA" w14:textId="77777777">
        <w:tc>
          <w:tcPr>
            <w:tcW w:w="1593" w:type="dxa"/>
            <w:vAlign w:val="bottom"/>
          </w:tcPr>
          <w:p w14:paraId="63481340" w14:textId="68FEE876" w:rsidR="002950E7" w:rsidRDefault="002950E7" w:rsidP="000A28C0">
            <w:pPr>
              <w:ind w:firstLine="0"/>
              <w:rPr>
                <w:b/>
              </w:rPr>
            </w:pPr>
            <w:r>
              <w:rPr>
                <w:b/>
              </w:rPr>
              <w:t>МИСИКС</w:t>
            </w:r>
          </w:p>
        </w:tc>
        <w:tc>
          <w:tcPr>
            <w:tcW w:w="8007" w:type="dxa"/>
          </w:tcPr>
          <w:p w14:paraId="5F176C78" w14:textId="66BF5086" w:rsidR="002950E7" w:rsidRDefault="002950E7" w:rsidP="000A28C0">
            <w:pPr>
              <w:ind w:firstLine="0"/>
            </w:pPr>
            <w:r>
              <w:t>Система управления требованиями на производственном предприятии</w:t>
            </w:r>
          </w:p>
        </w:tc>
      </w:tr>
      <w:tr w:rsidR="000A6829" w14:paraId="2BF2BDC6" w14:textId="77777777">
        <w:tc>
          <w:tcPr>
            <w:tcW w:w="1593" w:type="dxa"/>
            <w:vAlign w:val="bottom"/>
          </w:tcPr>
          <w:p w14:paraId="4352126D" w14:textId="49840775" w:rsidR="000A6829" w:rsidRDefault="000A6829" w:rsidP="000A28C0">
            <w:pPr>
              <w:ind w:firstLine="0"/>
              <w:rPr>
                <w:b/>
              </w:rPr>
            </w:pPr>
            <w:r>
              <w:rPr>
                <w:b/>
              </w:rPr>
              <w:t>НИЯУ МИФИ</w:t>
            </w:r>
          </w:p>
        </w:tc>
        <w:tc>
          <w:tcPr>
            <w:tcW w:w="8007" w:type="dxa"/>
          </w:tcPr>
          <w:p w14:paraId="3E99C3A1" w14:textId="7681295C" w:rsidR="000A6829" w:rsidRDefault="000A6829" w:rsidP="000A28C0">
            <w:pPr>
              <w:ind w:firstLine="0"/>
            </w:pPr>
            <w:r>
              <w:t>Национальный исследовательский ядерный университет «Московский инженерно-физический институт»</w:t>
            </w:r>
          </w:p>
        </w:tc>
      </w:tr>
      <w:tr w:rsidR="00602322" w14:paraId="27F9463C" w14:textId="77777777">
        <w:tc>
          <w:tcPr>
            <w:tcW w:w="1593" w:type="dxa"/>
            <w:vAlign w:val="bottom"/>
          </w:tcPr>
          <w:p w14:paraId="1F2234D7" w14:textId="77777777" w:rsidR="00602322" w:rsidRDefault="00602322" w:rsidP="000A28C0">
            <w:pPr>
              <w:ind w:firstLine="0"/>
              <w:rPr>
                <w:b/>
              </w:rPr>
            </w:pPr>
            <w:r>
              <w:rPr>
                <w:b/>
              </w:rPr>
              <w:t>НСИ</w:t>
            </w:r>
          </w:p>
        </w:tc>
        <w:tc>
          <w:tcPr>
            <w:tcW w:w="8007" w:type="dxa"/>
          </w:tcPr>
          <w:p w14:paraId="7E51ECE0" w14:textId="77777777" w:rsidR="00602322" w:rsidRDefault="00602322" w:rsidP="000A28C0">
            <w:pPr>
              <w:ind w:firstLine="0"/>
            </w:pPr>
            <w:r>
              <w:t>Нормативно-справочная информация</w:t>
            </w:r>
          </w:p>
        </w:tc>
      </w:tr>
      <w:tr w:rsidR="00602322" w14:paraId="6EB31582" w14:textId="77777777">
        <w:tc>
          <w:tcPr>
            <w:tcW w:w="1593" w:type="dxa"/>
            <w:vAlign w:val="bottom"/>
          </w:tcPr>
          <w:p w14:paraId="21084530" w14:textId="77777777" w:rsidR="00602322" w:rsidRDefault="00602322" w:rsidP="000A28C0">
            <w:pPr>
              <w:ind w:firstLine="0"/>
              <w:rPr>
                <w:b/>
              </w:rPr>
            </w:pPr>
            <w:r>
              <w:rPr>
                <w:b/>
              </w:rPr>
              <w:t>ОС</w:t>
            </w:r>
          </w:p>
        </w:tc>
        <w:tc>
          <w:tcPr>
            <w:tcW w:w="8007" w:type="dxa"/>
          </w:tcPr>
          <w:p w14:paraId="555310A9" w14:textId="77777777" w:rsidR="00602322" w:rsidRDefault="00602322" w:rsidP="000A28C0">
            <w:pPr>
              <w:ind w:firstLine="0"/>
            </w:pPr>
            <w:r>
              <w:t>Операционная система</w:t>
            </w:r>
          </w:p>
        </w:tc>
      </w:tr>
      <w:tr w:rsidR="00116F1F" w14:paraId="0A924F37" w14:textId="77777777">
        <w:tc>
          <w:tcPr>
            <w:tcW w:w="1593" w:type="dxa"/>
            <w:vAlign w:val="bottom"/>
          </w:tcPr>
          <w:p w14:paraId="674D0E91" w14:textId="77777777" w:rsidR="00116F1F" w:rsidRDefault="00116F1F" w:rsidP="000A28C0">
            <w:pPr>
              <w:ind w:firstLine="0"/>
              <w:rPr>
                <w:b/>
              </w:rPr>
            </w:pPr>
            <w:r>
              <w:rPr>
                <w:b/>
              </w:rPr>
              <w:t>ОУЗ</w:t>
            </w:r>
          </w:p>
        </w:tc>
        <w:tc>
          <w:tcPr>
            <w:tcW w:w="8007" w:type="dxa"/>
          </w:tcPr>
          <w:p w14:paraId="1234B1B6" w14:textId="77777777" w:rsidR="00116F1F" w:rsidRDefault="00116F1F" w:rsidP="000A28C0">
            <w:pPr>
              <w:ind w:firstLine="0"/>
            </w:pPr>
            <w:r>
              <w:t xml:space="preserve"> Орган управления здравоохранения</w:t>
            </w:r>
          </w:p>
        </w:tc>
      </w:tr>
      <w:tr w:rsidR="004A7957" w14:paraId="1CBF63E4" w14:textId="77777777">
        <w:tc>
          <w:tcPr>
            <w:tcW w:w="1593" w:type="dxa"/>
            <w:vAlign w:val="bottom"/>
          </w:tcPr>
          <w:p w14:paraId="29F59805" w14:textId="77777777" w:rsidR="004A7957" w:rsidRDefault="004A7957" w:rsidP="000A28C0">
            <w:pPr>
              <w:ind w:firstLine="0"/>
              <w:rPr>
                <w:b/>
              </w:rPr>
            </w:pPr>
            <w:r>
              <w:rPr>
                <w:b/>
              </w:rPr>
              <w:t>ПО</w:t>
            </w:r>
          </w:p>
        </w:tc>
        <w:tc>
          <w:tcPr>
            <w:tcW w:w="8007" w:type="dxa"/>
          </w:tcPr>
          <w:p w14:paraId="4DD5C3A5" w14:textId="77777777" w:rsidR="004A7957" w:rsidRDefault="004A7957" w:rsidP="000A28C0">
            <w:pPr>
              <w:ind w:firstLine="0"/>
            </w:pPr>
            <w:r>
              <w:t>Программное обеспечение</w:t>
            </w:r>
          </w:p>
        </w:tc>
      </w:tr>
      <w:tr w:rsidR="0001398B" w14:paraId="24C1BEEE" w14:textId="77777777">
        <w:tc>
          <w:tcPr>
            <w:tcW w:w="1593" w:type="dxa"/>
            <w:vAlign w:val="bottom"/>
          </w:tcPr>
          <w:p w14:paraId="7567D839" w14:textId="77777777" w:rsidR="0001398B" w:rsidRDefault="0001398B" w:rsidP="000A28C0">
            <w:pPr>
              <w:ind w:firstLine="0"/>
              <w:rPr>
                <w:b/>
              </w:rPr>
            </w:pPr>
            <w:r>
              <w:rPr>
                <w:b/>
              </w:rPr>
              <w:t>РД</w:t>
            </w:r>
          </w:p>
        </w:tc>
        <w:tc>
          <w:tcPr>
            <w:tcW w:w="8007" w:type="dxa"/>
          </w:tcPr>
          <w:p w14:paraId="2BDEFDF7" w14:textId="77777777" w:rsidR="0001398B" w:rsidRDefault="0001398B" w:rsidP="000A28C0">
            <w:pPr>
              <w:ind w:firstLine="0"/>
            </w:pPr>
            <w:r>
              <w:t>Руководящий документ</w:t>
            </w:r>
          </w:p>
        </w:tc>
      </w:tr>
      <w:tr w:rsidR="004A7957" w14:paraId="230637C6" w14:textId="77777777">
        <w:tc>
          <w:tcPr>
            <w:tcW w:w="1593" w:type="dxa"/>
            <w:vAlign w:val="bottom"/>
          </w:tcPr>
          <w:p w14:paraId="37C66DE7" w14:textId="77777777" w:rsidR="004A7957" w:rsidRDefault="004A7957" w:rsidP="000A28C0">
            <w:pPr>
              <w:ind w:firstLine="0"/>
              <w:rPr>
                <w:b/>
              </w:rPr>
            </w:pPr>
            <w:r>
              <w:rPr>
                <w:b/>
              </w:rPr>
              <w:t>СЗИ</w:t>
            </w:r>
          </w:p>
        </w:tc>
        <w:tc>
          <w:tcPr>
            <w:tcW w:w="8007" w:type="dxa"/>
          </w:tcPr>
          <w:p w14:paraId="52730EA8" w14:textId="77777777" w:rsidR="004A7957" w:rsidRDefault="004A7957" w:rsidP="000A28C0">
            <w:pPr>
              <w:ind w:firstLine="0"/>
            </w:pPr>
            <w:r>
              <w:t>Средства защиты информации</w:t>
            </w:r>
          </w:p>
        </w:tc>
      </w:tr>
      <w:tr w:rsidR="0001398B" w14:paraId="2BAB7CC0" w14:textId="77777777">
        <w:tc>
          <w:tcPr>
            <w:tcW w:w="1593" w:type="dxa"/>
            <w:vAlign w:val="bottom"/>
          </w:tcPr>
          <w:p w14:paraId="40965A42" w14:textId="77777777" w:rsidR="0001398B" w:rsidRDefault="0001398B" w:rsidP="000A28C0">
            <w:pPr>
              <w:ind w:firstLine="0"/>
              <w:rPr>
                <w:b/>
              </w:rPr>
            </w:pPr>
            <w:r>
              <w:rPr>
                <w:b/>
              </w:rPr>
              <w:t>СЗПДн</w:t>
            </w:r>
          </w:p>
        </w:tc>
        <w:tc>
          <w:tcPr>
            <w:tcW w:w="8007" w:type="dxa"/>
          </w:tcPr>
          <w:p w14:paraId="631159B6" w14:textId="77777777" w:rsidR="0001398B" w:rsidRDefault="0001398B" w:rsidP="000A28C0">
            <w:pPr>
              <w:ind w:firstLine="0"/>
            </w:pPr>
            <w:r>
              <w:t>Средства защиты персональных данных</w:t>
            </w:r>
          </w:p>
        </w:tc>
      </w:tr>
      <w:tr w:rsidR="0078547E" w14:paraId="5CD5818C" w14:textId="77777777">
        <w:tc>
          <w:tcPr>
            <w:tcW w:w="1593" w:type="dxa"/>
            <w:vAlign w:val="bottom"/>
          </w:tcPr>
          <w:p w14:paraId="6CDD9F39" w14:textId="77777777" w:rsidR="0078547E" w:rsidRDefault="0078547E" w:rsidP="000A28C0">
            <w:pPr>
              <w:ind w:firstLine="0"/>
              <w:rPr>
                <w:b/>
              </w:rPr>
            </w:pPr>
            <w:r>
              <w:rPr>
                <w:b/>
              </w:rPr>
              <w:t>СНИЛС</w:t>
            </w:r>
          </w:p>
        </w:tc>
        <w:tc>
          <w:tcPr>
            <w:tcW w:w="8007" w:type="dxa"/>
          </w:tcPr>
          <w:p w14:paraId="0D3246DF" w14:textId="77777777" w:rsidR="0078547E" w:rsidRDefault="0078547E" w:rsidP="000A28C0">
            <w:pPr>
              <w:ind w:firstLine="0"/>
            </w:pPr>
            <w:r w:rsidRPr="0078547E">
              <w:t>Страховой номер индивидуального лицевого счета</w:t>
            </w:r>
          </w:p>
        </w:tc>
      </w:tr>
      <w:tr w:rsidR="008069E3" w14:paraId="419BE470" w14:textId="77777777">
        <w:tc>
          <w:tcPr>
            <w:tcW w:w="1593" w:type="dxa"/>
            <w:vAlign w:val="bottom"/>
          </w:tcPr>
          <w:p w14:paraId="05D7BBF8" w14:textId="77777777" w:rsidR="008069E3" w:rsidRDefault="008069E3" w:rsidP="000A28C0">
            <w:pPr>
              <w:ind w:firstLine="0"/>
              <w:rPr>
                <w:b/>
              </w:rPr>
            </w:pPr>
            <w:r>
              <w:rPr>
                <w:b/>
              </w:rPr>
              <w:t>СХД</w:t>
            </w:r>
          </w:p>
        </w:tc>
        <w:tc>
          <w:tcPr>
            <w:tcW w:w="8007" w:type="dxa"/>
          </w:tcPr>
          <w:p w14:paraId="4052BFFB" w14:textId="77777777" w:rsidR="008069E3" w:rsidRPr="0078547E" w:rsidRDefault="008069E3" w:rsidP="000A28C0">
            <w:pPr>
              <w:ind w:firstLine="0"/>
            </w:pPr>
            <w:r>
              <w:t>Система хранения данных</w:t>
            </w:r>
          </w:p>
        </w:tc>
      </w:tr>
      <w:tr w:rsidR="0001398B" w14:paraId="25EEB9E7" w14:textId="77777777">
        <w:tc>
          <w:tcPr>
            <w:tcW w:w="1593" w:type="dxa"/>
            <w:vAlign w:val="bottom"/>
          </w:tcPr>
          <w:p w14:paraId="149777E1" w14:textId="77777777" w:rsidR="0001398B" w:rsidRDefault="0001398B" w:rsidP="000A28C0">
            <w:pPr>
              <w:ind w:firstLine="0"/>
              <w:rPr>
                <w:b/>
              </w:rPr>
            </w:pPr>
            <w:r>
              <w:rPr>
                <w:b/>
              </w:rPr>
              <w:t>ТС</w:t>
            </w:r>
          </w:p>
        </w:tc>
        <w:tc>
          <w:tcPr>
            <w:tcW w:w="8007" w:type="dxa"/>
          </w:tcPr>
          <w:p w14:paraId="11DEA864" w14:textId="77777777" w:rsidR="0001398B" w:rsidRDefault="0001398B" w:rsidP="000A28C0">
            <w:pPr>
              <w:ind w:firstLine="0"/>
            </w:pPr>
            <w:r>
              <w:t>Технические средства</w:t>
            </w:r>
          </w:p>
        </w:tc>
      </w:tr>
      <w:tr w:rsidR="00A344DA" w14:paraId="1692884E" w14:textId="77777777">
        <w:tc>
          <w:tcPr>
            <w:tcW w:w="1593" w:type="dxa"/>
            <w:vAlign w:val="bottom"/>
          </w:tcPr>
          <w:p w14:paraId="525EA7E3" w14:textId="77777777" w:rsidR="00A344DA" w:rsidRDefault="00A344DA" w:rsidP="000A28C0">
            <w:pPr>
              <w:ind w:firstLine="0"/>
              <w:rPr>
                <w:b/>
              </w:rPr>
            </w:pPr>
            <w:r>
              <w:rPr>
                <w:b/>
              </w:rPr>
              <w:t>ТЗ</w:t>
            </w:r>
          </w:p>
        </w:tc>
        <w:tc>
          <w:tcPr>
            <w:tcW w:w="8007" w:type="dxa"/>
          </w:tcPr>
          <w:p w14:paraId="145B888F" w14:textId="77777777" w:rsidR="00A344DA" w:rsidRDefault="00A344DA" w:rsidP="000A28C0">
            <w:pPr>
              <w:ind w:firstLine="0"/>
            </w:pPr>
            <w:r>
              <w:t>Техническое задание</w:t>
            </w:r>
          </w:p>
        </w:tc>
      </w:tr>
      <w:tr w:rsidR="00FE5838" w14:paraId="71C55FAF" w14:textId="77777777">
        <w:tc>
          <w:tcPr>
            <w:tcW w:w="1593" w:type="dxa"/>
            <w:vAlign w:val="bottom"/>
          </w:tcPr>
          <w:p w14:paraId="0E83CE36" w14:textId="77777777" w:rsidR="00FE5838" w:rsidRDefault="00FE5838" w:rsidP="000A28C0">
            <w:pPr>
              <w:ind w:firstLine="0"/>
              <w:rPr>
                <w:b/>
              </w:rPr>
            </w:pPr>
            <w:r>
              <w:rPr>
                <w:b/>
              </w:rPr>
              <w:t>УЭК</w:t>
            </w:r>
          </w:p>
        </w:tc>
        <w:tc>
          <w:tcPr>
            <w:tcW w:w="8007" w:type="dxa"/>
          </w:tcPr>
          <w:p w14:paraId="718AB818" w14:textId="77777777" w:rsidR="00FE5838" w:rsidRDefault="00FE5838" w:rsidP="00FE5838">
            <w:pPr>
              <w:ind w:firstLine="0"/>
            </w:pPr>
            <w:r>
              <w:t>У</w:t>
            </w:r>
            <w:r w:rsidRPr="00E13DA9">
              <w:t>ниверсальн</w:t>
            </w:r>
            <w:r>
              <w:t>ая</w:t>
            </w:r>
            <w:r w:rsidRPr="00E13DA9">
              <w:t xml:space="preserve"> электронн</w:t>
            </w:r>
            <w:r>
              <w:t>ая</w:t>
            </w:r>
            <w:r w:rsidRPr="00E13DA9">
              <w:t xml:space="preserve"> карт</w:t>
            </w:r>
            <w:r>
              <w:t>а</w:t>
            </w:r>
          </w:p>
        </w:tc>
      </w:tr>
      <w:tr w:rsidR="00B80D6F" w14:paraId="697E0B55" w14:textId="77777777">
        <w:tc>
          <w:tcPr>
            <w:tcW w:w="1593" w:type="dxa"/>
            <w:vAlign w:val="bottom"/>
          </w:tcPr>
          <w:p w14:paraId="3BF4BD3A" w14:textId="77777777" w:rsidR="00B80D6F" w:rsidRPr="00B80D6F" w:rsidRDefault="00B80D6F" w:rsidP="000A28C0">
            <w:pPr>
              <w:ind w:firstLine="0"/>
              <w:rPr>
                <w:b/>
              </w:rPr>
            </w:pPr>
            <w:r>
              <w:rPr>
                <w:b/>
              </w:rPr>
              <w:t>ФЗ</w:t>
            </w:r>
          </w:p>
        </w:tc>
        <w:tc>
          <w:tcPr>
            <w:tcW w:w="8007" w:type="dxa"/>
          </w:tcPr>
          <w:p w14:paraId="370C2F44" w14:textId="77777777" w:rsidR="00B80D6F" w:rsidRDefault="00B80D6F" w:rsidP="000A28C0">
            <w:pPr>
              <w:ind w:firstLine="0"/>
            </w:pPr>
            <w:r>
              <w:t>Федеральный закон</w:t>
            </w:r>
          </w:p>
        </w:tc>
      </w:tr>
      <w:tr w:rsidR="006C7B2D" w14:paraId="28D9460B" w14:textId="77777777">
        <w:tc>
          <w:tcPr>
            <w:tcW w:w="1593" w:type="dxa"/>
            <w:vAlign w:val="bottom"/>
          </w:tcPr>
          <w:p w14:paraId="2385AE99" w14:textId="77777777" w:rsidR="006C7B2D" w:rsidRDefault="006C7B2D" w:rsidP="000A28C0">
            <w:pPr>
              <w:ind w:firstLine="0"/>
              <w:rPr>
                <w:b/>
              </w:rPr>
            </w:pPr>
            <w:r>
              <w:rPr>
                <w:b/>
              </w:rPr>
              <w:t>ФСБ</w:t>
            </w:r>
          </w:p>
        </w:tc>
        <w:tc>
          <w:tcPr>
            <w:tcW w:w="8007" w:type="dxa"/>
          </w:tcPr>
          <w:p w14:paraId="5A87DA94" w14:textId="77777777" w:rsidR="006C7B2D" w:rsidRDefault="006C7B2D" w:rsidP="000A28C0">
            <w:pPr>
              <w:ind w:firstLine="0"/>
            </w:pPr>
            <w:r>
              <w:t>Федеральная служба безопасности Российской Федерации</w:t>
            </w:r>
          </w:p>
        </w:tc>
      </w:tr>
      <w:tr w:rsidR="006C7B2D" w14:paraId="39A9754A" w14:textId="77777777">
        <w:tc>
          <w:tcPr>
            <w:tcW w:w="1593" w:type="dxa"/>
            <w:vAlign w:val="bottom"/>
          </w:tcPr>
          <w:p w14:paraId="3260EB83" w14:textId="77777777" w:rsidR="006C7B2D" w:rsidRDefault="006C7B2D" w:rsidP="000A28C0">
            <w:pPr>
              <w:ind w:firstLine="0"/>
              <w:rPr>
                <w:b/>
              </w:rPr>
            </w:pPr>
            <w:r>
              <w:rPr>
                <w:b/>
              </w:rPr>
              <w:t>ФСТЭК</w:t>
            </w:r>
          </w:p>
        </w:tc>
        <w:tc>
          <w:tcPr>
            <w:tcW w:w="8007" w:type="dxa"/>
          </w:tcPr>
          <w:p w14:paraId="4B37E06C" w14:textId="77777777" w:rsidR="006C7B2D" w:rsidRDefault="006C7B2D" w:rsidP="000A28C0">
            <w:pPr>
              <w:ind w:firstLine="0"/>
            </w:pPr>
            <w:r>
              <w:t>Федеральная служба по техническому и экспортному контролю</w:t>
            </w:r>
          </w:p>
        </w:tc>
      </w:tr>
      <w:tr w:rsidR="004A7957" w14:paraId="68D33205" w14:textId="77777777">
        <w:tc>
          <w:tcPr>
            <w:tcW w:w="1593" w:type="dxa"/>
            <w:vAlign w:val="bottom"/>
          </w:tcPr>
          <w:p w14:paraId="35055A7F" w14:textId="77777777" w:rsidR="004A7957" w:rsidRDefault="004A7957" w:rsidP="000A28C0">
            <w:pPr>
              <w:ind w:firstLine="0"/>
              <w:rPr>
                <w:b/>
              </w:rPr>
            </w:pPr>
            <w:r>
              <w:rPr>
                <w:b/>
              </w:rPr>
              <w:t>ЦТО</w:t>
            </w:r>
          </w:p>
        </w:tc>
        <w:tc>
          <w:tcPr>
            <w:tcW w:w="8007" w:type="dxa"/>
          </w:tcPr>
          <w:p w14:paraId="296D7FF9" w14:textId="77777777" w:rsidR="004A7957" w:rsidRDefault="004A7957" w:rsidP="000A28C0">
            <w:pPr>
              <w:ind w:firstLine="0"/>
            </w:pPr>
            <w:r>
              <w:t>Центр телефонного обслуживания</w:t>
            </w:r>
          </w:p>
        </w:tc>
      </w:tr>
      <w:tr w:rsidR="007114E9" w14:paraId="0BD31448" w14:textId="77777777">
        <w:tc>
          <w:tcPr>
            <w:tcW w:w="1593" w:type="dxa"/>
            <w:vAlign w:val="bottom"/>
          </w:tcPr>
          <w:p w14:paraId="0932DD5C" w14:textId="77777777" w:rsidR="007114E9" w:rsidRDefault="007114E9" w:rsidP="000A28C0">
            <w:pPr>
              <w:ind w:firstLine="0"/>
              <w:rPr>
                <w:b/>
              </w:rPr>
            </w:pPr>
            <w:r>
              <w:rPr>
                <w:b/>
              </w:rPr>
              <w:t>ЦОД</w:t>
            </w:r>
          </w:p>
        </w:tc>
        <w:tc>
          <w:tcPr>
            <w:tcW w:w="8007" w:type="dxa"/>
          </w:tcPr>
          <w:p w14:paraId="7F62C957" w14:textId="77777777" w:rsidR="007114E9" w:rsidRDefault="007114E9" w:rsidP="000A28C0">
            <w:pPr>
              <w:ind w:firstLine="0"/>
            </w:pPr>
            <w:r>
              <w:t>Центр обработки данных</w:t>
            </w:r>
          </w:p>
        </w:tc>
      </w:tr>
      <w:tr w:rsidR="00057ACE" w14:paraId="4E3E1C72" w14:textId="77777777" w:rsidTr="00FE1B33">
        <w:tc>
          <w:tcPr>
            <w:tcW w:w="1593" w:type="dxa"/>
          </w:tcPr>
          <w:p w14:paraId="3BBDC36E" w14:textId="77777777" w:rsidR="00057ACE" w:rsidRDefault="00057ACE" w:rsidP="00FE1B33">
            <w:pPr>
              <w:ind w:firstLine="0"/>
              <w:jc w:val="left"/>
              <w:rPr>
                <w:b/>
              </w:rPr>
            </w:pPr>
            <w:r w:rsidRPr="00B27A50">
              <w:rPr>
                <w:b/>
                <w:lang w:val="en-US"/>
              </w:rPr>
              <w:lastRenderedPageBreak/>
              <w:t>DDoS</w:t>
            </w:r>
          </w:p>
        </w:tc>
        <w:tc>
          <w:tcPr>
            <w:tcW w:w="8007" w:type="dxa"/>
          </w:tcPr>
          <w:p w14:paraId="79FF326B" w14:textId="77777777" w:rsidR="00057ACE" w:rsidRDefault="00057ACE" w:rsidP="000A28C0">
            <w:pPr>
              <w:ind w:firstLine="0"/>
            </w:pPr>
            <w:r w:rsidRPr="00EB4E4A">
              <w:t>Distributed Denial of Service - распределённая атака типа «отказ в обслуживании»</w:t>
            </w:r>
          </w:p>
        </w:tc>
      </w:tr>
      <w:tr w:rsidR="00057ACE" w14:paraId="7C33DFA0" w14:textId="77777777">
        <w:tc>
          <w:tcPr>
            <w:tcW w:w="1593" w:type="dxa"/>
            <w:vAlign w:val="bottom"/>
          </w:tcPr>
          <w:p w14:paraId="3FD618B5" w14:textId="77777777" w:rsidR="00057ACE" w:rsidRPr="00B27A50" w:rsidRDefault="00057ACE" w:rsidP="000A28C0">
            <w:pPr>
              <w:ind w:firstLine="0"/>
              <w:rPr>
                <w:b/>
                <w:lang w:val="en-US"/>
              </w:rPr>
            </w:pPr>
            <w:r w:rsidRPr="00B27A50">
              <w:rPr>
                <w:b/>
                <w:lang w:val="en-US"/>
              </w:rPr>
              <w:t>DNS</w:t>
            </w:r>
          </w:p>
        </w:tc>
        <w:tc>
          <w:tcPr>
            <w:tcW w:w="8007" w:type="dxa"/>
          </w:tcPr>
          <w:p w14:paraId="137EA2AF" w14:textId="77777777" w:rsidR="00057ACE" w:rsidRPr="00EB4E4A" w:rsidRDefault="00057ACE" w:rsidP="000A28C0">
            <w:pPr>
              <w:ind w:firstLine="0"/>
            </w:pPr>
            <w:r w:rsidRPr="00B27A50">
              <w:rPr>
                <w:iCs/>
              </w:rPr>
              <w:t>Domain Name System</w:t>
            </w:r>
            <w:r>
              <w:t xml:space="preserve"> -</w:t>
            </w:r>
            <w:r w:rsidRPr="00B27A50">
              <w:t xml:space="preserve"> система доменных имён</w:t>
            </w:r>
          </w:p>
        </w:tc>
      </w:tr>
      <w:tr w:rsidR="00D16945" w14:paraId="1C35C92E" w14:textId="77777777">
        <w:tc>
          <w:tcPr>
            <w:tcW w:w="1593" w:type="dxa"/>
            <w:vAlign w:val="bottom"/>
          </w:tcPr>
          <w:p w14:paraId="6D16E4F9" w14:textId="77777777" w:rsidR="00D16945" w:rsidRPr="00B27A50" w:rsidRDefault="00D16945" w:rsidP="000A28C0">
            <w:pPr>
              <w:ind w:firstLine="0"/>
              <w:rPr>
                <w:b/>
                <w:lang w:val="en-US"/>
              </w:rPr>
            </w:pPr>
            <w:r w:rsidRPr="00B27A50">
              <w:rPr>
                <w:b/>
                <w:lang w:val="en-US"/>
              </w:rPr>
              <w:t>PIN</w:t>
            </w:r>
          </w:p>
        </w:tc>
        <w:tc>
          <w:tcPr>
            <w:tcW w:w="8007" w:type="dxa"/>
          </w:tcPr>
          <w:p w14:paraId="225B1B5F" w14:textId="77777777" w:rsidR="00D16945" w:rsidRPr="00B27A50" w:rsidRDefault="00D16945" w:rsidP="000A28C0">
            <w:pPr>
              <w:ind w:firstLine="0"/>
              <w:rPr>
                <w:iCs/>
              </w:rPr>
            </w:pPr>
            <w:r w:rsidRPr="0097567B">
              <w:rPr>
                <w:iCs/>
              </w:rPr>
              <w:t>Personal Identification Number</w:t>
            </w:r>
            <w:r>
              <w:t> - личный опознавательный номер</w:t>
            </w:r>
          </w:p>
        </w:tc>
      </w:tr>
      <w:tr w:rsidR="001C429D" w14:paraId="67813A1E" w14:textId="77777777">
        <w:tc>
          <w:tcPr>
            <w:tcW w:w="1593" w:type="dxa"/>
            <w:vAlign w:val="bottom"/>
          </w:tcPr>
          <w:p w14:paraId="5673AFFE" w14:textId="77777777" w:rsidR="001C429D" w:rsidRPr="001C429D" w:rsidRDefault="001C429D" w:rsidP="000A28C0">
            <w:pPr>
              <w:ind w:firstLine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USB</w:t>
            </w:r>
          </w:p>
        </w:tc>
        <w:tc>
          <w:tcPr>
            <w:tcW w:w="8007" w:type="dxa"/>
          </w:tcPr>
          <w:p w14:paraId="2F338BA6" w14:textId="77777777" w:rsidR="001C429D" w:rsidRPr="001C429D" w:rsidRDefault="001C429D" w:rsidP="000A28C0">
            <w:pPr>
              <w:ind w:firstLine="0"/>
            </w:pPr>
            <w:r w:rsidRPr="001C429D">
              <w:rPr>
                <w:lang w:val="en-US"/>
              </w:rPr>
              <w:t>Universal</w:t>
            </w:r>
            <w:r w:rsidRPr="001C429D">
              <w:t xml:space="preserve"> </w:t>
            </w:r>
            <w:r w:rsidRPr="001C429D">
              <w:rPr>
                <w:lang w:val="en-US"/>
              </w:rPr>
              <w:t>Serial</w:t>
            </w:r>
            <w:r w:rsidRPr="001C429D">
              <w:t xml:space="preserve"> </w:t>
            </w:r>
            <w:r w:rsidRPr="001C429D">
              <w:rPr>
                <w:lang w:val="en-US"/>
              </w:rPr>
              <w:t>Bus</w:t>
            </w:r>
            <w:r w:rsidRPr="001C429D">
              <w:t xml:space="preserve"> -</w:t>
            </w:r>
            <w:r>
              <w:t xml:space="preserve"> </w:t>
            </w:r>
            <w:r w:rsidR="005558A5">
              <w:t>У</w:t>
            </w:r>
            <w:r w:rsidRPr="001C429D">
              <w:t>ниверсальная последовательная шина</w:t>
            </w:r>
          </w:p>
        </w:tc>
      </w:tr>
      <w:tr w:rsidR="008069E3" w14:paraId="50B753F5" w14:textId="77777777">
        <w:tc>
          <w:tcPr>
            <w:tcW w:w="1593" w:type="dxa"/>
            <w:vAlign w:val="bottom"/>
          </w:tcPr>
          <w:p w14:paraId="639F706E" w14:textId="77777777" w:rsidR="008069E3" w:rsidRPr="008069E3" w:rsidRDefault="008069E3" w:rsidP="000A28C0">
            <w:pPr>
              <w:ind w:firstLine="0"/>
              <w:rPr>
                <w:b/>
                <w:lang w:val="en-US"/>
              </w:rPr>
            </w:pPr>
            <w:r>
              <w:rPr>
                <w:b/>
              </w:rPr>
              <w:t>VM</w:t>
            </w:r>
          </w:p>
        </w:tc>
        <w:tc>
          <w:tcPr>
            <w:tcW w:w="8007" w:type="dxa"/>
          </w:tcPr>
          <w:p w14:paraId="76A91C80" w14:textId="77777777" w:rsidR="008069E3" w:rsidRPr="00FE1B33" w:rsidRDefault="007238DC" w:rsidP="007238DC">
            <w:pPr>
              <w:ind w:firstLine="0"/>
            </w:pPr>
            <w:r>
              <w:rPr>
                <w:lang w:val="en-US"/>
              </w:rPr>
              <w:t>Virtual Machine</w:t>
            </w:r>
            <w:r>
              <w:t xml:space="preserve"> -</w:t>
            </w:r>
            <w:r>
              <w:rPr>
                <w:lang w:val="en-US"/>
              </w:rPr>
              <w:t xml:space="preserve"> </w:t>
            </w:r>
            <w:r w:rsidR="008069E3">
              <w:rPr>
                <w:lang w:val="en-US"/>
              </w:rPr>
              <w:t>Виртуальная машина</w:t>
            </w:r>
          </w:p>
        </w:tc>
      </w:tr>
    </w:tbl>
    <w:p w14:paraId="241CC8C7" w14:textId="77777777" w:rsidR="00AB70BD" w:rsidRDefault="00F30381" w:rsidP="007942F9">
      <w:pPr>
        <w:pStyle w:val="a3"/>
        <w:rPr>
          <w:lang w:val="ru-RU"/>
        </w:rPr>
      </w:pPr>
      <w:r w:rsidRPr="00AB363D">
        <w:rPr>
          <w:lang w:val="ru-RU"/>
        </w:rPr>
        <w:br w:type="page"/>
      </w:r>
      <w:bookmarkStart w:id="0" w:name="_Toc338726069"/>
      <w:bookmarkStart w:id="1" w:name="_Toc468310921"/>
      <w:r w:rsidR="00BE0B12">
        <w:rPr>
          <w:lang w:val="ru-RU"/>
        </w:rPr>
        <w:lastRenderedPageBreak/>
        <w:t>Общие сведения</w:t>
      </w:r>
      <w:bookmarkEnd w:id="0"/>
      <w:bookmarkEnd w:id="1"/>
    </w:p>
    <w:p w14:paraId="085242B9" w14:textId="126B02CA" w:rsidR="001B1D5E" w:rsidRPr="003E179C" w:rsidRDefault="001B1D5E" w:rsidP="003E179C">
      <w:pPr>
        <w:rPr>
          <w:spacing w:val="2"/>
          <w:szCs w:val="24"/>
          <w:lang w:eastAsia="ru-RU"/>
        </w:rPr>
      </w:pPr>
      <w:r>
        <w:t xml:space="preserve">Общие сведения </w:t>
      </w:r>
      <w:r w:rsidR="00A46B08">
        <w:t>о</w:t>
      </w:r>
      <w:r w:rsidR="00985075">
        <w:t xml:space="preserve"> разрабатываемой Системе</w:t>
      </w:r>
      <w:r>
        <w:t xml:space="preserve"> представлены </w:t>
      </w:r>
      <w:r w:rsidR="00795490">
        <w:t xml:space="preserve">в </w:t>
      </w:r>
      <w:r w:rsidR="00A22A31">
        <w:t>документе «</w:t>
      </w:r>
      <w:r w:rsidR="00794C41">
        <w:t>ТЗ</w:t>
      </w:r>
      <w:r w:rsidR="00A22A31" w:rsidRPr="00A83AEA">
        <w:t xml:space="preserve">. </w:t>
      </w:r>
      <w:r w:rsidR="003E179C">
        <w:t>МИСИКС</w:t>
      </w:r>
      <w:r w:rsidR="00A22A31" w:rsidRPr="00A83AEA">
        <w:t xml:space="preserve">. </w:t>
      </w:r>
      <w:r w:rsidR="00794C41">
        <w:t>Техническое задание</w:t>
      </w:r>
      <w:r w:rsidR="00A22A31">
        <w:t>».</w:t>
      </w:r>
      <w:r w:rsidR="003E179C">
        <w:t xml:space="preserve"> </w:t>
      </w:r>
    </w:p>
    <w:p w14:paraId="56D66F73" w14:textId="77777777" w:rsidR="00270F7C" w:rsidRDefault="003565A3" w:rsidP="00E565F4">
      <w:pPr>
        <w:pStyle w:val="2"/>
      </w:pPr>
      <w:bookmarkStart w:id="2" w:name="_Toc338726070"/>
      <w:bookmarkStart w:id="3" w:name="_Toc468310922"/>
      <w:r>
        <w:t>Перечень документов на основании которых создается модель угроз информационно безопасности</w:t>
      </w:r>
      <w:bookmarkEnd w:id="2"/>
      <w:bookmarkEnd w:id="3"/>
    </w:p>
    <w:p w14:paraId="7B7E6A1D" w14:textId="2640602D" w:rsidR="003565A3" w:rsidRDefault="00093DA8" w:rsidP="00E565F4">
      <w:pPr>
        <w:contextualSpacing/>
      </w:pPr>
      <w:r w:rsidRPr="001B1D5E">
        <w:t>«Модель угроз информационной безопасности» на Систему «</w:t>
      </w:r>
      <w:r w:rsidR="003E179C">
        <w:rPr>
          <w:i/>
        </w:rPr>
        <w:t>МИСИКС</w:t>
      </w:r>
      <w:r w:rsidRPr="001B1D5E">
        <w:t xml:space="preserve">» разработана в соответствии </w:t>
      </w:r>
      <w:r w:rsidR="002F580E">
        <w:t xml:space="preserve">с документами </w:t>
      </w:r>
      <w:r w:rsidR="005E743C">
        <w:t>[1-9</w:t>
      </w:r>
      <w:r w:rsidR="002F580E" w:rsidRPr="002F580E">
        <w:t>].</w:t>
      </w:r>
    </w:p>
    <w:p w14:paraId="3BB9C47C" w14:textId="77777777" w:rsidR="00991473" w:rsidRDefault="00991473" w:rsidP="00E565F4">
      <w:pPr>
        <w:pStyle w:val="2"/>
      </w:pPr>
      <w:bookmarkStart w:id="4" w:name="_Toc338726071"/>
      <w:bookmarkStart w:id="5" w:name="_Toc468310923"/>
      <w:r>
        <w:t>Назначение модели угроз информационной безопасности</w:t>
      </w:r>
      <w:bookmarkEnd w:id="4"/>
      <w:bookmarkEnd w:id="5"/>
    </w:p>
    <w:p w14:paraId="60B39CE4" w14:textId="77777777" w:rsidR="00FD07DB" w:rsidRDefault="00F42ADD" w:rsidP="00E565F4">
      <w:pPr>
        <w:pStyle w:val="aff3"/>
      </w:pPr>
      <w:r>
        <w:t>Модель угроз информационной безопасности предназначена для:</w:t>
      </w:r>
    </w:p>
    <w:p w14:paraId="6596BA7B" w14:textId="7C46030B" w:rsidR="00F42ADD" w:rsidRPr="00A02301" w:rsidRDefault="00F42ADD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</w:pPr>
      <w:r w:rsidRPr="00A02301">
        <w:t xml:space="preserve">анализа защищенности </w:t>
      </w:r>
      <w:r w:rsidR="0023083A">
        <w:t>Системы «</w:t>
      </w:r>
      <w:r w:rsidR="003E179C">
        <w:rPr>
          <w:i/>
        </w:rPr>
        <w:t>МИСИКС</w:t>
      </w:r>
      <w:r w:rsidR="0023083A">
        <w:t>»</w:t>
      </w:r>
      <w:r w:rsidRPr="00A02301">
        <w:t xml:space="preserve"> от угроз безопасности ПДн</w:t>
      </w:r>
      <w:r>
        <w:t>;</w:t>
      </w:r>
    </w:p>
    <w:p w14:paraId="627CF0D9" w14:textId="660696F9" w:rsidR="00F42ADD" w:rsidRPr="00A02301" w:rsidRDefault="00F42ADD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</w:pPr>
      <w:r w:rsidRPr="00A02301">
        <w:t>организации и выполнения работ по обеспечению безопасности</w:t>
      </w:r>
      <w:r>
        <w:t xml:space="preserve"> </w:t>
      </w:r>
      <w:r w:rsidR="0023083A">
        <w:t>Системы «</w:t>
      </w:r>
      <w:r w:rsidR="003E179C">
        <w:rPr>
          <w:i/>
        </w:rPr>
        <w:t>МИСИКС</w:t>
      </w:r>
      <w:r w:rsidR="0023083A">
        <w:t>»</w:t>
      </w:r>
      <w:r w:rsidRPr="00A02301">
        <w:t xml:space="preserve"> от угроз безопасности ПДн;</w:t>
      </w:r>
    </w:p>
    <w:p w14:paraId="6E30B1CF" w14:textId="77777777" w:rsidR="00F42ADD" w:rsidRPr="00A02301" w:rsidRDefault="00F42ADD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</w:pPr>
      <w:r w:rsidRPr="00A02301">
        <w:t>разработки системы защиты ПДн, обеспечивающей нейтрализацию</w:t>
      </w:r>
      <w:r>
        <w:t xml:space="preserve"> </w:t>
      </w:r>
      <w:r w:rsidRPr="00A02301">
        <w:t>предполагаемых угроз с использованием методов и способов защиты ПДн;</w:t>
      </w:r>
    </w:p>
    <w:p w14:paraId="5D225180" w14:textId="77777777" w:rsidR="00F42ADD" w:rsidRPr="00A02301" w:rsidRDefault="00F42ADD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</w:pPr>
      <w:r w:rsidRPr="00A02301">
        <w:t>проведения мероприятий, направленных на предотвращение</w:t>
      </w:r>
      <w:r>
        <w:t xml:space="preserve"> </w:t>
      </w:r>
      <w:r w:rsidRPr="00A02301">
        <w:t>несанкционированного доступа к ПДн и (или) передачи их лицам, не</w:t>
      </w:r>
      <w:r>
        <w:t xml:space="preserve"> </w:t>
      </w:r>
      <w:r w:rsidRPr="00A02301">
        <w:t>имеющим права доступа к такой информации;</w:t>
      </w:r>
    </w:p>
    <w:p w14:paraId="089D8CB8" w14:textId="5BD90998" w:rsidR="00F42ADD" w:rsidRPr="00A02301" w:rsidRDefault="00F42ADD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</w:pPr>
      <w:r w:rsidRPr="00A02301">
        <w:t>недопущения воздействия на технические средства</w:t>
      </w:r>
      <w:r w:rsidR="007B74D4">
        <w:t xml:space="preserve"> </w:t>
      </w:r>
      <w:r w:rsidR="0023083A">
        <w:t>Системы</w:t>
      </w:r>
      <w:r w:rsidR="007B74D4">
        <w:t xml:space="preserve"> </w:t>
      </w:r>
      <w:r w:rsidR="0023083A">
        <w:t>«</w:t>
      </w:r>
      <w:r w:rsidR="003E179C">
        <w:rPr>
          <w:i/>
        </w:rPr>
        <w:t>МИСИКС</w:t>
      </w:r>
      <w:r w:rsidR="0023083A">
        <w:t>»</w:t>
      </w:r>
      <w:r w:rsidR="009E55A4">
        <w:t xml:space="preserve"> </w:t>
      </w:r>
      <w:r w:rsidRPr="00A02301">
        <w:t>в</w:t>
      </w:r>
      <w:r>
        <w:t xml:space="preserve"> </w:t>
      </w:r>
      <w:r w:rsidRPr="00A02301">
        <w:t>результате которого может быть нарушено их функционирование;</w:t>
      </w:r>
    </w:p>
    <w:p w14:paraId="1F2C33EE" w14:textId="77777777" w:rsidR="00F42ADD" w:rsidRPr="00FD07DB" w:rsidRDefault="00F42ADD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</w:pPr>
      <w:r w:rsidRPr="00A02301">
        <w:t>контроля обеспечения уровня защищенности ПДн.</w:t>
      </w:r>
    </w:p>
    <w:p w14:paraId="7DD0F711" w14:textId="77777777" w:rsidR="008449B9" w:rsidRDefault="008449B9" w:rsidP="001E1772">
      <w:pPr>
        <w:pStyle w:val="a3"/>
        <w:rPr>
          <w:lang w:val="ru-RU"/>
        </w:rPr>
      </w:pPr>
      <w:bookmarkStart w:id="6" w:name="_Toc338426097"/>
      <w:bookmarkStart w:id="7" w:name="_Toc338426104"/>
      <w:bookmarkStart w:id="8" w:name="_Toc338426108"/>
      <w:bookmarkStart w:id="9" w:name="_Toc338426109"/>
      <w:bookmarkStart w:id="10" w:name="_Toc338426113"/>
      <w:bookmarkStart w:id="11" w:name="_Toc338426114"/>
      <w:bookmarkStart w:id="12" w:name="_Toc338426118"/>
      <w:bookmarkStart w:id="13" w:name="_Toc338426119"/>
      <w:bookmarkStart w:id="14" w:name="_Toc338426122"/>
      <w:bookmarkStart w:id="15" w:name="_Toc338426123"/>
      <w:bookmarkStart w:id="16" w:name="_Toc338426127"/>
      <w:bookmarkStart w:id="17" w:name="_Toc338426133"/>
      <w:bookmarkStart w:id="18" w:name="_Toc338426135"/>
      <w:bookmarkStart w:id="19" w:name="_Toc338426136"/>
      <w:bookmarkStart w:id="20" w:name="_Toc338426139"/>
      <w:bookmarkStart w:id="21" w:name="_Toc338426142"/>
      <w:bookmarkStart w:id="22" w:name="_Toc338426144"/>
      <w:bookmarkStart w:id="23" w:name="_Toc338426146"/>
      <w:bookmarkStart w:id="24" w:name="_Toc338426149"/>
      <w:bookmarkStart w:id="25" w:name="_Toc338426155"/>
      <w:bookmarkStart w:id="26" w:name="_Toc338726072"/>
      <w:bookmarkStart w:id="27" w:name="_Toc468310924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r>
        <w:rPr>
          <w:lang w:val="ru-RU"/>
        </w:rPr>
        <w:t>сведения о</w:t>
      </w:r>
      <w:r w:rsidR="002E249F">
        <w:rPr>
          <w:lang w:val="ru-RU"/>
        </w:rPr>
        <w:t>Б</w:t>
      </w:r>
      <w:r>
        <w:rPr>
          <w:lang w:val="ru-RU"/>
        </w:rPr>
        <w:t xml:space="preserve"> </w:t>
      </w:r>
      <w:r w:rsidR="0050389E">
        <w:rPr>
          <w:lang w:val="ru-RU"/>
        </w:rPr>
        <w:t>объекте защите</w:t>
      </w:r>
      <w:bookmarkEnd w:id="26"/>
      <w:bookmarkEnd w:id="27"/>
      <w:r w:rsidR="002E249F">
        <w:rPr>
          <w:lang w:val="ru-RU"/>
        </w:rPr>
        <w:t xml:space="preserve"> </w:t>
      </w:r>
    </w:p>
    <w:p w14:paraId="54A33D90" w14:textId="77777777" w:rsidR="0058436E" w:rsidRPr="00F32FC2" w:rsidRDefault="0058436E" w:rsidP="00E565F4">
      <w:pPr>
        <w:pStyle w:val="a4"/>
      </w:pPr>
      <w:bookmarkStart w:id="28" w:name="_Toc338726073"/>
      <w:bookmarkStart w:id="29" w:name="_Toc468310925"/>
      <w:r w:rsidRPr="00F32FC2">
        <w:t xml:space="preserve">Назначение создаваемой </w:t>
      </w:r>
      <w:r w:rsidR="00210D5D">
        <w:rPr>
          <w:lang w:val="ru-RU"/>
        </w:rPr>
        <w:t>Системы</w:t>
      </w:r>
      <w:bookmarkEnd w:id="28"/>
      <w:bookmarkEnd w:id="29"/>
    </w:p>
    <w:p w14:paraId="398A0910" w14:textId="7279A198" w:rsidR="005C6F36" w:rsidRPr="001B1D5E" w:rsidRDefault="005C6F36" w:rsidP="005C6F36">
      <w:r>
        <w:t xml:space="preserve">Назначение создаваемой </w:t>
      </w:r>
      <w:r w:rsidR="00210D5D">
        <w:t>Системы</w:t>
      </w:r>
      <w:r>
        <w:t xml:space="preserve"> представлено </w:t>
      </w:r>
      <w:r w:rsidR="00B87430" w:rsidRPr="00B87430">
        <w:t>в документе «</w:t>
      </w:r>
      <w:r w:rsidR="009E55A4">
        <w:t>ТЗ</w:t>
      </w:r>
      <w:r w:rsidR="009E55A4" w:rsidRPr="00A83AEA">
        <w:t xml:space="preserve">. </w:t>
      </w:r>
      <w:r w:rsidR="009E55A4">
        <w:t>МИСИКС</w:t>
      </w:r>
      <w:r w:rsidR="009E55A4" w:rsidRPr="00A83AEA">
        <w:t xml:space="preserve">. </w:t>
      </w:r>
      <w:r w:rsidR="009E55A4">
        <w:t>Техническое задание</w:t>
      </w:r>
      <w:r w:rsidR="00B87430" w:rsidRPr="00B87430">
        <w:t>».</w:t>
      </w:r>
    </w:p>
    <w:p w14:paraId="7F8A7C7B" w14:textId="77777777" w:rsidR="00B77404" w:rsidRDefault="00B60738" w:rsidP="001E1772">
      <w:pPr>
        <w:pStyle w:val="a4"/>
      </w:pPr>
      <w:bookmarkStart w:id="30" w:name="_Toc338426158"/>
      <w:bookmarkStart w:id="31" w:name="_Toc338426159"/>
      <w:bookmarkStart w:id="32" w:name="_Toc338426160"/>
      <w:bookmarkStart w:id="33" w:name="_Toc338426161"/>
      <w:bookmarkStart w:id="34" w:name="_Toc338426162"/>
      <w:bookmarkStart w:id="35" w:name="_Toc338426163"/>
      <w:bookmarkStart w:id="36" w:name="_Toc338726074"/>
      <w:bookmarkStart w:id="37" w:name="_Toc468310926"/>
      <w:bookmarkEnd w:id="30"/>
      <w:bookmarkEnd w:id="31"/>
      <w:bookmarkEnd w:id="32"/>
      <w:bookmarkEnd w:id="33"/>
      <w:bookmarkEnd w:id="34"/>
      <w:bookmarkEnd w:id="35"/>
      <w:r>
        <w:t xml:space="preserve">Структура </w:t>
      </w:r>
      <w:r w:rsidR="00E86E55">
        <w:t xml:space="preserve">Системы </w:t>
      </w:r>
      <w:r>
        <w:t>и ее основные характеристики</w:t>
      </w:r>
      <w:bookmarkEnd w:id="36"/>
      <w:bookmarkEnd w:id="37"/>
    </w:p>
    <w:p w14:paraId="0523E8FE" w14:textId="77777777" w:rsidR="003C772F" w:rsidRDefault="00011D4E" w:rsidP="00D55249">
      <w:pPr>
        <w:spacing w:after="0"/>
        <w:contextualSpacing/>
      </w:pPr>
      <w:r>
        <w:t>В данном подразделе с</w:t>
      </w:r>
      <w:r w:rsidR="003C772F">
        <w:t xml:space="preserve">труктура Системы не приводится в явном виде, а оформляется ссылкой на </w:t>
      </w:r>
      <w:r>
        <w:t>документы</w:t>
      </w:r>
      <w:r w:rsidR="00B34177">
        <w:t>:</w:t>
      </w:r>
      <w:r>
        <w:t xml:space="preserve"> </w:t>
      </w:r>
      <w:r w:rsidR="008E7FAA">
        <w:t>ТЗ</w:t>
      </w:r>
      <w:r w:rsidR="008415A5">
        <w:t xml:space="preserve"> или Паспорт системы</w:t>
      </w:r>
      <w:r w:rsidR="005B47CC">
        <w:t xml:space="preserve"> и </w:t>
      </w:r>
      <w:r>
        <w:t>«</w:t>
      </w:r>
      <w:r w:rsidR="005B47CC">
        <w:t>Описание комплекса технических средств</w:t>
      </w:r>
      <w:r>
        <w:t>»</w:t>
      </w:r>
      <w:r w:rsidR="007B3544">
        <w:t>. В подразделе также указывается тип структуры</w:t>
      </w:r>
      <w:r w:rsidR="005B47CC">
        <w:t>.</w:t>
      </w:r>
    </w:p>
    <w:p w14:paraId="4DAE04B5" w14:textId="77777777" w:rsidR="007B3544" w:rsidRPr="000F4C09" w:rsidRDefault="007B3544" w:rsidP="007B3544">
      <w:pPr>
        <w:pStyle w:val="ConsPlusNormal"/>
        <w:widowControl/>
        <w:spacing w:line="360" w:lineRule="auto"/>
        <w:jc w:val="both"/>
        <w:rPr>
          <w:rFonts w:ascii="Times New Roman" w:hAnsi="Times New Roman" w:cs="Times New Roman"/>
          <w:color w:val="000000"/>
          <w:sz w:val="24"/>
          <w:lang w:eastAsia="hi-IN" w:bidi="hi-IN"/>
        </w:rPr>
      </w:pPr>
      <w:r w:rsidRPr="000F4C09">
        <w:rPr>
          <w:rFonts w:ascii="Times New Roman" w:hAnsi="Times New Roman" w:cs="Times New Roman"/>
          <w:color w:val="000000"/>
          <w:sz w:val="24"/>
          <w:lang w:eastAsia="hi-IN" w:bidi="hi-IN"/>
        </w:rPr>
        <w:t>По</w:t>
      </w:r>
      <w:r>
        <w:rPr>
          <w:rFonts w:ascii="Times New Roman" w:hAnsi="Times New Roman" w:cs="Times New Roman"/>
          <w:color w:val="000000"/>
          <w:sz w:val="24"/>
          <w:lang w:eastAsia="hi-IN" w:bidi="hi-IN"/>
        </w:rPr>
        <w:t xml:space="preserve"> типам структуры</w:t>
      </w:r>
      <w:r w:rsidRPr="000F4C09">
        <w:rPr>
          <w:rFonts w:ascii="Times New Roman" w:hAnsi="Times New Roman" w:cs="Times New Roman"/>
          <w:color w:val="000000"/>
          <w:sz w:val="24"/>
          <w:lang w:eastAsia="hi-IN" w:bidi="hi-IN"/>
        </w:rPr>
        <w:t xml:space="preserve"> создаваемые системы</w:t>
      </w:r>
      <w:r>
        <w:rPr>
          <w:rFonts w:ascii="Times New Roman" w:hAnsi="Times New Roman" w:cs="Times New Roman"/>
          <w:color w:val="000000"/>
          <w:sz w:val="24"/>
          <w:lang w:eastAsia="hi-IN" w:bidi="hi-IN"/>
        </w:rPr>
        <w:t xml:space="preserve"> могут</w:t>
      </w:r>
      <w:r w:rsidRPr="000F4C09">
        <w:rPr>
          <w:rFonts w:ascii="Times New Roman" w:hAnsi="Times New Roman" w:cs="Times New Roman"/>
          <w:color w:val="000000"/>
          <w:sz w:val="24"/>
          <w:lang w:eastAsia="hi-IN" w:bidi="hi-IN"/>
        </w:rPr>
        <w:t xml:space="preserve"> подразделяются на:</w:t>
      </w:r>
    </w:p>
    <w:p w14:paraId="27F76295" w14:textId="77777777" w:rsidR="007B3544" w:rsidRDefault="007B3544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</w:pPr>
      <w:r>
        <w:lastRenderedPageBreak/>
        <w:t xml:space="preserve"> автономные (не подключенные к иным информационным системам) комплексы технических и программных средств, предназначенные для обработки персональных данных (автоматизированные рабочие места);</w:t>
      </w:r>
    </w:p>
    <w:p w14:paraId="588DA4E6" w14:textId="77777777" w:rsidR="007B3544" w:rsidRDefault="007B3544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</w:pPr>
      <w:r>
        <w:t>на комплексы автоматизированных рабочих мест, объединенных в единую информационную систему средствами связи без использования технологии удаленного доступа (локальные информационные системы);</w:t>
      </w:r>
    </w:p>
    <w:p w14:paraId="4CFC034A" w14:textId="77777777" w:rsidR="007B3544" w:rsidRDefault="007B3544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</w:pPr>
      <w:r>
        <w:t>на комплексы автоматизированных рабочих мест и (или) локальных информационных систем, объединенных в единую информационную систему средствами связи с использованием технологии удаленного доступа (распределенные информационные системы).</w:t>
      </w:r>
    </w:p>
    <w:p w14:paraId="7B1711C2" w14:textId="77777777" w:rsidR="009F13BB" w:rsidRDefault="0001356C" w:rsidP="009F13BB">
      <w:pPr>
        <w:pStyle w:val="aff3"/>
        <w:spacing w:after="0" w:line="360" w:lineRule="auto"/>
      </w:pPr>
      <w:r w:rsidRPr="0001356C">
        <w:t xml:space="preserve">В </w:t>
      </w:r>
      <w:r w:rsidR="007B3544">
        <w:t>под</w:t>
      </w:r>
      <w:r w:rsidRPr="0001356C">
        <w:t>разделе описывается</w:t>
      </w:r>
      <w:r w:rsidR="009F13BB">
        <w:t>:</w:t>
      </w:r>
    </w:p>
    <w:p w14:paraId="3F11448D" w14:textId="77777777" w:rsidR="003D3A9C" w:rsidRPr="009F13BB" w:rsidRDefault="00C13F82" w:rsidP="006D16E5">
      <w:pPr>
        <w:pStyle w:val="aff3"/>
        <w:numPr>
          <w:ilvl w:val="0"/>
          <w:numId w:val="12"/>
        </w:numPr>
        <w:spacing w:after="0" w:line="360" w:lineRule="auto"/>
      </w:pPr>
      <w:r>
        <w:t xml:space="preserve">местонахождение </w:t>
      </w:r>
      <w:r w:rsidR="003D3A9C">
        <w:t>технических средств информационной системы</w:t>
      </w:r>
      <w:r w:rsidR="00FB4201">
        <w:t xml:space="preserve"> и перечень физических лиц, имеющие к ним доступ</w:t>
      </w:r>
      <w:r>
        <w:t>;</w:t>
      </w:r>
    </w:p>
    <w:p w14:paraId="147F9F7B" w14:textId="77777777" w:rsidR="009F13BB" w:rsidRDefault="00C13F82" w:rsidP="006D16E5">
      <w:pPr>
        <w:pStyle w:val="aff3"/>
        <w:numPr>
          <w:ilvl w:val="0"/>
          <w:numId w:val="12"/>
        </w:numPr>
        <w:spacing w:after="0" w:line="360" w:lineRule="auto"/>
      </w:pPr>
      <w:r>
        <w:t>р</w:t>
      </w:r>
      <w:r w:rsidRPr="009F13BB">
        <w:t xml:space="preserve">ежим </w:t>
      </w:r>
      <w:r w:rsidR="009F13BB" w:rsidRPr="009F13BB">
        <w:t>разграничения прав доступа пользователей информационной системы</w:t>
      </w:r>
      <w:r>
        <w:t>;</w:t>
      </w:r>
    </w:p>
    <w:p w14:paraId="7F15E561" w14:textId="77777777" w:rsidR="003D3A9C" w:rsidRDefault="00C13F82" w:rsidP="006D16E5">
      <w:pPr>
        <w:pStyle w:val="aff3"/>
        <w:numPr>
          <w:ilvl w:val="0"/>
          <w:numId w:val="12"/>
        </w:numPr>
        <w:spacing w:after="0" w:line="360" w:lineRule="auto"/>
      </w:pPr>
      <w:r>
        <w:t>н</w:t>
      </w:r>
      <w:r w:rsidRPr="009F13BB">
        <w:t xml:space="preserve">аличие </w:t>
      </w:r>
      <w:r w:rsidR="003D3A9C" w:rsidRPr="009F13BB">
        <w:t>подключений информационной системы к сетям связи общего пользования и (или) сетям международного информационного обмена</w:t>
      </w:r>
      <w:r w:rsidR="003D3A9C">
        <w:t>.</w:t>
      </w:r>
    </w:p>
    <w:p w14:paraId="060DC72F" w14:textId="77777777" w:rsidR="00A14673" w:rsidRDefault="00A14673" w:rsidP="00A14673">
      <w:pPr>
        <w:spacing w:after="0"/>
      </w:pPr>
      <w:r>
        <w:t>Информационные системы в зависимости от местонахождения их технических средств подразделяются на системы, все технические средства которых находятся в пределах Российской Федерации, и системы, технические средства которых частично или целиком находятся за пределами Российской Федерации</w:t>
      </w:r>
      <w:r w:rsidR="008C1190">
        <w:t>.</w:t>
      </w:r>
    </w:p>
    <w:p w14:paraId="599EFCD0" w14:textId="77777777" w:rsidR="009F13BB" w:rsidRDefault="009F13BB" w:rsidP="00A665C1">
      <w:pPr>
        <w:spacing w:after="0"/>
      </w:pPr>
      <w:r>
        <w:t>По наличию подключений к сетям связи общего пользования и (или) сетям международного информационного обмена информационные системы подразделяются на системы, имеющие подключения, и системы, не имеющие подключений</w:t>
      </w:r>
      <w:r w:rsidR="008C1190">
        <w:t>.</w:t>
      </w:r>
    </w:p>
    <w:p w14:paraId="43558DE1" w14:textId="77777777" w:rsidR="00A665C1" w:rsidRDefault="00A665C1" w:rsidP="00A665C1">
      <w:pPr>
        <w:spacing w:after="0"/>
      </w:pPr>
      <w:r>
        <w:t>По разграничению прав доступа пользователей информационные системы подразделяются на системы без разграничения прав доступа и системы с разграничением прав доступа.</w:t>
      </w:r>
    </w:p>
    <w:p w14:paraId="1153D116" w14:textId="77777777" w:rsidR="000605AD" w:rsidRPr="00933BF7" w:rsidRDefault="000605AD" w:rsidP="00E565F4">
      <w:pPr>
        <w:pStyle w:val="a5"/>
        <w:rPr>
          <w:lang w:val="ru-RU"/>
        </w:rPr>
      </w:pPr>
      <w:bookmarkStart w:id="38" w:name="_Toc338726075"/>
      <w:bookmarkStart w:id="39" w:name="_Toc468310927"/>
      <w:r w:rsidRPr="00933BF7">
        <w:rPr>
          <w:lang w:val="ru-RU"/>
        </w:rPr>
        <w:t xml:space="preserve">Структура создаваемой </w:t>
      </w:r>
      <w:r w:rsidR="00F579CE">
        <w:rPr>
          <w:lang w:val="ru-RU"/>
        </w:rPr>
        <w:t>С</w:t>
      </w:r>
      <w:r w:rsidRPr="00933BF7">
        <w:rPr>
          <w:lang w:val="ru-RU"/>
        </w:rPr>
        <w:t>истемы</w:t>
      </w:r>
      <w:bookmarkEnd w:id="38"/>
      <w:bookmarkEnd w:id="39"/>
      <w:r w:rsidRPr="00933BF7">
        <w:rPr>
          <w:lang w:val="ru-RU"/>
        </w:rPr>
        <w:t xml:space="preserve"> </w:t>
      </w:r>
    </w:p>
    <w:p w14:paraId="5788EA72" w14:textId="54F9B29D" w:rsidR="00E56034" w:rsidRDefault="00281A23" w:rsidP="00E565F4">
      <w:pPr>
        <w:contextualSpacing/>
      </w:pPr>
      <w:r>
        <w:t xml:space="preserve">Перечень подсистем </w:t>
      </w:r>
      <w:r w:rsidR="00231223">
        <w:t>Системы «</w:t>
      </w:r>
      <w:r w:rsidR="00F359CE">
        <w:rPr>
          <w:i/>
        </w:rPr>
        <w:t>МИСИКС</w:t>
      </w:r>
      <w:r w:rsidR="00231223">
        <w:t>»</w:t>
      </w:r>
      <w:r>
        <w:t xml:space="preserve"> представлен в </w:t>
      </w:r>
      <w:r w:rsidR="00231223" w:rsidRPr="00B87430">
        <w:t>документе «</w:t>
      </w:r>
      <w:r w:rsidR="008E7FAA">
        <w:t>ТЗ</w:t>
      </w:r>
      <w:r w:rsidR="00231223" w:rsidRPr="00A83AEA">
        <w:t xml:space="preserve">. </w:t>
      </w:r>
      <w:r w:rsidR="00F359CE">
        <w:t>МИСИКС</w:t>
      </w:r>
      <w:r w:rsidR="00231223" w:rsidRPr="00A83AEA">
        <w:t xml:space="preserve">. </w:t>
      </w:r>
      <w:r w:rsidR="008E7FAA">
        <w:t>Техническое задание</w:t>
      </w:r>
      <w:r w:rsidR="00231223" w:rsidRPr="00B87430">
        <w:t>».</w:t>
      </w:r>
    </w:p>
    <w:p w14:paraId="3A96ECC2" w14:textId="1C23BF04" w:rsidR="006C58B2" w:rsidRDefault="0078062E" w:rsidP="00B4667D">
      <w:pPr>
        <w:spacing w:after="0"/>
      </w:pPr>
      <w:r>
        <w:t>Система «</w:t>
      </w:r>
      <w:r w:rsidR="00F359CE">
        <w:rPr>
          <w:i/>
        </w:rPr>
        <w:t>МИСИСК</w:t>
      </w:r>
      <w:r>
        <w:t xml:space="preserve">» </w:t>
      </w:r>
      <w:r w:rsidR="00B77404">
        <w:t xml:space="preserve">использует </w:t>
      </w:r>
      <w:r w:rsidR="006968A5">
        <w:t xml:space="preserve">архитектурное </w:t>
      </w:r>
      <w:r w:rsidR="00B77404">
        <w:t xml:space="preserve">решение: </w:t>
      </w:r>
      <w:r w:rsidR="00B77404" w:rsidRPr="00E24F7C">
        <w:t>Браузер клиента</w:t>
      </w:r>
      <w:r w:rsidR="00B77404">
        <w:t xml:space="preserve"> </w:t>
      </w:r>
      <w:r w:rsidR="00B77404" w:rsidRPr="00E24F7C">
        <w:t>–</w:t>
      </w:r>
      <w:r w:rsidR="00B77404" w:rsidRPr="00242F3E">
        <w:t xml:space="preserve"> </w:t>
      </w:r>
      <w:r w:rsidR="00B77404" w:rsidRPr="00E24F7C">
        <w:t>Web</w:t>
      </w:r>
      <w:r w:rsidR="00CB5BD7">
        <w:t>-</w:t>
      </w:r>
      <w:r w:rsidR="00B77404" w:rsidRPr="00E24F7C">
        <w:t>сервер</w:t>
      </w:r>
      <w:r w:rsidR="00B77404">
        <w:t xml:space="preserve"> </w:t>
      </w:r>
      <w:r w:rsidR="00B77404" w:rsidRPr="00E24F7C">
        <w:t>– Сервер приложений</w:t>
      </w:r>
      <w:r w:rsidR="00B77404">
        <w:t xml:space="preserve"> </w:t>
      </w:r>
      <w:r w:rsidR="00B77404" w:rsidRPr="00E24F7C">
        <w:t xml:space="preserve">– Сервер </w:t>
      </w:r>
      <w:r w:rsidR="009B3674">
        <w:t>баз данных (</w:t>
      </w:r>
      <w:r w:rsidR="00B77404" w:rsidRPr="00E24F7C">
        <w:t>БД</w:t>
      </w:r>
      <w:r w:rsidR="009B3674">
        <w:t>)</w:t>
      </w:r>
      <w:r w:rsidR="00B77404">
        <w:t>.</w:t>
      </w:r>
    </w:p>
    <w:p w14:paraId="4B05A40B" w14:textId="0E38A474" w:rsidR="008211BF" w:rsidRDefault="008211BF" w:rsidP="00B4667D">
      <w:pPr>
        <w:spacing w:after="0"/>
      </w:pPr>
      <w:r>
        <w:t>Описание структуры комплекса технических средств Системы «</w:t>
      </w:r>
      <w:r w:rsidR="00F359CE">
        <w:rPr>
          <w:i/>
        </w:rPr>
        <w:t>МИСИКС</w:t>
      </w:r>
      <w:r>
        <w:t xml:space="preserve">» представлено в документе </w:t>
      </w:r>
      <w:r w:rsidR="001217EF">
        <w:t>«</w:t>
      </w:r>
      <w:r w:rsidR="00F359CE">
        <w:t>МИСИКС</w:t>
      </w:r>
      <w:r w:rsidR="00EF474A" w:rsidRPr="00A83AEA">
        <w:t xml:space="preserve">. </w:t>
      </w:r>
      <w:r w:rsidR="00B32BC8">
        <w:t>Описание комплекса технических средств</w:t>
      </w:r>
      <w:r w:rsidR="00EF474A">
        <w:t>».</w:t>
      </w:r>
    </w:p>
    <w:p w14:paraId="32732478" w14:textId="77777777" w:rsidR="00330854" w:rsidRDefault="00330854" w:rsidP="00B4667D">
      <w:pPr>
        <w:spacing w:after="0"/>
      </w:pPr>
      <w:r>
        <w:lastRenderedPageBreak/>
        <w:t>Структура Системы представляет собой комплекс автоматизированных рабочих мест и (или) локальных информационных систем, объединенных в единую информационную систему средствами связи с использованием технологии удаленного доступа (распределенные информационные системы)</w:t>
      </w:r>
    </w:p>
    <w:p w14:paraId="064AEDB5" w14:textId="77777777" w:rsidR="000605AD" w:rsidRPr="00933BF7" w:rsidRDefault="000605AD" w:rsidP="00933BF7">
      <w:pPr>
        <w:pStyle w:val="a5"/>
        <w:ind w:left="1418" w:hanging="698"/>
        <w:rPr>
          <w:lang w:val="ru-RU"/>
        </w:rPr>
      </w:pPr>
      <w:bookmarkStart w:id="40" w:name="_Toc338726076"/>
      <w:bookmarkStart w:id="41" w:name="_Toc468310928"/>
      <w:r w:rsidRPr="00933BF7">
        <w:rPr>
          <w:lang w:val="ru-RU"/>
        </w:rPr>
        <w:t xml:space="preserve">Местонахождение технических средств </w:t>
      </w:r>
      <w:r w:rsidR="007E4035">
        <w:rPr>
          <w:lang w:val="ru-RU"/>
        </w:rPr>
        <w:t>Системы</w:t>
      </w:r>
      <w:r w:rsidR="00F16A6F">
        <w:rPr>
          <w:lang w:val="ru-RU"/>
        </w:rPr>
        <w:t xml:space="preserve"> и перечень физических лиц, имеющих к ним доступ</w:t>
      </w:r>
      <w:bookmarkEnd w:id="40"/>
      <w:bookmarkEnd w:id="41"/>
    </w:p>
    <w:p w14:paraId="777B5BCA" w14:textId="7D0999D8" w:rsidR="00F16A6F" w:rsidRDefault="009E4BE2" w:rsidP="002950E7">
      <w:pPr>
        <w:spacing w:after="0"/>
      </w:pPr>
      <w:r>
        <w:t>В</w:t>
      </w:r>
      <w:r w:rsidR="006968A5" w:rsidRPr="004F658E">
        <w:t>се серверные компоненты системы</w:t>
      </w:r>
      <w:r w:rsidR="002950E7">
        <w:t xml:space="preserve"> и технические средства</w:t>
      </w:r>
      <w:r w:rsidR="006968A5" w:rsidRPr="004F658E">
        <w:t xml:space="preserve"> размещ</w:t>
      </w:r>
      <w:r w:rsidR="006968A5" w:rsidRPr="00200889">
        <w:t xml:space="preserve">аются </w:t>
      </w:r>
      <w:r w:rsidR="002950E7">
        <w:t>в помещении, предоставленном Кафедрой 12</w:t>
      </w:r>
      <w:r w:rsidR="007B74D4">
        <w:t>, в центре обработки данных (ЦОД)</w:t>
      </w:r>
      <w:r w:rsidR="002950E7">
        <w:t>.</w:t>
      </w:r>
      <w:r w:rsidR="006968A5" w:rsidRPr="00200889">
        <w:t xml:space="preserve"> На </w:t>
      </w:r>
      <w:r w:rsidR="002950E7">
        <w:t>выделенной</w:t>
      </w:r>
      <w:r w:rsidR="006968A5" w:rsidRPr="00200889">
        <w:t xml:space="preserve"> площадк</w:t>
      </w:r>
      <w:r w:rsidR="002950E7">
        <w:t>е могут</w:t>
      </w:r>
      <w:r w:rsidR="006968A5" w:rsidRPr="00200889">
        <w:t xml:space="preserve"> </w:t>
      </w:r>
      <w:r w:rsidR="003D3A9C">
        <w:t>присутств</w:t>
      </w:r>
      <w:r w:rsidR="002950E7">
        <w:t>овать</w:t>
      </w:r>
      <w:r w:rsidR="006968A5" w:rsidRPr="00200889">
        <w:t xml:space="preserve"> технические средства прочих информационных систем, не имеющих отношения к </w:t>
      </w:r>
      <w:r w:rsidR="002E3E42">
        <w:t>Системе «</w:t>
      </w:r>
      <w:r w:rsidR="002950E7">
        <w:rPr>
          <w:i/>
        </w:rPr>
        <w:t>МИСИКС</w:t>
      </w:r>
      <w:r w:rsidR="002E3E42">
        <w:t>»</w:t>
      </w:r>
      <w:r w:rsidR="006968A5" w:rsidRPr="00200889">
        <w:t>.</w:t>
      </w:r>
    </w:p>
    <w:p w14:paraId="527D5E53" w14:textId="6141153D" w:rsidR="006968A5" w:rsidRPr="00200889" w:rsidRDefault="006968A5" w:rsidP="009E4BE2">
      <w:pPr>
        <w:spacing w:after="0"/>
      </w:pPr>
      <w:r w:rsidRPr="00200889">
        <w:t xml:space="preserve">В помещения </w:t>
      </w:r>
      <w:r w:rsidR="002950E7">
        <w:t>Кафедры 12</w:t>
      </w:r>
      <w:r w:rsidRPr="00200889">
        <w:t xml:space="preserve"> возможен доступ </w:t>
      </w:r>
      <w:r w:rsidR="002950E7">
        <w:t>руководств</w:t>
      </w:r>
      <w:r w:rsidR="00515464">
        <w:t>а</w:t>
      </w:r>
      <w:r w:rsidR="002950E7">
        <w:t xml:space="preserve"> Кафедры 12</w:t>
      </w:r>
      <w:r w:rsidRPr="00200889">
        <w:t xml:space="preserve">, </w:t>
      </w:r>
      <w:r w:rsidR="00515464">
        <w:t xml:space="preserve">преподавателей и аспирантов Кафедры 12 и </w:t>
      </w:r>
      <w:r w:rsidRPr="00200889">
        <w:t xml:space="preserve">прочих лиц, получающих доступ </w:t>
      </w:r>
      <w:r w:rsidR="002950E7">
        <w:t>от руководства Кафедры 12</w:t>
      </w:r>
      <w:r w:rsidR="006B1EA1">
        <w:t>.</w:t>
      </w:r>
    </w:p>
    <w:p w14:paraId="2E987F6E" w14:textId="77777777" w:rsidR="000605AD" w:rsidRPr="00933BF7" w:rsidRDefault="000605AD" w:rsidP="00933BF7">
      <w:pPr>
        <w:pStyle w:val="a5"/>
        <w:ind w:left="1418" w:hanging="698"/>
        <w:rPr>
          <w:lang w:val="ru-RU"/>
        </w:rPr>
      </w:pPr>
      <w:bookmarkStart w:id="42" w:name="_Toc338726077"/>
      <w:bookmarkStart w:id="43" w:name="_Toc468310929"/>
      <w:r w:rsidRPr="00933BF7">
        <w:rPr>
          <w:lang w:val="ru-RU"/>
        </w:rPr>
        <w:t xml:space="preserve">Режим разграничения прав доступа пользователей </w:t>
      </w:r>
      <w:r w:rsidR="00011D4E">
        <w:rPr>
          <w:lang w:val="ru-RU"/>
        </w:rPr>
        <w:t>С</w:t>
      </w:r>
      <w:r w:rsidRPr="00933BF7">
        <w:rPr>
          <w:lang w:val="ru-RU"/>
        </w:rPr>
        <w:t>истемы</w:t>
      </w:r>
      <w:bookmarkEnd w:id="42"/>
      <w:bookmarkEnd w:id="43"/>
    </w:p>
    <w:p w14:paraId="2B5D5A4E" w14:textId="77777777" w:rsidR="00A7648A" w:rsidRDefault="00BD180E" w:rsidP="00BD180E">
      <w:pPr>
        <w:spacing w:after="0"/>
      </w:pPr>
      <w:r>
        <w:t>В</w:t>
      </w:r>
      <w:r w:rsidR="006968A5" w:rsidRPr="00200889">
        <w:t xml:space="preserve">озможности пользователя по взаимодействию с </w:t>
      </w:r>
      <w:r w:rsidR="00914F40">
        <w:t>С</w:t>
      </w:r>
      <w:r w:rsidR="00914F40" w:rsidRPr="00200889">
        <w:t xml:space="preserve">истемой </w:t>
      </w:r>
      <w:r w:rsidR="006968A5" w:rsidRPr="00200889">
        <w:t xml:space="preserve">и доступу к информации определяются интерфейсом, разработанным для каждой роли пользователей. </w:t>
      </w:r>
      <w:r w:rsidR="00A7648A">
        <w:t xml:space="preserve">В таблице </w:t>
      </w:r>
      <w:r w:rsidR="00906196">
        <w:fldChar w:fldCharType="begin"/>
      </w:r>
      <w:r w:rsidR="00906196">
        <w:instrText xml:space="preserve"> REF  таб_перечень_ролей_пользователей \h  \* MERGEFORMAT </w:instrText>
      </w:r>
      <w:r w:rsidR="00906196">
        <w:fldChar w:fldCharType="separate"/>
      </w:r>
      <w:r w:rsidR="00030E98" w:rsidRPr="00030E98">
        <w:rPr>
          <w:noProof/>
        </w:rPr>
        <w:t>1</w:t>
      </w:r>
      <w:r w:rsidR="00906196">
        <w:fldChar w:fldCharType="end"/>
      </w:r>
      <w:r w:rsidR="00A7648A">
        <w:t xml:space="preserve"> представлены категории ролей </w:t>
      </w:r>
      <w:r w:rsidR="00011D4E">
        <w:t xml:space="preserve">пользователей </w:t>
      </w:r>
      <w:r w:rsidR="00A7648A">
        <w:t>системы, имеющих доступ к ее ресурсам.</w:t>
      </w:r>
    </w:p>
    <w:p w14:paraId="375E36C8" w14:textId="77777777" w:rsidR="00A7648A" w:rsidRPr="00906196" w:rsidRDefault="00906196" w:rsidP="00906196">
      <w:pPr>
        <w:keepNext/>
        <w:spacing w:after="0"/>
        <w:contextualSpacing/>
        <w:rPr>
          <w:i/>
        </w:rPr>
      </w:pPr>
      <w:r w:rsidRPr="00906196">
        <w:rPr>
          <w:i/>
        </w:rPr>
        <w:t xml:space="preserve">Таблица </w:t>
      </w:r>
      <w:bookmarkStart w:id="44" w:name="таб_перечень_ролей_пользователей"/>
      <w:r w:rsidRPr="00906196">
        <w:rPr>
          <w:i/>
        </w:rPr>
        <w:fldChar w:fldCharType="begin"/>
      </w:r>
      <w:r w:rsidRPr="00906196">
        <w:rPr>
          <w:i/>
        </w:rPr>
        <w:instrText xml:space="preserve"> SEQ Таблица \* ARABIC </w:instrText>
      </w:r>
      <w:r w:rsidRPr="00906196">
        <w:rPr>
          <w:i/>
        </w:rPr>
        <w:fldChar w:fldCharType="separate"/>
      </w:r>
      <w:r w:rsidR="00030E98">
        <w:rPr>
          <w:i/>
          <w:noProof/>
        </w:rPr>
        <w:t>1</w:t>
      </w:r>
      <w:r w:rsidRPr="00906196">
        <w:rPr>
          <w:i/>
        </w:rPr>
        <w:fldChar w:fldCharType="end"/>
      </w:r>
      <w:bookmarkEnd w:id="44"/>
      <w:r w:rsidRPr="00906196">
        <w:rPr>
          <w:i/>
        </w:rPr>
        <w:t xml:space="preserve"> – Перечень ролей пользователей, имеющих доступ к ресурсам Системы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3402"/>
        <w:gridCol w:w="4111"/>
      </w:tblGrid>
      <w:tr w:rsidR="00A7648A" w:rsidRPr="00F3732D" w14:paraId="355CF7DF" w14:textId="77777777" w:rsidTr="0058551A">
        <w:trPr>
          <w:tblHeader/>
        </w:trPr>
        <w:tc>
          <w:tcPr>
            <w:tcW w:w="2376" w:type="dxa"/>
          </w:tcPr>
          <w:p w14:paraId="34686555" w14:textId="77777777" w:rsidR="00A7648A" w:rsidRPr="00F3732D" w:rsidRDefault="00A7648A" w:rsidP="00906196">
            <w:pPr>
              <w:pStyle w:val="aff6"/>
              <w:spacing w:before="0" w:after="200" w:line="360" w:lineRule="auto"/>
              <w:jc w:val="center"/>
              <w:rPr>
                <w:rFonts w:cs="Times New Roman"/>
                <w:b/>
                <w:lang w:val="en-US"/>
              </w:rPr>
            </w:pPr>
            <w:r w:rsidRPr="00F3732D">
              <w:rPr>
                <w:rFonts w:cs="Times New Roman"/>
                <w:b/>
              </w:rPr>
              <w:t>Категория</w:t>
            </w:r>
          </w:p>
        </w:tc>
        <w:tc>
          <w:tcPr>
            <w:tcW w:w="3402" w:type="dxa"/>
          </w:tcPr>
          <w:p w14:paraId="24043D15" w14:textId="77777777" w:rsidR="00A7648A" w:rsidRPr="00F3732D" w:rsidRDefault="00A7648A" w:rsidP="00906196">
            <w:pPr>
              <w:pStyle w:val="aff6"/>
              <w:spacing w:before="0" w:after="200" w:line="360" w:lineRule="auto"/>
              <w:jc w:val="center"/>
              <w:rPr>
                <w:rFonts w:cs="Times New Roman"/>
                <w:b/>
              </w:rPr>
            </w:pPr>
            <w:r w:rsidRPr="00F3732D">
              <w:rPr>
                <w:rFonts w:cs="Times New Roman"/>
                <w:b/>
              </w:rPr>
              <w:t>Тип доступа</w:t>
            </w:r>
          </w:p>
        </w:tc>
        <w:tc>
          <w:tcPr>
            <w:tcW w:w="4111" w:type="dxa"/>
          </w:tcPr>
          <w:p w14:paraId="51A801E1" w14:textId="77777777" w:rsidR="00A7648A" w:rsidRPr="00F3732D" w:rsidRDefault="00A7648A" w:rsidP="00906196">
            <w:pPr>
              <w:pStyle w:val="aff6"/>
              <w:spacing w:before="0" w:after="200" w:line="360" w:lineRule="auto"/>
              <w:jc w:val="center"/>
              <w:rPr>
                <w:rFonts w:cs="Times New Roman"/>
                <w:b/>
              </w:rPr>
            </w:pPr>
            <w:r w:rsidRPr="00F3732D">
              <w:rPr>
                <w:rFonts w:cs="Times New Roman"/>
                <w:b/>
              </w:rPr>
              <w:t>Описание</w:t>
            </w:r>
          </w:p>
        </w:tc>
      </w:tr>
      <w:tr w:rsidR="00A7648A" w:rsidRPr="00F3732D" w14:paraId="4798F348" w14:textId="77777777" w:rsidTr="0058551A">
        <w:tc>
          <w:tcPr>
            <w:tcW w:w="2376" w:type="dxa"/>
          </w:tcPr>
          <w:p w14:paraId="4A9DE567" w14:textId="77777777" w:rsidR="00A7648A" w:rsidRPr="00F3732D" w:rsidRDefault="00A7648A" w:rsidP="00EA3D14">
            <w:pPr>
              <w:pStyle w:val="aff6"/>
              <w:spacing w:before="0" w:after="0" w:line="360" w:lineRule="auto"/>
              <w:rPr>
                <w:rFonts w:cs="Times New Roman"/>
                <w:sz w:val="24"/>
                <w:lang w:val="en-US"/>
              </w:rPr>
            </w:pPr>
            <w:r w:rsidRPr="00F3732D">
              <w:rPr>
                <w:rFonts w:cs="Times New Roman"/>
                <w:sz w:val="24"/>
              </w:rPr>
              <w:t>Администратор системы</w:t>
            </w:r>
          </w:p>
        </w:tc>
        <w:tc>
          <w:tcPr>
            <w:tcW w:w="3402" w:type="dxa"/>
          </w:tcPr>
          <w:p w14:paraId="26766D85" w14:textId="5F6B130C" w:rsidR="00A7648A" w:rsidRPr="00F3732D" w:rsidRDefault="00A7648A" w:rsidP="0087207C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F3732D">
              <w:rPr>
                <w:rFonts w:cs="Times New Roman"/>
                <w:sz w:val="24"/>
              </w:rPr>
              <w:t>Физический</w:t>
            </w:r>
            <w:r w:rsidR="005D7024">
              <w:rPr>
                <w:rFonts w:cs="Times New Roman"/>
                <w:sz w:val="24"/>
              </w:rPr>
              <w:t xml:space="preserve"> доступ к </w:t>
            </w:r>
            <w:r w:rsidR="007114E9">
              <w:rPr>
                <w:rFonts w:cs="Times New Roman"/>
                <w:sz w:val="24"/>
              </w:rPr>
              <w:t>автоматизированному рабочему месту (</w:t>
            </w:r>
            <w:r w:rsidR="005D7024">
              <w:rPr>
                <w:rFonts w:cs="Times New Roman"/>
                <w:sz w:val="24"/>
              </w:rPr>
              <w:t>АРМ</w:t>
            </w:r>
            <w:r w:rsidR="007114E9">
              <w:rPr>
                <w:rFonts w:cs="Times New Roman"/>
                <w:sz w:val="24"/>
              </w:rPr>
              <w:t>)</w:t>
            </w:r>
            <w:r w:rsidR="005D7024">
              <w:rPr>
                <w:rFonts w:cs="Times New Roman"/>
                <w:sz w:val="24"/>
              </w:rPr>
              <w:t xml:space="preserve"> и техническим средствам </w:t>
            </w:r>
            <w:r w:rsidR="00ED7CAF" w:rsidRPr="00ED7CAF">
              <w:rPr>
                <w:rFonts w:cs="Times New Roman"/>
                <w:sz w:val="24"/>
              </w:rPr>
              <w:t>Системы «</w:t>
            </w:r>
            <w:r w:rsidR="002950E7">
              <w:rPr>
                <w:rFonts w:cs="Times New Roman"/>
                <w:i/>
                <w:sz w:val="24"/>
              </w:rPr>
              <w:t>МИСИКС</w:t>
            </w:r>
            <w:r w:rsidR="00ED7CAF" w:rsidRPr="00ED7CAF">
              <w:rPr>
                <w:rFonts w:cs="Times New Roman"/>
                <w:sz w:val="24"/>
              </w:rPr>
              <w:t>»</w:t>
            </w:r>
            <w:r w:rsidR="00D9410E">
              <w:rPr>
                <w:rFonts w:cs="Times New Roman"/>
                <w:sz w:val="24"/>
              </w:rPr>
              <w:t xml:space="preserve"> </w:t>
            </w:r>
            <w:r w:rsidRPr="00F3732D">
              <w:rPr>
                <w:rFonts w:cs="Times New Roman"/>
                <w:sz w:val="24"/>
              </w:rPr>
              <w:t>/</w:t>
            </w:r>
            <w:r w:rsidR="00D9410E">
              <w:rPr>
                <w:rFonts w:cs="Times New Roman"/>
                <w:sz w:val="24"/>
              </w:rPr>
              <w:t xml:space="preserve"> </w:t>
            </w:r>
            <w:r w:rsidR="006971DD">
              <w:rPr>
                <w:rFonts w:cs="Times New Roman"/>
                <w:sz w:val="24"/>
              </w:rPr>
              <w:t>У</w:t>
            </w:r>
            <w:r w:rsidRPr="00F3732D">
              <w:rPr>
                <w:rFonts w:cs="Times New Roman"/>
                <w:sz w:val="24"/>
              </w:rPr>
              <w:t xml:space="preserve">даленный. Имеет полный доступ к </w:t>
            </w:r>
            <w:r w:rsidR="00461A12">
              <w:rPr>
                <w:rFonts w:cs="Times New Roman"/>
                <w:sz w:val="24"/>
              </w:rPr>
              <w:t xml:space="preserve">функциональности и </w:t>
            </w:r>
            <w:r w:rsidRPr="00F3732D">
              <w:rPr>
                <w:rFonts w:cs="Times New Roman"/>
                <w:sz w:val="24"/>
              </w:rPr>
              <w:t>информационным ресурсам</w:t>
            </w:r>
            <w:r w:rsidR="00461A12">
              <w:rPr>
                <w:rFonts w:cs="Times New Roman"/>
                <w:sz w:val="24"/>
              </w:rPr>
              <w:t xml:space="preserve"> Системы</w:t>
            </w:r>
          </w:p>
        </w:tc>
        <w:tc>
          <w:tcPr>
            <w:tcW w:w="4111" w:type="dxa"/>
          </w:tcPr>
          <w:p w14:paraId="28545DA3" w14:textId="21308F78" w:rsidR="00A7648A" w:rsidRPr="00F3732D" w:rsidRDefault="00A7648A" w:rsidP="00EA3D14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F3732D">
              <w:rPr>
                <w:rFonts w:cs="Times New Roman"/>
                <w:sz w:val="24"/>
              </w:rPr>
              <w:t xml:space="preserve">Сотрудники </w:t>
            </w:r>
            <w:r w:rsidR="002950E7">
              <w:rPr>
                <w:rFonts w:cs="Times New Roman"/>
                <w:sz w:val="24"/>
              </w:rPr>
              <w:t>Кафедры 12</w:t>
            </w:r>
            <w:r w:rsidRPr="00F3732D">
              <w:rPr>
                <w:rFonts w:cs="Times New Roman"/>
                <w:sz w:val="24"/>
              </w:rPr>
              <w:t xml:space="preserve">, обеспечивающие эксплуатацию комплекса программно-технических средств </w:t>
            </w:r>
            <w:r w:rsidR="00ED7CAF" w:rsidRPr="00ED7CAF">
              <w:rPr>
                <w:rFonts w:cs="Times New Roman"/>
                <w:sz w:val="24"/>
              </w:rPr>
              <w:t>Системы «</w:t>
            </w:r>
            <w:r w:rsidR="002950E7">
              <w:rPr>
                <w:rFonts w:cs="Times New Roman"/>
                <w:i/>
                <w:sz w:val="24"/>
              </w:rPr>
              <w:t>МИСИКС</w:t>
            </w:r>
            <w:r w:rsidR="00ED7CAF" w:rsidRPr="00ED7CAF">
              <w:rPr>
                <w:rFonts w:cs="Times New Roman"/>
                <w:sz w:val="24"/>
              </w:rPr>
              <w:t>»</w:t>
            </w:r>
          </w:p>
        </w:tc>
      </w:tr>
      <w:tr w:rsidR="00A7648A" w:rsidRPr="00F3732D" w14:paraId="113CFE70" w14:textId="77777777" w:rsidTr="0058551A">
        <w:tc>
          <w:tcPr>
            <w:tcW w:w="2376" w:type="dxa"/>
          </w:tcPr>
          <w:p w14:paraId="51B9EC6B" w14:textId="77777777" w:rsidR="00A7648A" w:rsidRPr="00F3732D" w:rsidRDefault="00A7648A" w:rsidP="00EA3D14">
            <w:pPr>
              <w:pStyle w:val="aff6"/>
              <w:spacing w:before="0" w:after="0" w:line="360" w:lineRule="auto"/>
              <w:rPr>
                <w:rFonts w:cs="Times New Roman"/>
                <w:sz w:val="24"/>
                <w:lang w:val="en-US"/>
              </w:rPr>
            </w:pPr>
            <w:r w:rsidRPr="00F3732D">
              <w:rPr>
                <w:rFonts w:cs="Times New Roman"/>
                <w:sz w:val="24"/>
              </w:rPr>
              <w:t>Администратор ИБ системы</w:t>
            </w:r>
          </w:p>
        </w:tc>
        <w:tc>
          <w:tcPr>
            <w:tcW w:w="3402" w:type="dxa"/>
          </w:tcPr>
          <w:p w14:paraId="64AFA7D9" w14:textId="77777777" w:rsidR="00A7648A" w:rsidRPr="00F3732D" w:rsidRDefault="00A7648A" w:rsidP="00845945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F3732D">
              <w:rPr>
                <w:rFonts w:cs="Times New Roman"/>
                <w:sz w:val="24"/>
              </w:rPr>
              <w:t>Физический</w:t>
            </w:r>
            <w:r w:rsidR="0080187C">
              <w:rPr>
                <w:rFonts w:cs="Times New Roman"/>
                <w:sz w:val="24"/>
              </w:rPr>
              <w:t xml:space="preserve"> </w:t>
            </w:r>
            <w:r w:rsidRPr="00F3732D">
              <w:rPr>
                <w:rFonts w:cs="Times New Roman"/>
                <w:sz w:val="24"/>
              </w:rPr>
              <w:t>/</w:t>
            </w:r>
            <w:r w:rsidR="006971DD">
              <w:rPr>
                <w:rFonts w:cs="Times New Roman"/>
                <w:sz w:val="24"/>
              </w:rPr>
              <w:t>У</w:t>
            </w:r>
            <w:r w:rsidRPr="00F3732D">
              <w:rPr>
                <w:rFonts w:cs="Times New Roman"/>
                <w:sz w:val="24"/>
              </w:rPr>
              <w:t>даленный</w:t>
            </w:r>
            <w:r w:rsidR="00845945">
              <w:rPr>
                <w:rFonts w:cs="Times New Roman"/>
                <w:sz w:val="24"/>
              </w:rPr>
              <w:t xml:space="preserve"> доступ к АРМ</w:t>
            </w:r>
            <w:r w:rsidRPr="00F3732D">
              <w:rPr>
                <w:rFonts w:cs="Times New Roman"/>
                <w:sz w:val="24"/>
              </w:rPr>
              <w:t xml:space="preserve">. Имеет полный доступ к функциям безопасности </w:t>
            </w:r>
            <w:r w:rsidR="00612219">
              <w:rPr>
                <w:rFonts w:cs="Times New Roman"/>
                <w:sz w:val="24"/>
              </w:rPr>
              <w:t>С</w:t>
            </w:r>
            <w:r w:rsidRPr="00F3732D">
              <w:rPr>
                <w:rFonts w:cs="Times New Roman"/>
                <w:sz w:val="24"/>
              </w:rPr>
              <w:t>истемы</w:t>
            </w:r>
          </w:p>
        </w:tc>
        <w:tc>
          <w:tcPr>
            <w:tcW w:w="4111" w:type="dxa"/>
          </w:tcPr>
          <w:p w14:paraId="41C72E03" w14:textId="4F35A52E" w:rsidR="00A7648A" w:rsidRPr="00F3732D" w:rsidRDefault="00A7648A" w:rsidP="00EA3D14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F3732D">
              <w:rPr>
                <w:rFonts w:cs="Times New Roman"/>
                <w:sz w:val="24"/>
              </w:rPr>
              <w:t xml:space="preserve">Сотрудники </w:t>
            </w:r>
            <w:r w:rsidR="002950E7">
              <w:rPr>
                <w:rFonts w:cs="Times New Roman"/>
                <w:sz w:val="24"/>
              </w:rPr>
              <w:t>Кафедры 12</w:t>
            </w:r>
            <w:r w:rsidRPr="00F3732D">
              <w:rPr>
                <w:rFonts w:cs="Times New Roman"/>
                <w:sz w:val="24"/>
              </w:rPr>
              <w:t>, осуществляющие управление функциями безопасности в системе</w:t>
            </w:r>
          </w:p>
        </w:tc>
      </w:tr>
      <w:tr w:rsidR="00A7648A" w:rsidRPr="00F3732D" w14:paraId="5661DABB" w14:textId="77777777" w:rsidTr="0058551A">
        <w:tc>
          <w:tcPr>
            <w:tcW w:w="2376" w:type="dxa"/>
          </w:tcPr>
          <w:p w14:paraId="6BF9BDE4" w14:textId="15535FF3" w:rsidR="00A7648A" w:rsidRPr="00F3732D" w:rsidRDefault="00A7648A" w:rsidP="00EA3D14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F3732D">
              <w:rPr>
                <w:rFonts w:cs="Times New Roman"/>
                <w:sz w:val="24"/>
              </w:rPr>
              <w:lastRenderedPageBreak/>
              <w:t xml:space="preserve">Персонал </w:t>
            </w:r>
            <w:r w:rsidR="002950E7">
              <w:rPr>
                <w:rFonts w:cs="Times New Roman"/>
                <w:sz w:val="24"/>
              </w:rPr>
              <w:t>Кафедры 12</w:t>
            </w:r>
            <w:r w:rsidRPr="00F3732D">
              <w:rPr>
                <w:rFonts w:cs="Times New Roman"/>
                <w:sz w:val="24"/>
              </w:rPr>
              <w:t xml:space="preserve"> (</w:t>
            </w:r>
            <w:r w:rsidR="002950E7">
              <w:rPr>
                <w:rFonts w:cs="Times New Roman"/>
                <w:sz w:val="24"/>
              </w:rPr>
              <w:t>преподаватель</w:t>
            </w:r>
            <w:r w:rsidRPr="00F3732D">
              <w:rPr>
                <w:rFonts w:cs="Times New Roman"/>
                <w:sz w:val="24"/>
              </w:rPr>
              <w:t xml:space="preserve">, </w:t>
            </w:r>
            <w:r w:rsidR="002950E7">
              <w:rPr>
                <w:rFonts w:cs="Times New Roman"/>
                <w:sz w:val="24"/>
              </w:rPr>
              <w:t>аспирант</w:t>
            </w:r>
            <w:r w:rsidRPr="00F3732D">
              <w:rPr>
                <w:rFonts w:cs="Times New Roman"/>
                <w:sz w:val="24"/>
              </w:rPr>
              <w:t>)</w:t>
            </w:r>
          </w:p>
        </w:tc>
        <w:tc>
          <w:tcPr>
            <w:tcW w:w="3402" w:type="dxa"/>
          </w:tcPr>
          <w:p w14:paraId="66F6BE4D" w14:textId="77777777" w:rsidR="00A7648A" w:rsidRPr="00F3732D" w:rsidRDefault="00A7648A" w:rsidP="001540EC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F3732D">
              <w:rPr>
                <w:rFonts w:cs="Times New Roman"/>
                <w:sz w:val="24"/>
              </w:rPr>
              <w:t>Физический доступ к АРМ/</w:t>
            </w:r>
            <w:r w:rsidR="00564121">
              <w:rPr>
                <w:rFonts w:cs="Times New Roman"/>
                <w:sz w:val="24"/>
              </w:rPr>
              <w:t>У</w:t>
            </w:r>
            <w:r w:rsidRPr="00F3732D">
              <w:rPr>
                <w:rFonts w:cs="Times New Roman"/>
                <w:sz w:val="24"/>
              </w:rPr>
              <w:t xml:space="preserve">даленный </w:t>
            </w:r>
            <w:r w:rsidR="00817882">
              <w:rPr>
                <w:rFonts w:cs="Times New Roman"/>
                <w:sz w:val="24"/>
              </w:rPr>
              <w:t xml:space="preserve">доступ </w:t>
            </w:r>
            <w:r w:rsidRPr="00F3732D">
              <w:rPr>
                <w:rFonts w:cs="Times New Roman"/>
                <w:sz w:val="24"/>
              </w:rPr>
              <w:t xml:space="preserve">к </w:t>
            </w:r>
            <w:r w:rsidR="001540EC">
              <w:rPr>
                <w:rFonts w:cs="Times New Roman"/>
                <w:sz w:val="24"/>
              </w:rPr>
              <w:t>функциям С</w:t>
            </w:r>
            <w:r w:rsidRPr="00F3732D">
              <w:rPr>
                <w:rFonts w:cs="Times New Roman"/>
                <w:sz w:val="24"/>
              </w:rPr>
              <w:t xml:space="preserve">истемы. Имеют ограниченный доступ к </w:t>
            </w:r>
            <w:r w:rsidRPr="00F3732D">
              <w:rPr>
                <w:rFonts w:cs="Times New Roman"/>
                <w:sz w:val="24"/>
                <w:lang w:val="en-US"/>
              </w:rPr>
              <w:t>web</w:t>
            </w:r>
            <w:r w:rsidR="001540EC">
              <w:rPr>
                <w:rFonts w:cs="Times New Roman"/>
                <w:sz w:val="24"/>
              </w:rPr>
              <w:t>-</w:t>
            </w:r>
            <w:r w:rsidRPr="00F3732D">
              <w:rPr>
                <w:rFonts w:cs="Times New Roman"/>
                <w:sz w:val="24"/>
              </w:rPr>
              <w:t>интерфейсу системы и предоставляемым им функциям</w:t>
            </w:r>
          </w:p>
        </w:tc>
        <w:tc>
          <w:tcPr>
            <w:tcW w:w="4111" w:type="dxa"/>
          </w:tcPr>
          <w:p w14:paraId="22EF6E29" w14:textId="622E0240" w:rsidR="00A7648A" w:rsidRPr="00F3732D" w:rsidRDefault="00ED7CAF" w:rsidP="00EA3D14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Сотрудники </w:t>
            </w:r>
            <w:r w:rsidR="002950E7">
              <w:rPr>
                <w:rFonts w:cs="Times New Roman"/>
                <w:sz w:val="24"/>
              </w:rPr>
              <w:t>Кафедры 12 п</w:t>
            </w:r>
            <w:r w:rsidR="00A7648A" w:rsidRPr="00F3732D">
              <w:rPr>
                <w:rFonts w:cs="Times New Roman"/>
                <w:sz w:val="24"/>
              </w:rPr>
              <w:t xml:space="preserve">олучают доступ к информации </w:t>
            </w:r>
            <w:r w:rsidR="007B74D4">
              <w:rPr>
                <w:rFonts w:cs="Times New Roman"/>
                <w:sz w:val="24"/>
              </w:rPr>
              <w:t xml:space="preserve">проектов и требований </w:t>
            </w:r>
            <w:r w:rsidR="00A7648A" w:rsidRPr="00F3732D">
              <w:rPr>
                <w:rFonts w:cs="Times New Roman"/>
                <w:sz w:val="24"/>
              </w:rPr>
              <w:t xml:space="preserve">в рамках </w:t>
            </w:r>
            <w:r w:rsidR="002950E7">
              <w:rPr>
                <w:rFonts w:cs="Times New Roman"/>
                <w:sz w:val="24"/>
              </w:rPr>
              <w:t>НИЯУ МИФИ</w:t>
            </w:r>
          </w:p>
        </w:tc>
      </w:tr>
    </w:tbl>
    <w:p w14:paraId="03112ED9" w14:textId="77777777" w:rsidR="00A7648A" w:rsidRPr="00200889" w:rsidRDefault="00A7648A" w:rsidP="00BD180E">
      <w:pPr>
        <w:spacing w:after="0"/>
      </w:pPr>
    </w:p>
    <w:p w14:paraId="453EF86C" w14:textId="293B6EDB" w:rsidR="003D3A9C" w:rsidRDefault="00BD180E" w:rsidP="00BD180E">
      <w:pPr>
        <w:spacing w:after="0"/>
      </w:pPr>
      <w:r>
        <w:t>И</w:t>
      </w:r>
      <w:r w:rsidR="006968A5" w:rsidRPr="00200889">
        <w:t>дентификация и аутентификация пользователей при доступе к ресурсам системы осуществляется при помощи сервиса</w:t>
      </w:r>
      <w:r w:rsidR="001E7A5A">
        <w:t xml:space="preserve"> «</w:t>
      </w:r>
      <w:r w:rsidR="001D6184" w:rsidRPr="001D6184">
        <w:rPr>
          <w:i/>
        </w:rPr>
        <w:t>Сервис авторизации</w:t>
      </w:r>
      <w:r w:rsidR="001E7A5A">
        <w:t>»</w:t>
      </w:r>
      <w:r w:rsidR="006968A5" w:rsidRPr="00200889">
        <w:t xml:space="preserve">, за исключением доступа к ресурсу </w:t>
      </w:r>
      <w:r>
        <w:t>нормативно-с</w:t>
      </w:r>
      <w:r w:rsidR="002A5037">
        <w:t>правочной информации (</w:t>
      </w:r>
      <w:r w:rsidR="006968A5" w:rsidRPr="00200889">
        <w:t>НСИ</w:t>
      </w:r>
      <w:r w:rsidR="002A5037">
        <w:t>)</w:t>
      </w:r>
      <w:r w:rsidR="006968A5" w:rsidRPr="00200889">
        <w:t>.</w:t>
      </w:r>
    </w:p>
    <w:p w14:paraId="1BCD2CEB" w14:textId="77777777" w:rsidR="006968A5" w:rsidRDefault="006968A5" w:rsidP="00BD180E">
      <w:pPr>
        <w:spacing w:after="0"/>
      </w:pPr>
      <w:r w:rsidRPr="00200889">
        <w:t xml:space="preserve">Доступ к ресурсу НСИ осуществляется путем идентификации пользователя при помощи локальных учетных записей на сервере НСИ и аутентификации с помощью штатных механизмов </w:t>
      </w:r>
      <w:r w:rsidR="002A5037">
        <w:t>операционной системы (</w:t>
      </w:r>
      <w:r w:rsidRPr="00200889">
        <w:t>ОС</w:t>
      </w:r>
      <w:r w:rsidR="002A5037">
        <w:t>)</w:t>
      </w:r>
      <w:r w:rsidRPr="00200889">
        <w:t>. АРМ оператора НСИ расположен в защищенном окружении ЦОД</w:t>
      </w:r>
      <w:r w:rsidR="00BD180E">
        <w:t>.</w:t>
      </w:r>
    </w:p>
    <w:p w14:paraId="2940EA25" w14:textId="77777777" w:rsidR="00BD180E" w:rsidRPr="00933BF7" w:rsidRDefault="00933BF7" w:rsidP="00933BF7">
      <w:pPr>
        <w:pStyle w:val="a5"/>
        <w:ind w:left="1418" w:hanging="698"/>
        <w:rPr>
          <w:lang w:val="ru-RU"/>
        </w:rPr>
      </w:pPr>
      <w:bookmarkStart w:id="45" w:name="_Toc338726078"/>
      <w:bookmarkStart w:id="46" w:name="_Toc468310930"/>
      <w:r>
        <w:rPr>
          <w:lang w:val="ru-RU"/>
        </w:rPr>
        <w:t>Подключение</w:t>
      </w:r>
      <w:r w:rsidR="00BD180E" w:rsidRPr="00933BF7">
        <w:rPr>
          <w:lang w:val="ru-RU"/>
        </w:rPr>
        <w:t xml:space="preserve"> </w:t>
      </w:r>
      <w:r w:rsidR="00011D4E">
        <w:rPr>
          <w:lang w:val="ru-RU"/>
        </w:rPr>
        <w:t>С</w:t>
      </w:r>
      <w:r w:rsidR="00BD180E" w:rsidRPr="00933BF7">
        <w:rPr>
          <w:lang w:val="ru-RU"/>
        </w:rPr>
        <w:t>истемы к сетям связи общего пользования и (или) сетям международного информационного обмена</w:t>
      </w:r>
      <w:bookmarkEnd w:id="45"/>
      <w:bookmarkEnd w:id="46"/>
    </w:p>
    <w:p w14:paraId="3A635ED0" w14:textId="77777777" w:rsidR="006968A5" w:rsidRPr="00200889" w:rsidRDefault="00BD180E" w:rsidP="00BD180E">
      <w:pPr>
        <w:spacing w:after="0"/>
      </w:pPr>
      <w:r>
        <w:t>И</w:t>
      </w:r>
      <w:r w:rsidR="006968A5" w:rsidRPr="00200889">
        <w:t xml:space="preserve">нформационный обмен между компонентами </w:t>
      </w:r>
      <w:r w:rsidR="00610AF4">
        <w:t>С</w:t>
      </w:r>
      <w:r w:rsidR="006968A5" w:rsidRPr="00200889">
        <w:t>истемы, расположенными на различных объектах</w:t>
      </w:r>
      <w:r w:rsidR="006968A5">
        <w:t>,</w:t>
      </w:r>
      <w:r w:rsidR="006968A5" w:rsidRPr="004F658E">
        <w:t xml:space="preserve"> осуществляется с использованием общедоступных каналов с</w:t>
      </w:r>
      <w:r w:rsidR="006968A5" w:rsidRPr="00200889">
        <w:t>вязи, в том числе при помощи сети Интернет</w:t>
      </w:r>
      <w:r w:rsidR="00C35A53">
        <w:t>.</w:t>
      </w:r>
    </w:p>
    <w:p w14:paraId="11393572" w14:textId="765256CF" w:rsidR="006968A5" w:rsidRPr="00200889" w:rsidRDefault="00BD180E" w:rsidP="00BD180E">
      <w:pPr>
        <w:spacing w:after="0"/>
      </w:pPr>
      <w:r>
        <w:t>Р</w:t>
      </w:r>
      <w:r w:rsidR="00C6457D">
        <w:t>абота С</w:t>
      </w:r>
      <w:r w:rsidR="006968A5" w:rsidRPr="00200889">
        <w:t xml:space="preserve">истемы зависит от доступности внешних информационных сервисов: </w:t>
      </w:r>
      <w:r w:rsidR="00505F72">
        <w:t>«</w:t>
      </w:r>
      <w:r w:rsidR="001D6184" w:rsidRPr="001D6184">
        <w:rPr>
          <w:i/>
        </w:rPr>
        <w:t>Интеграционный сервис</w:t>
      </w:r>
      <w:r w:rsidR="00505F72">
        <w:rPr>
          <w:i/>
        </w:rPr>
        <w:t>»</w:t>
      </w:r>
      <w:r w:rsidR="006968A5" w:rsidRPr="00200889">
        <w:t xml:space="preserve">. Взаимодействие с сервисом </w:t>
      </w:r>
      <w:r w:rsidR="00505F72">
        <w:t>«</w:t>
      </w:r>
      <w:r w:rsidR="001D6184" w:rsidRPr="001D6184">
        <w:rPr>
          <w:i/>
        </w:rPr>
        <w:t>Интеграционный сервис</w:t>
      </w:r>
      <w:r w:rsidR="00505F72">
        <w:rPr>
          <w:i/>
        </w:rPr>
        <w:t>»</w:t>
      </w:r>
      <w:r w:rsidR="006968A5" w:rsidRPr="00200889">
        <w:t xml:space="preserve"> осуществляется через систему </w:t>
      </w:r>
      <w:r w:rsidR="00505F72">
        <w:t>«</w:t>
      </w:r>
      <w:r w:rsidR="000A6829">
        <w:rPr>
          <w:i/>
        </w:rPr>
        <w:t>МИСИКС</w:t>
      </w:r>
      <w:r w:rsidR="00505F72">
        <w:rPr>
          <w:i/>
        </w:rPr>
        <w:t>»</w:t>
      </w:r>
      <w:r w:rsidR="006968A5" w:rsidRPr="00200889">
        <w:t xml:space="preserve">. Подключение к </w:t>
      </w:r>
      <w:r w:rsidR="00505F72">
        <w:t>системе «</w:t>
      </w:r>
      <w:r w:rsidR="000A6829">
        <w:rPr>
          <w:i/>
        </w:rPr>
        <w:t>Подсистем</w:t>
      </w:r>
      <w:r w:rsidR="00C3543F">
        <w:rPr>
          <w:i/>
        </w:rPr>
        <w:t>а</w:t>
      </w:r>
      <w:r w:rsidR="000A6829">
        <w:rPr>
          <w:i/>
        </w:rPr>
        <w:t xml:space="preserve"> управления тестированием</w:t>
      </w:r>
      <w:r w:rsidR="00505F72">
        <w:rPr>
          <w:i/>
        </w:rPr>
        <w:t>»</w:t>
      </w:r>
      <w:r w:rsidR="006968A5" w:rsidRPr="00200889">
        <w:t xml:space="preserve"> осуществляется при помощи защищенных каналов связи, организованных в рамках данной системы. Взаимодействие с сервисом </w:t>
      </w:r>
      <w:r w:rsidR="00505F72">
        <w:t>«</w:t>
      </w:r>
      <w:r w:rsidR="001D6184" w:rsidRPr="001D6184">
        <w:rPr>
          <w:i/>
        </w:rPr>
        <w:t>Интеграционный сервис</w:t>
      </w:r>
      <w:r w:rsidR="00505F72">
        <w:rPr>
          <w:i/>
        </w:rPr>
        <w:t>»</w:t>
      </w:r>
      <w:r w:rsidR="006968A5" w:rsidRPr="00200889">
        <w:t xml:space="preserve"> осуществляется с использованием сети общего доступа Интернет.</w:t>
      </w:r>
    </w:p>
    <w:p w14:paraId="5AC40EC2" w14:textId="77777777" w:rsidR="00B77404" w:rsidRPr="00F32FC2" w:rsidRDefault="0007763A" w:rsidP="001E1772">
      <w:pPr>
        <w:pStyle w:val="a4"/>
      </w:pPr>
      <w:bookmarkStart w:id="47" w:name="_Ref338425041"/>
      <w:bookmarkStart w:id="48" w:name="_Toc338726079"/>
      <w:bookmarkStart w:id="49" w:name="_Toc468310931"/>
      <w:r>
        <w:t>Информация, обрабатываемая</w:t>
      </w:r>
      <w:r w:rsidR="00B77404" w:rsidRPr="00F32FC2">
        <w:t xml:space="preserve"> в </w:t>
      </w:r>
      <w:bookmarkEnd w:id="47"/>
      <w:bookmarkEnd w:id="48"/>
      <w:bookmarkEnd w:id="49"/>
      <w:r w:rsidR="00D9410E">
        <w:rPr>
          <w:lang w:val="ru-RU"/>
        </w:rPr>
        <w:t>Системе</w:t>
      </w:r>
    </w:p>
    <w:p w14:paraId="4F1EA84E" w14:textId="4D3B91F0" w:rsidR="007C4836" w:rsidRDefault="00FD0C5F" w:rsidP="00511108">
      <w:pPr>
        <w:tabs>
          <w:tab w:val="left" w:pos="1134"/>
        </w:tabs>
        <w:spacing w:after="0"/>
      </w:pPr>
      <w:r w:rsidRPr="00ED7CAF">
        <w:t>Систем</w:t>
      </w:r>
      <w:r>
        <w:t xml:space="preserve">а </w:t>
      </w:r>
      <w:r w:rsidRPr="00ED7CAF">
        <w:t>«</w:t>
      </w:r>
      <w:r w:rsidR="00C3543F">
        <w:rPr>
          <w:i/>
        </w:rPr>
        <w:t>МИСИКС</w:t>
      </w:r>
      <w:r w:rsidRPr="00ED7CAF">
        <w:t>»</w:t>
      </w:r>
      <w:r>
        <w:t xml:space="preserve"> </w:t>
      </w:r>
      <w:r w:rsidR="007C4836">
        <w:t xml:space="preserve">поддерживает многопользовательскую обработку </w:t>
      </w:r>
      <w:r w:rsidR="00674718">
        <w:t>ПДн</w:t>
      </w:r>
      <w:r w:rsidR="007C4836">
        <w:t>.</w:t>
      </w:r>
    </w:p>
    <w:p w14:paraId="7F5161E0" w14:textId="77777777" w:rsidR="00C3543F" w:rsidRDefault="00C3543F" w:rsidP="00C3543F">
      <w:pPr>
        <w:rPr>
          <w:szCs w:val="24"/>
          <w:lang w:eastAsia="ru-RU"/>
        </w:rPr>
      </w:pPr>
      <w:r>
        <w:t>В ИС обрабатывается информация следующих категорий:</w:t>
      </w:r>
    </w:p>
    <w:p w14:paraId="57C60BCB" w14:textId="4499BBAA" w:rsidR="00C3543F" w:rsidRPr="008F4BE5" w:rsidRDefault="00C3543F" w:rsidP="006D16E5">
      <w:pPr>
        <w:numPr>
          <w:ilvl w:val="0"/>
          <w:numId w:val="21"/>
        </w:numPr>
        <w:tabs>
          <w:tab w:val="left" w:pos="1134"/>
        </w:tabs>
        <w:spacing w:after="0"/>
      </w:pPr>
      <w:r>
        <w:t>П</w:t>
      </w:r>
      <w:r w:rsidRPr="008F4BE5">
        <w:t>ерсональные данные, позволяющие идентифицировать субъекта</w:t>
      </w:r>
      <w:r>
        <w:t xml:space="preserve"> </w:t>
      </w:r>
      <w:r w:rsidRPr="008F4BE5">
        <w:t>персональных данных</w:t>
      </w:r>
      <w:r w:rsidR="00D45082">
        <w:t xml:space="preserve"> и получить дополнительную информацию</w:t>
      </w:r>
      <w:r w:rsidRPr="008F4BE5">
        <w:t>;</w:t>
      </w:r>
    </w:p>
    <w:p w14:paraId="005659F7" w14:textId="77777777" w:rsidR="00C3543F" w:rsidRPr="00C3543F" w:rsidRDefault="00C3543F" w:rsidP="006D16E5">
      <w:pPr>
        <w:pStyle w:val="ac"/>
        <w:numPr>
          <w:ilvl w:val="0"/>
          <w:numId w:val="21"/>
        </w:numPr>
        <w:rPr>
          <w:szCs w:val="24"/>
          <w:lang w:eastAsia="ru-RU"/>
        </w:rPr>
      </w:pPr>
      <w:r>
        <w:t>информация, составляющая коммерческую тайну;</w:t>
      </w:r>
    </w:p>
    <w:p w14:paraId="550014B2" w14:textId="77777777" w:rsidR="00C3543F" w:rsidRPr="00C3543F" w:rsidRDefault="00C3543F" w:rsidP="006D16E5">
      <w:pPr>
        <w:pStyle w:val="ac"/>
        <w:numPr>
          <w:ilvl w:val="0"/>
          <w:numId w:val="21"/>
        </w:numPr>
        <w:rPr>
          <w:szCs w:val="24"/>
          <w:lang w:eastAsia="ru-RU"/>
        </w:rPr>
      </w:pPr>
      <w:r>
        <w:lastRenderedPageBreak/>
        <w:t>сведения, составляющие служебную информацию ограниченного распространения (служебная тайна);</w:t>
      </w:r>
    </w:p>
    <w:p w14:paraId="62269C88" w14:textId="77777777" w:rsidR="00C3543F" w:rsidRDefault="00C3543F" w:rsidP="00C3543F">
      <w:r>
        <w:t>В ИС кроме информации, размещаемой в БД, ведется обработка и хранение документов различных форматов и электронных образов печатных документов.</w:t>
      </w:r>
    </w:p>
    <w:p w14:paraId="015A89F2" w14:textId="225B507F" w:rsidR="00C3543F" w:rsidRDefault="00C3543F" w:rsidP="00C3543F">
      <w:r>
        <w:t>В ИС обработка речевой и видео информации не осуществляется.</w:t>
      </w:r>
    </w:p>
    <w:p w14:paraId="71A849DB" w14:textId="3D0FF514" w:rsidR="00C3543F" w:rsidRDefault="00C3543F" w:rsidP="00C3543F">
      <w:pPr>
        <w:pStyle w:val="a5"/>
        <w:rPr>
          <w:sz w:val="24"/>
          <w:lang w:eastAsia="x-none"/>
        </w:rPr>
      </w:pPr>
      <w:bookmarkStart w:id="50" w:name="_Toc468310809"/>
      <w:r>
        <w:t>Персональные данные</w:t>
      </w:r>
      <w:bookmarkEnd w:id="50"/>
    </w:p>
    <w:p w14:paraId="0B394F79" w14:textId="77777777" w:rsidR="00C01ABA" w:rsidRDefault="00C3543F" w:rsidP="00C01ABA">
      <w:r>
        <w:t>Персональные данные включают в себя, в частности следующую информацию:</w:t>
      </w:r>
    </w:p>
    <w:p w14:paraId="5C41A55D" w14:textId="77777777" w:rsidR="00C01ABA" w:rsidRDefault="00C3543F" w:rsidP="006D16E5">
      <w:pPr>
        <w:pStyle w:val="ac"/>
        <w:numPr>
          <w:ilvl w:val="0"/>
          <w:numId w:val="22"/>
        </w:numPr>
      </w:pPr>
      <w:r>
        <w:t>Фамилию, имя, отчество (ФИО).</w:t>
      </w:r>
    </w:p>
    <w:p w14:paraId="2EDE9E98" w14:textId="77777777" w:rsidR="00C01ABA" w:rsidRDefault="00C3543F" w:rsidP="006D16E5">
      <w:pPr>
        <w:pStyle w:val="ac"/>
        <w:numPr>
          <w:ilvl w:val="0"/>
          <w:numId w:val="22"/>
        </w:numPr>
      </w:pPr>
      <w:r>
        <w:t>Имя учетной записи пользователя.</w:t>
      </w:r>
    </w:p>
    <w:p w14:paraId="79216E3E" w14:textId="6369FBE1" w:rsidR="00C3543F" w:rsidRDefault="00C3543F" w:rsidP="006D16E5">
      <w:pPr>
        <w:pStyle w:val="ac"/>
        <w:numPr>
          <w:ilvl w:val="0"/>
          <w:numId w:val="22"/>
        </w:numPr>
      </w:pPr>
      <w:r>
        <w:t>Должность</w:t>
      </w:r>
      <w:r w:rsidR="00C01ABA">
        <w:t xml:space="preserve"> (преподаватель/аспирант/студент)</w:t>
      </w:r>
      <w:r>
        <w:t>.</w:t>
      </w:r>
    </w:p>
    <w:p w14:paraId="4309C85D" w14:textId="3D65638D" w:rsidR="00597B0C" w:rsidRDefault="00597B0C" w:rsidP="00597B0C">
      <w:pPr>
        <w:pStyle w:val="a5"/>
        <w:rPr>
          <w:sz w:val="24"/>
          <w:lang w:eastAsia="x-none"/>
        </w:rPr>
      </w:pPr>
      <w:bookmarkStart w:id="51" w:name="_Toc468310810"/>
      <w:r>
        <w:t>Конфиденциальная информация</w:t>
      </w:r>
      <w:bookmarkEnd w:id="51"/>
    </w:p>
    <w:p w14:paraId="73F0BF60" w14:textId="1D93D76C" w:rsidR="00597B0C" w:rsidRDefault="00597B0C" w:rsidP="00597B0C">
      <w:r>
        <w:t>К конфиденциальной информации, обрабатываемой в ИС, относится:</w:t>
      </w:r>
    </w:p>
    <w:p w14:paraId="242BCDDD" w14:textId="50976E04" w:rsidR="00C3543F" w:rsidRDefault="00597B0C" w:rsidP="006D16E5">
      <w:pPr>
        <w:pStyle w:val="ac"/>
        <w:numPr>
          <w:ilvl w:val="0"/>
          <w:numId w:val="23"/>
        </w:numPr>
      </w:pPr>
      <w:r>
        <w:t xml:space="preserve">Сведения, раскрывающие </w:t>
      </w:r>
      <w:r w:rsidR="00404DB9">
        <w:t>вопросы</w:t>
      </w:r>
      <w:r>
        <w:t xml:space="preserve"> </w:t>
      </w:r>
      <w:r w:rsidR="00404DB9">
        <w:t>п</w:t>
      </w:r>
      <w:r>
        <w:t>о проекта</w:t>
      </w:r>
      <w:r w:rsidR="00404DB9">
        <w:t>м</w:t>
      </w:r>
    </w:p>
    <w:p w14:paraId="31EF0C96" w14:textId="60B64BA7" w:rsidR="00597B0C" w:rsidRDefault="00597B0C" w:rsidP="006D16E5">
      <w:pPr>
        <w:pStyle w:val="ac"/>
        <w:numPr>
          <w:ilvl w:val="0"/>
          <w:numId w:val="23"/>
        </w:numPr>
      </w:pPr>
      <w:r>
        <w:t>Сведения, раскрывающие информацию о требованиях</w:t>
      </w:r>
    </w:p>
    <w:p w14:paraId="288F347F" w14:textId="77777777" w:rsidR="00E60795" w:rsidRPr="001471A7" w:rsidRDefault="00E60795" w:rsidP="00E565F4">
      <w:pPr>
        <w:pStyle w:val="a4"/>
        <w:rPr>
          <w:lang w:val="ru-RU"/>
        </w:rPr>
      </w:pPr>
      <w:bookmarkStart w:id="52" w:name="_Toc338426170"/>
      <w:bookmarkStart w:id="53" w:name="_Toc338426171"/>
      <w:bookmarkStart w:id="54" w:name="_Toc338726080"/>
      <w:bookmarkStart w:id="55" w:name="_Toc468310932"/>
      <w:bookmarkEnd w:id="52"/>
      <w:bookmarkEnd w:id="53"/>
      <w:r w:rsidRPr="001471A7">
        <w:rPr>
          <w:lang w:val="ru-RU"/>
        </w:rPr>
        <w:t>Перечень защищаемых ресурсов Системы и их уровень конфиденциальности</w:t>
      </w:r>
      <w:bookmarkEnd w:id="54"/>
      <w:bookmarkEnd w:id="55"/>
    </w:p>
    <w:p w14:paraId="65FC8905" w14:textId="77777777" w:rsidR="00835456" w:rsidRPr="00835456" w:rsidRDefault="00835456" w:rsidP="0080722D">
      <w:pPr>
        <w:spacing w:after="0"/>
        <w:rPr>
          <w:rFonts w:eastAsia="Times New Roman"/>
          <w:szCs w:val="24"/>
          <w:lang w:eastAsia="ru-RU"/>
        </w:rPr>
      </w:pPr>
      <w:r>
        <w:t>Защищаемыми ресурсами Системы являются</w:t>
      </w:r>
      <w:r w:rsidRPr="00835456">
        <w:rPr>
          <w:rFonts w:eastAsia="Times New Roman"/>
          <w:szCs w:val="24"/>
          <w:lang w:eastAsia="ru-RU"/>
        </w:rPr>
        <w:t>:</w:t>
      </w:r>
    </w:p>
    <w:p w14:paraId="2421749D" w14:textId="77777777" w:rsidR="00835456" w:rsidRPr="00835456" w:rsidRDefault="00DD1112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  <w:rPr>
          <w:szCs w:val="28"/>
        </w:rPr>
      </w:pPr>
      <w:r>
        <w:rPr>
          <w:szCs w:val="28"/>
        </w:rPr>
        <w:t>о</w:t>
      </w:r>
      <w:r w:rsidR="00835456" w:rsidRPr="00835456">
        <w:rPr>
          <w:szCs w:val="28"/>
        </w:rPr>
        <w:t>брабатываемая</w:t>
      </w:r>
      <w:r w:rsidR="004663DF">
        <w:rPr>
          <w:szCs w:val="28"/>
        </w:rPr>
        <w:t xml:space="preserve"> и защищаемая</w:t>
      </w:r>
      <w:r w:rsidR="00835456" w:rsidRPr="00835456">
        <w:rPr>
          <w:szCs w:val="28"/>
        </w:rPr>
        <w:t xml:space="preserve"> в системе информация (файлы, записи БД);</w:t>
      </w:r>
    </w:p>
    <w:p w14:paraId="32835ED0" w14:textId="77777777" w:rsidR="00835456" w:rsidRPr="00835456" w:rsidRDefault="00835456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  <w:rPr>
          <w:szCs w:val="28"/>
        </w:rPr>
      </w:pPr>
      <w:r w:rsidRPr="00835456">
        <w:rPr>
          <w:szCs w:val="28"/>
        </w:rPr>
        <w:t>системное и прикладное программное обеспечение;</w:t>
      </w:r>
    </w:p>
    <w:p w14:paraId="74D918BE" w14:textId="77777777" w:rsidR="00835456" w:rsidRPr="00835456" w:rsidRDefault="00835456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  <w:rPr>
          <w:szCs w:val="28"/>
        </w:rPr>
      </w:pPr>
      <w:r w:rsidRPr="00835456">
        <w:rPr>
          <w:szCs w:val="28"/>
        </w:rPr>
        <w:t>технические средства обработки (АРМ пользователей и виртуальные машины серверных компонентов, коммутационное оборудование);</w:t>
      </w:r>
    </w:p>
    <w:p w14:paraId="4797204B" w14:textId="77777777" w:rsidR="00835456" w:rsidRPr="00835456" w:rsidRDefault="00835456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  <w:rPr>
          <w:szCs w:val="28"/>
        </w:rPr>
      </w:pPr>
      <w:r w:rsidRPr="00835456">
        <w:rPr>
          <w:szCs w:val="28"/>
        </w:rPr>
        <w:t>каналы связи, используемые для взаимодействия компонентов системы;</w:t>
      </w:r>
    </w:p>
    <w:p w14:paraId="0BBEAD0C" w14:textId="77777777" w:rsidR="00835456" w:rsidRPr="00835456" w:rsidRDefault="00835456" w:rsidP="006D16E5">
      <w:pPr>
        <w:numPr>
          <w:ilvl w:val="0"/>
          <w:numId w:val="7"/>
        </w:numPr>
        <w:tabs>
          <w:tab w:val="left" w:pos="1134"/>
        </w:tabs>
        <w:spacing w:after="0"/>
        <w:ind w:left="0" w:firstLine="720"/>
        <w:rPr>
          <w:szCs w:val="28"/>
        </w:rPr>
      </w:pPr>
      <w:r w:rsidRPr="00835456">
        <w:rPr>
          <w:szCs w:val="28"/>
        </w:rPr>
        <w:t>внешние информационные сервисы, необходимые для работы системы.</w:t>
      </w:r>
    </w:p>
    <w:p w14:paraId="2D0169FF" w14:textId="0D208746" w:rsidR="00851E0B" w:rsidRDefault="00835456" w:rsidP="00851E0B">
      <w:pPr>
        <w:tabs>
          <w:tab w:val="left" w:pos="1134"/>
        </w:tabs>
        <w:spacing w:after="0"/>
        <w:rPr>
          <w:szCs w:val="28"/>
        </w:rPr>
      </w:pPr>
      <w:r w:rsidRPr="00835456">
        <w:rPr>
          <w:szCs w:val="28"/>
        </w:rPr>
        <w:t xml:space="preserve">Критичность каждого </w:t>
      </w:r>
      <w:r>
        <w:rPr>
          <w:szCs w:val="28"/>
        </w:rPr>
        <w:t xml:space="preserve">ресурса </w:t>
      </w:r>
      <w:r w:rsidRPr="00835456">
        <w:rPr>
          <w:szCs w:val="28"/>
        </w:rPr>
        <w:t xml:space="preserve">определяется </w:t>
      </w:r>
      <w:r>
        <w:rPr>
          <w:szCs w:val="28"/>
        </w:rPr>
        <w:t>по</w:t>
      </w:r>
      <w:r w:rsidRPr="00835456">
        <w:rPr>
          <w:szCs w:val="28"/>
        </w:rPr>
        <w:t xml:space="preserve"> степени ущерба (негативных последствий) в случае </w:t>
      </w:r>
      <w:r w:rsidR="00D9410E" w:rsidRPr="00835456">
        <w:rPr>
          <w:szCs w:val="28"/>
        </w:rPr>
        <w:t>нарушения состояния информационной безопасности,</w:t>
      </w:r>
      <w:r>
        <w:rPr>
          <w:szCs w:val="28"/>
        </w:rPr>
        <w:t xml:space="preserve"> по оценке</w:t>
      </w:r>
      <w:r w:rsidR="00A475F4">
        <w:rPr>
          <w:szCs w:val="28"/>
        </w:rPr>
        <w:t xml:space="preserve"> экспертов. Для оценки</w:t>
      </w:r>
      <w:r w:rsidRPr="00835456">
        <w:rPr>
          <w:szCs w:val="28"/>
        </w:rPr>
        <w:t xml:space="preserve"> критичности </w:t>
      </w:r>
      <w:r w:rsidR="00A475F4">
        <w:rPr>
          <w:szCs w:val="28"/>
        </w:rPr>
        <w:t xml:space="preserve">ресурса </w:t>
      </w:r>
      <w:r w:rsidRPr="00835456">
        <w:rPr>
          <w:szCs w:val="28"/>
        </w:rPr>
        <w:t>используется п</w:t>
      </w:r>
      <w:r w:rsidR="00EE1921">
        <w:rPr>
          <w:szCs w:val="28"/>
        </w:rPr>
        <w:t>оказатели, указанные в таблице</w:t>
      </w:r>
      <w:r w:rsidR="002540E9">
        <w:rPr>
          <w:szCs w:val="28"/>
        </w:rPr>
        <w:t xml:space="preserve"> </w:t>
      </w:r>
      <w:r w:rsidR="00404DB9">
        <w:rPr>
          <w:szCs w:val="28"/>
        </w:rPr>
        <w:t>2</w:t>
      </w:r>
      <w:r w:rsidRPr="00835456">
        <w:rPr>
          <w:szCs w:val="28"/>
        </w:rPr>
        <w:t>.</w:t>
      </w:r>
    </w:p>
    <w:p w14:paraId="2A4C1DCD" w14:textId="4DE3A9CD" w:rsidR="00835456" w:rsidRPr="002540E9" w:rsidRDefault="002540E9" w:rsidP="002540E9">
      <w:pPr>
        <w:keepNext/>
        <w:spacing w:after="0"/>
        <w:rPr>
          <w:i/>
        </w:rPr>
      </w:pPr>
      <w:r w:rsidRPr="002540E9">
        <w:rPr>
          <w:i/>
        </w:rPr>
        <w:lastRenderedPageBreak/>
        <w:t xml:space="preserve">Таблица </w:t>
      </w:r>
      <w:r w:rsidR="00404DB9">
        <w:rPr>
          <w:i/>
        </w:rPr>
        <w:t>2</w:t>
      </w:r>
      <w:r w:rsidRPr="002540E9">
        <w:rPr>
          <w:i/>
        </w:rPr>
        <w:t xml:space="preserve"> – Показатели критичности ресурсов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0"/>
        <w:gridCol w:w="4820"/>
        <w:gridCol w:w="2091"/>
      </w:tblGrid>
      <w:tr w:rsidR="00AD7F32" w:rsidRPr="00A475F4" w14:paraId="7FC634B1" w14:textId="77777777" w:rsidTr="000758F2">
        <w:trPr>
          <w:tblHeader/>
          <w:jc w:val="center"/>
        </w:trPr>
        <w:tc>
          <w:tcPr>
            <w:tcW w:w="2660" w:type="dxa"/>
            <w:tcBorders>
              <w:bottom w:val="single" w:sz="4" w:space="0" w:color="auto"/>
            </w:tcBorders>
            <w:shd w:val="clear" w:color="auto" w:fill="auto"/>
          </w:tcPr>
          <w:p w14:paraId="452003DC" w14:textId="77777777" w:rsidR="00AD7F32" w:rsidRPr="00A475F4" w:rsidRDefault="00AD7F32" w:rsidP="00A475F4">
            <w:pPr>
              <w:ind w:firstLine="0"/>
              <w:jc w:val="center"/>
              <w:rPr>
                <w:rFonts w:eastAsia="Times New Roman"/>
                <w:b/>
                <w:szCs w:val="24"/>
                <w:lang w:eastAsia="ru-RU"/>
              </w:rPr>
            </w:pPr>
            <w:r w:rsidRPr="00A475F4">
              <w:rPr>
                <w:rFonts w:eastAsia="Times New Roman"/>
                <w:b/>
                <w:szCs w:val="24"/>
                <w:lang w:eastAsia="ru-RU"/>
              </w:rPr>
              <w:t>Критичность ресурса</w:t>
            </w:r>
          </w:p>
        </w:tc>
        <w:tc>
          <w:tcPr>
            <w:tcW w:w="4820" w:type="dxa"/>
            <w:shd w:val="clear" w:color="auto" w:fill="auto"/>
          </w:tcPr>
          <w:p w14:paraId="7840E636" w14:textId="77777777" w:rsidR="00AD7F32" w:rsidRPr="00A475F4" w:rsidRDefault="00AD7F32" w:rsidP="00A475F4">
            <w:pPr>
              <w:ind w:firstLine="0"/>
              <w:jc w:val="center"/>
              <w:rPr>
                <w:rFonts w:eastAsia="Times New Roman"/>
                <w:b/>
                <w:szCs w:val="24"/>
                <w:lang w:eastAsia="ru-RU"/>
              </w:rPr>
            </w:pPr>
            <w:r>
              <w:rPr>
                <w:rFonts w:eastAsia="Times New Roman"/>
                <w:b/>
                <w:szCs w:val="24"/>
                <w:lang w:eastAsia="ru-RU"/>
              </w:rPr>
              <w:t>Описание</w:t>
            </w:r>
            <w:r w:rsidRPr="00A475F4">
              <w:rPr>
                <w:rFonts w:eastAsia="Times New Roman"/>
                <w:b/>
                <w:szCs w:val="24"/>
                <w:lang w:eastAsia="ru-RU"/>
              </w:rPr>
              <w:t xml:space="preserve"> показателя</w:t>
            </w:r>
          </w:p>
        </w:tc>
        <w:tc>
          <w:tcPr>
            <w:tcW w:w="2091" w:type="dxa"/>
            <w:shd w:val="clear" w:color="auto" w:fill="auto"/>
          </w:tcPr>
          <w:p w14:paraId="6CCC96E8" w14:textId="77777777" w:rsidR="00AD7F32" w:rsidRPr="00A475F4" w:rsidRDefault="00AD7F32" w:rsidP="00A475F4">
            <w:pPr>
              <w:ind w:firstLine="0"/>
              <w:jc w:val="center"/>
              <w:rPr>
                <w:rFonts w:eastAsia="Times New Roman"/>
                <w:b/>
                <w:szCs w:val="24"/>
                <w:lang w:eastAsia="ru-RU"/>
              </w:rPr>
            </w:pPr>
            <w:r>
              <w:rPr>
                <w:rFonts w:eastAsia="Times New Roman"/>
                <w:b/>
                <w:szCs w:val="24"/>
                <w:lang w:eastAsia="ru-RU"/>
              </w:rPr>
              <w:t>Числовая оценка показателя</w:t>
            </w:r>
          </w:p>
        </w:tc>
      </w:tr>
      <w:tr w:rsidR="00AD7F32" w:rsidRPr="00A475F4" w14:paraId="116B4801" w14:textId="77777777" w:rsidTr="000758F2">
        <w:trPr>
          <w:jc w:val="center"/>
        </w:trPr>
        <w:tc>
          <w:tcPr>
            <w:tcW w:w="26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1E07896" w14:textId="77777777" w:rsidR="00AD7F32" w:rsidRPr="00A475F4" w:rsidRDefault="00AD7F32" w:rsidP="00A475F4">
            <w:pPr>
              <w:ind w:firstLine="0"/>
              <w:jc w:val="center"/>
              <w:rPr>
                <w:rFonts w:eastAsia="Times New Roman"/>
                <w:b/>
                <w:szCs w:val="24"/>
                <w:lang w:eastAsia="ru-RU"/>
              </w:rPr>
            </w:pPr>
            <w:r w:rsidRPr="00835456">
              <w:rPr>
                <w:rFonts w:eastAsia="Times New Roman"/>
                <w:szCs w:val="24"/>
                <w:lang w:eastAsia="ru-RU"/>
              </w:rPr>
              <w:t>Низкая</w:t>
            </w:r>
          </w:p>
        </w:tc>
        <w:tc>
          <w:tcPr>
            <w:tcW w:w="4820" w:type="dxa"/>
            <w:shd w:val="clear" w:color="auto" w:fill="auto"/>
          </w:tcPr>
          <w:p w14:paraId="4B7F104C" w14:textId="77777777" w:rsidR="00AD7F32" w:rsidRPr="00835456" w:rsidRDefault="00AD7F32" w:rsidP="003E2B15">
            <w:pPr>
              <w:ind w:firstLine="0"/>
              <w:rPr>
                <w:rFonts w:eastAsia="Times New Roman"/>
                <w:szCs w:val="24"/>
                <w:lang w:eastAsia="ru-RU"/>
              </w:rPr>
            </w:pPr>
            <w:r w:rsidRPr="00835456">
              <w:rPr>
                <w:rFonts w:eastAsia="Times New Roman"/>
                <w:szCs w:val="24"/>
                <w:lang w:eastAsia="ru-RU"/>
              </w:rPr>
              <w:t xml:space="preserve">Затраты на восстановление </w:t>
            </w:r>
            <w:r w:rsidR="00D9410E">
              <w:rPr>
                <w:rFonts w:eastAsia="Times New Roman"/>
                <w:szCs w:val="24"/>
                <w:lang w:eastAsia="ru-RU"/>
              </w:rPr>
              <w:t xml:space="preserve">ресурса </w:t>
            </w:r>
            <w:r w:rsidR="00D9410E" w:rsidRPr="00835456">
              <w:rPr>
                <w:rFonts w:eastAsia="Times New Roman"/>
                <w:szCs w:val="24"/>
                <w:lang w:eastAsia="ru-RU"/>
              </w:rPr>
              <w:t>и</w:t>
            </w:r>
            <w:r w:rsidRPr="00835456">
              <w:rPr>
                <w:rFonts w:eastAsia="Times New Roman"/>
                <w:szCs w:val="24"/>
                <w:lang w:eastAsia="ru-RU"/>
              </w:rPr>
              <w:t xml:space="preserve"> последствия от нарушения его безопасности не приятны, но фактически не сказываются на организации, ответственную за работу системы</w:t>
            </w:r>
          </w:p>
        </w:tc>
        <w:tc>
          <w:tcPr>
            <w:tcW w:w="2091" w:type="dxa"/>
            <w:shd w:val="clear" w:color="auto" w:fill="auto"/>
            <w:vAlign w:val="center"/>
          </w:tcPr>
          <w:p w14:paraId="64A10C8C" w14:textId="77777777" w:rsidR="00AD7F32" w:rsidRPr="00AD7F32" w:rsidRDefault="00AD7F32" w:rsidP="00AD7F32">
            <w:pPr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 w:rsidRPr="00AD7F32">
              <w:rPr>
                <w:rFonts w:eastAsia="Times New Roman"/>
                <w:szCs w:val="24"/>
                <w:lang w:eastAsia="ru-RU"/>
              </w:rPr>
              <w:t>1</w:t>
            </w:r>
          </w:p>
        </w:tc>
      </w:tr>
      <w:tr w:rsidR="00AD7F32" w:rsidRPr="00835456" w14:paraId="3EB4B9AB" w14:textId="77777777" w:rsidTr="000758F2">
        <w:trPr>
          <w:jc w:val="center"/>
        </w:trPr>
        <w:tc>
          <w:tcPr>
            <w:tcW w:w="2660" w:type="dxa"/>
            <w:shd w:val="clear" w:color="auto" w:fill="auto"/>
            <w:vAlign w:val="center"/>
          </w:tcPr>
          <w:p w14:paraId="5BB60C7A" w14:textId="77777777" w:rsidR="00AD7F32" w:rsidRPr="00835456" w:rsidRDefault="00AD7F32" w:rsidP="00A475F4">
            <w:pPr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 w:rsidRPr="00835456">
              <w:rPr>
                <w:rFonts w:eastAsia="Times New Roman"/>
                <w:szCs w:val="24"/>
                <w:lang w:eastAsia="ru-RU"/>
              </w:rPr>
              <w:t>Средняя</w:t>
            </w:r>
          </w:p>
        </w:tc>
        <w:tc>
          <w:tcPr>
            <w:tcW w:w="4820" w:type="dxa"/>
          </w:tcPr>
          <w:p w14:paraId="72099469" w14:textId="77777777" w:rsidR="00AD7F32" w:rsidRPr="00835456" w:rsidRDefault="00AD7F32" w:rsidP="00A475F4">
            <w:pPr>
              <w:ind w:firstLine="34"/>
              <w:rPr>
                <w:rFonts w:eastAsia="Times New Roman"/>
                <w:szCs w:val="24"/>
                <w:lang w:eastAsia="ru-RU"/>
              </w:rPr>
            </w:pPr>
            <w:r w:rsidRPr="00835456">
              <w:rPr>
                <w:rFonts w:eastAsia="Times New Roman"/>
                <w:szCs w:val="24"/>
                <w:lang w:eastAsia="ru-RU"/>
              </w:rPr>
              <w:t xml:space="preserve">Затраты на восстановление </w:t>
            </w:r>
            <w:r>
              <w:rPr>
                <w:rFonts w:eastAsia="Times New Roman"/>
                <w:szCs w:val="24"/>
                <w:lang w:eastAsia="ru-RU"/>
              </w:rPr>
              <w:t xml:space="preserve">ресурса </w:t>
            </w:r>
            <w:r w:rsidRPr="00835456">
              <w:rPr>
                <w:rFonts w:eastAsia="Times New Roman"/>
                <w:szCs w:val="24"/>
                <w:lang w:eastAsia="ru-RU"/>
              </w:rPr>
              <w:t>и последствия от нарушения его безопасности достаточно чувствительны и требуют привлечения дополнительных ресурсов и затрат на устранение последствий</w:t>
            </w:r>
          </w:p>
        </w:tc>
        <w:tc>
          <w:tcPr>
            <w:tcW w:w="2091" w:type="dxa"/>
            <w:vAlign w:val="center"/>
          </w:tcPr>
          <w:p w14:paraId="748F7627" w14:textId="77777777" w:rsidR="00AD7F32" w:rsidRPr="00835456" w:rsidRDefault="00AD7F32" w:rsidP="00AD7F32">
            <w:pPr>
              <w:ind w:firstLine="34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2</w:t>
            </w:r>
          </w:p>
        </w:tc>
      </w:tr>
      <w:tr w:rsidR="00AD7F32" w:rsidRPr="00835456" w14:paraId="118EBFB3" w14:textId="77777777" w:rsidTr="000758F2">
        <w:trPr>
          <w:jc w:val="center"/>
        </w:trPr>
        <w:tc>
          <w:tcPr>
            <w:tcW w:w="2660" w:type="dxa"/>
            <w:shd w:val="clear" w:color="auto" w:fill="auto"/>
            <w:vAlign w:val="center"/>
          </w:tcPr>
          <w:p w14:paraId="3643A692" w14:textId="77777777" w:rsidR="00AD7F32" w:rsidRPr="00835456" w:rsidRDefault="00AD7F32" w:rsidP="00A475F4">
            <w:pPr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 w:rsidRPr="00835456">
              <w:rPr>
                <w:rFonts w:eastAsia="Times New Roman"/>
                <w:szCs w:val="24"/>
                <w:lang w:eastAsia="ru-RU"/>
              </w:rPr>
              <w:t>Высокая</w:t>
            </w:r>
          </w:p>
        </w:tc>
        <w:tc>
          <w:tcPr>
            <w:tcW w:w="4820" w:type="dxa"/>
          </w:tcPr>
          <w:p w14:paraId="5C59F386" w14:textId="77777777" w:rsidR="00AD7F32" w:rsidRPr="00835456" w:rsidRDefault="00AD7F32" w:rsidP="00A475F4">
            <w:pPr>
              <w:ind w:firstLine="0"/>
              <w:rPr>
                <w:rFonts w:eastAsia="Times New Roman"/>
                <w:szCs w:val="24"/>
                <w:lang w:eastAsia="ru-RU"/>
              </w:rPr>
            </w:pPr>
            <w:r w:rsidRPr="00835456">
              <w:rPr>
                <w:rFonts w:eastAsia="Times New Roman"/>
                <w:szCs w:val="24"/>
                <w:lang w:eastAsia="ru-RU"/>
              </w:rPr>
              <w:t xml:space="preserve">Затраты на восстановление </w:t>
            </w:r>
            <w:r>
              <w:rPr>
                <w:rFonts w:eastAsia="Times New Roman"/>
                <w:szCs w:val="24"/>
                <w:lang w:eastAsia="ru-RU"/>
              </w:rPr>
              <w:t xml:space="preserve">ресурса </w:t>
            </w:r>
            <w:r w:rsidRPr="00835456">
              <w:rPr>
                <w:rFonts w:eastAsia="Times New Roman"/>
                <w:szCs w:val="24"/>
                <w:lang w:eastAsia="ru-RU"/>
              </w:rPr>
              <w:t>и последствия от нарушения его безопасности значительны и существенно влияют на деятельность организации, ответственную за работу системы, в течении длительного времени, требуют больших усилий и затрат на устранение последствий</w:t>
            </w:r>
          </w:p>
        </w:tc>
        <w:tc>
          <w:tcPr>
            <w:tcW w:w="2091" w:type="dxa"/>
            <w:vAlign w:val="center"/>
          </w:tcPr>
          <w:p w14:paraId="01E03646" w14:textId="77777777" w:rsidR="00AD7F32" w:rsidRPr="00835456" w:rsidRDefault="00AD7F32" w:rsidP="00AD7F32">
            <w:pPr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3</w:t>
            </w:r>
          </w:p>
        </w:tc>
      </w:tr>
      <w:tr w:rsidR="00AD7F32" w:rsidRPr="00835456" w14:paraId="7910C6A1" w14:textId="77777777" w:rsidTr="000758F2">
        <w:trPr>
          <w:jc w:val="center"/>
        </w:trPr>
        <w:tc>
          <w:tcPr>
            <w:tcW w:w="2660" w:type="dxa"/>
            <w:shd w:val="clear" w:color="auto" w:fill="auto"/>
            <w:vAlign w:val="center"/>
          </w:tcPr>
          <w:p w14:paraId="2C5CE636" w14:textId="77777777" w:rsidR="00AD7F32" w:rsidRPr="00835456" w:rsidRDefault="00AD7F32" w:rsidP="00A475F4">
            <w:pPr>
              <w:ind w:firstLine="0"/>
              <w:jc w:val="center"/>
              <w:rPr>
                <w:rFonts w:eastAsia="Times New Roman"/>
                <w:szCs w:val="24"/>
                <w:lang w:eastAsia="ru-RU"/>
              </w:rPr>
            </w:pPr>
            <w:r w:rsidRPr="00835456">
              <w:rPr>
                <w:rFonts w:eastAsia="Times New Roman"/>
                <w:szCs w:val="24"/>
                <w:lang w:eastAsia="ru-RU"/>
              </w:rPr>
              <w:t>Очень высокая</w:t>
            </w:r>
          </w:p>
        </w:tc>
        <w:tc>
          <w:tcPr>
            <w:tcW w:w="4820" w:type="dxa"/>
          </w:tcPr>
          <w:p w14:paraId="02F8683C" w14:textId="77777777" w:rsidR="00AD7F32" w:rsidRPr="00835456" w:rsidRDefault="00AD7F32" w:rsidP="00A475F4">
            <w:pPr>
              <w:ind w:firstLine="34"/>
              <w:rPr>
                <w:rFonts w:eastAsia="Times New Roman"/>
                <w:szCs w:val="24"/>
                <w:lang w:eastAsia="ru-RU"/>
              </w:rPr>
            </w:pPr>
            <w:r w:rsidRPr="00835456">
              <w:rPr>
                <w:rFonts w:eastAsia="Times New Roman"/>
                <w:szCs w:val="24"/>
                <w:lang w:eastAsia="ru-RU"/>
              </w:rPr>
              <w:t xml:space="preserve">Затраты на восстановление </w:t>
            </w:r>
            <w:r>
              <w:rPr>
                <w:rFonts w:eastAsia="Times New Roman"/>
                <w:szCs w:val="24"/>
                <w:lang w:eastAsia="ru-RU"/>
              </w:rPr>
              <w:t xml:space="preserve">ресурса </w:t>
            </w:r>
            <w:r w:rsidRPr="00835456">
              <w:rPr>
                <w:rFonts w:eastAsia="Times New Roman"/>
                <w:szCs w:val="24"/>
                <w:lang w:eastAsia="ru-RU"/>
              </w:rPr>
              <w:t xml:space="preserve">очень велики или восстановление </w:t>
            </w:r>
            <w:r>
              <w:rPr>
                <w:rFonts w:eastAsia="Times New Roman"/>
                <w:szCs w:val="24"/>
                <w:lang w:eastAsia="ru-RU"/>
              </w:rPr>
              <w:t>ресурса</w:t>
            </w:r>
            <w:r w:rsidRPr="00835456">
              <w:rPr>
                <w:rFonts w:eastAsia="Times New Roman"/>
                <w:szCs w:val="24"/>
                <w:lang w:eastAsia="ru-RU"/>
              </w:rPr>
              <w:t xml:space="preserve"> </w:t>
            </w:r>
            <w:r w:rsidR="00D9410E" w:rsidRPr="00835456">
              <w:rPr>
                <w:rFonts w:eastAsia="Times New Roman"/>
                <w:szCs w:val="24"/>
                <w:lang w:eastAsia="ru-RU"/>
              </w:rPr>
              <w:t>невозможно</w:t>
            </w:r>
            <w:r w:rsidRPr="00835456">
              <w:rPr>
                <w:rFonts w:eastAsia="Times New Roman"/>
                <w:szCs w:val="24"/>
                <w:lang w:eastAsia="ru-RU"/>
              </w:rPr>
              <w:t>, а последствия от нарушения его безопасности могут представлять угрозу для дальнейшего существования организации</w:t>
            </w:r>
          </w:p>
        </w:tc>
        <w:tc>
          <w:tcPr>
            <w:tcW w:w="2091" w:type="dxa"/>
            <w:vAlign w:val="center"/>
          </w:tcPr>
          <w:p w14:paraId="0EC36545" w14:textId="77777777" w:rsidR="00AD7F32" w:rsidRPr="00835456" w:rsidRDefault="00AD7F32" w:rsidP="00AD7F32">
            <w:pPr>
              <w:ind w:firstLine="34"/>
              <w:jc w:val="center"/>
              <w:rPr>
                <w:rFonts w:eastAsia="Times New Roman"/>
                <w:szCs w:val="24"/>
                <w:lang w:eastAsia="ru-RU"/>
              </w:rPr>
            </w:pPr>
            <w:r>
              <w:rPr>
                <w:rFonts w:eastAsia="Times New Roman"/>
                <w:szCs w:val="24"/>
                <w:lang w:eastAsia="ru-RU"/>
              </w:rPr>
              <w:t>4</w:t>
            </w:r>
          </w:p>
        </w:tc>
      </w:tr>
    </w:tbl>
    <w:p w14:paraId="13A11909" w14:textId="77777777" w:rsidR="00F221B3" w:rsidRDefault="00F221B3" w:rsidP="00E565F4">
      <w:pPr>
        <w:spacing w:after="0"/>
        <w:contextualSpacing/>
        <w:rPr>
          <w:rFonts w:eastAsia="Times New Roman"/>
          <w:szCs w:val="24"/>
          <w:lang w:eastAsia="ru-RU"/>
        </w:rPr>
      </w:pPr>
    </w:p>
    <w:p w14:paraId="264A1C34" w14:textId="670C044B" w:rsidR="000B36B7" w:rsidRDefault="00835456" w:rsidP="000B36B7">
      <w:pPr>
        <w:contextualSpacing/>
        <w:rPr>
          <w:rFonts w:eastAsia="Times New Roman"/>
          <w:szCs w:val="24"/>
          <w:lang w:eastAsia="ru-RU"/>
        </w:rPr>
      </w:pPr>
      <w:r w:rsidRPr="00835456">
        <w:rPr>
          <w:rFonts w:eastAsia="Times New Roman"/>
          <w:szCs w:val="24"/>
          <w:lang w:eastAsia="ru-RU"/>
        </w:rPr>
        <w:t xml:space="preserve">Описание и характеристики </w:t>
      </w:r>
      <w:r w:rsidR="00695A51" w:rsidRPr="00695A51">
        <w:rPr>
          <w:rFonts w:eastAsia="Times New Roman"/>
          <w:szCs w:val="24"/>
          <w:lang w:eastAsia="ru-RU"/>
        </w:rPr>
        <w:t>защищаемых</w:t>
      </w:r>
      <w:r w:rsidRPr="00835456">
        <w:rPr>
          <w:rFonts w:eastAsia="Times New Roman"/>
          <w:szCs w:val="24"/>
          <w:lang w:eastAsia="ru-RU"/>
        </w:rPr>
        <w:t xml:space="preserve"> </w:t>
      </w:r>
      <w:r w:rsidR="005A03A4">
        <w:rPr>
          <w:rFonts w:eastAsia="Times New Roman"/>
          <w:szCs w:val="24"/>
          <w:lang w:eastAsia="ru-RU"/>
        </w:rPr>
        <w:t xml:space="preserve">ресурсов </w:t>
      </w:r>
      <w:r w:rsidR="00440BCB">
        <w:rPr>
          <w:rFonts w:eastAsia="Times New Roman"/>
          <w:szCs w:val="24"/>
          <w:lang w:eastAsia="ru-RU"/>
        </w:rPr>
        <w:t>Системы</w:t>
      </w:r>
      <w:r w:rsidR="00EE1921">
        <w:rPr>
          <w:rFonts w:eastAsia="Times New Roman"/>
          <w:szCs w:val="24"/>
          <w:lang w:eastAsia="ru-RU"/>
        </w:rPr>
        <w:t xml:space="preserve"> приведены в таблице </w:t>
      </w:r>
      <w:r w:rsidR="00404DB9">
        <w:rPr>
          <w:rFonts w:eastAsia="Times New Roman"/>
          <w:szCs w:val="24"/>
          <w:lang w:eastAsia="ru-RU"/>
        </w:rPr>
        <w:t>3</w:t>
      </w:r>
      <w:r w:rsidRPr="00835456">
        <w:rPr>
          <w:rFonts w:eastAsia="Times New Roman"/>
          <w:szCs w:val="24"/>
          <w:lang w:eastAsia="ru-RU"/>
        </w:rPr>
        <w:t>.</w:t>
      </w:r>
    </w:p>
    <w:p w14:paraId="0428B7A2" w14:textId="36D5556E" w:rsidR="000209AC" w:rsidRPr="0032608A" w:rsidRDefault="000209AC" w:rsidP="00F45475">
      <w:pPr>
        <w:keepNext/>
        <w:spacing w:after="0"/>
        <w:contextualSpacing/>
        <w:rPr>
          <w:i/>
        </w:rPr>
      </w:pPr>
      <w:r w:rsidRPr="0032608A">
        <w:rPr>
          <w:i/>
        </w:rPr>
        <w:lastRenderedPageBreak/>
        <w:t xml:space="preserve">Таблица </w:t>
      </w:r>
      <w:bookmarkStart w:id="56" w:name="таб_описание_защ_рес"/>
      <w:r w:rsidR="00404DB9">
        <w:rPr>
          <w:i/>
        </w:rPr>
        <w:t>3</w:t>
      </w:r>
      <w:bookmarkEnd w:id="56"/>
      <w:r w:rsidRPr="0032608A">
        <w:rPr>
          <w:i/>
        </w:rPr>
        <w:t xml:space="preserve"> – </w:t>
      </w:r>
      <w:r w:rsidR="00546040">
        <w:rPr>
          <w:i/>
        </w:rPr>
        <w:t>Описание защищаемых р</w:t>
      </w:r>
      <w:r>
        <w:rPr>
          <w:i/>
        </w:rPr>
        <w:t>есурс</w:t>
      </w:r>
      <w:r w:rsidR="00546040">
        <w:rPr>
          <w:i/>
        </w:rPr>
        <w:t>ов</w:t>
      </w:r>
      <w:r>
        <w:rPr>
          <w:i/>
        </w:rPr>
        <w:t xml:space="preserve"> Системы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5"/>
        <w:gridCol w:w="2011"/>
        <w:gridCol w:w="4110"/>
        <w:gridCol w:w="1672"/>
      </w:tblGrid>
      <w:tr w:rsidR="0078547E" w:rsidRPr="003A24FA" w14:paraId="4CB6F878" w14:textId="77777777" w:rsidTr="00BD483B">
        <w:trPr>
          <w:tblHeader/>
          <w:jc w:val="center"/>
        </w:trPr>
        <w:tc>
          <w:tcPr>
            <w:tcW w:w="1661" w:type="dxa"/>
            <w:shd w:val="clear" w:color="auto" w:fill="auto"/>
          </w:tcPr>
          <w:p w14:paraId="291972EE" w14:textId="77777777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Ресурс</w:t>
            </w:r>
          </w:p>
        </w:tc>
        <w:tc>
          <w:tcPr>
            <w:tcW w:w="2167" w:type="dxa"/>
            <w:shd w:val="clear" w:color="auto" w:fill="auto"/>
          </w:tcPr>
          <w:p w14:paraId="505AED53" w14:textId="77777777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jc w:val="center"/>
              <w:rPr>
                <w:rFonts w:cs="Times New Roman"/>
                <w:b/>
                <w:sz w:val="24"/>
              </w:rPr>
            </w:pPr>
            <w:r w:rsidRPr="000209AC">
              <w:rPr>
                <w:rFonts w:cs="Times New Roman"/>
                <w:b/>
                <w:sz w:val="24"/>
              </w:rPr>
              <w:t>Описание</w:t>
            </w:r>
          </w:p>
        </w:tc>
        <w:tc>
          <w:tcPr>
            <w:tcW w:w="4672" w:type="dxa"/>
            <w:shd w:val="clear" w:color="auto" w:fill="auto"/>
          </w:tcPr>
          <w:p w14:paraId="4B4F7353" w14:textId="77777777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jc w:val="center"/>
              <w:rPr>
                <w:rFonts w:cs="Times New Roman"/>
                <w:b/>
                <w:sz w:val="24"/>
              </w:rPr>
            </w:pPr>
            <w:r w:rsidRPr="000209AC">
              <w:rPr>
                <w:rFonts w:cs="Times New Roman"/>
                <w:b/>
                <w:sz w:val="24"/>
              </w:rPr>
              <w:t>Требования безопасности: К – кон</w:t>
            </w:r>
            <w:r w:rsidR="00AF317C">
              <w:rPr>
                <w:rFonts w:cs="Times New Roman"/>
                <w:b/>
                <w:sz w:val="24"/>
              </w:rPr>
              <w:t>фиденциальность; Д – доступ к информации</w:t>
            </w:r>
            <w:r w:rsidRPr="000209AC">
              <w:rPr>
                <w:rFonts w:cs="Times New Roman"/>
                <w:b/>
                <w:sz w:val="24"/>
              </w:rPr>
              <w:t>; Ц - целостность</w:t>
            </w:r>
          </w:p>
        </w:tc>
        <w:tc>
          <w:tcPr>
            <w:tcW w:w="1672" w:type="dxa"/>
            <w:shd w:val="clear" w:color="auto" w:fill="auto"/>
          </w:tcPr>
          <w:p w14:paraId="42081FC1" w14:textId="77777777" w:rsidR="000209AC" w:rsidRPr="008C3C15" w:rsidRDefault="000209AC" w:rsidP="000B36B7">
            <w:pPr>
              <w:pStyle w:val="aff6"/>
              <w:spacing w:before="0" w:after="0" w:line="360" w:lineRule="auto"/>
              <w:contextualSpacing/>
              <w:jc w:val="center"/>
              <w:rPr>
                <w:rFonts w:cs="Times New Roman"/>
                <w:b/>
                <w:sz w:val="24"/>
              </w:rPr>
            </w:pPr>
            <w:r w:rsidRPr="000209AC">
              <w:rPr>
                <w:rFonts w:cs="Times New Roman"/>
                <w:b/>
                <w:sz w:val="24"/>
              </w:rPr>
              <w:t xml:space="preserve">Критичность </w:t>
            </w:r>
            <w:r w:rsidR="002F1CCC">
              <w:rPr>
                <w:rFonts w:cs="Times New Roman"/>
                <w:b/>
                <w:sz w:val="24"/>
              </w:rPr>
              <w:t>ресурса</w:t>
            </w:r>
            <w:r w:rsidR="00DA48FD">
              <w:rPr>
                <w:rFonts w:cs="Times New Roman"/>
                <w:b/>
                <w:sz w:val="24"/>
              </w:rPr>
              <w:t xml:space="preserve"> </w:t>
            </w:r>
            <w:r w:rsidR="00AD7F32">
              <w:rPr>
                <w:rFonts w:cs="Times New Roman"/>
                <w:b/>
                <w:sz w:val="24"/>
              </w:rPr>
              <w:t>/</w:t>
            </w:r>
            <w:r w:rsidR="00DA48FD">
              <w:rPr>
                <w:rFonts w:cs="Times New Roman"/>
                <w:b/>
                <w:sz w:val="24"/>
              </w:rPr>
              <w:t xml:space="preserve"> </w:t>
            </w:r>
            <w:r w:rsidR="00AD7F32">
              <w:rPr>
                <w:rFonts w:cs="Times New Roman"/>
                <w:b/>
                <w:sz w:val="24"/>
              </w:rPr>
              <w:t>Числовая</w:t>
            </w:r>
            <w:r w:rsidR="008C3C15" w:rsidRPr="008C3C15">
              <w:rPr>
                <w:rFonts w:cs="Times New Roman"/>
                <w:b/>
                <w:sz w:val="24"/>
              </w:rPr>
              <w:t xml:space="preserve"> </w:t>
            </w:r>
            <w:r w:rsidR="00AD7F32">
              <w:rPr>
                <w:rFonts w:cs="Times New Roman"/>
                <w:b/>
                <w:sz w:val="24"/>
              </w:rPr>
              <w:t>оценка показателя</w:t>
            </w:r>
            <w:r w:rsidR="008C3C15" w:rsidRPr="008C3C15">
              <w:rPr>
                <w:rFonts w:cs="Times New Roman"/>
                <w:b/>
                <w:sz w:val="24"/>
              </w:rPr>
              <w:t xml:space="preserve"> </w:t>
            </w:r>
          </w:p>
        </w:tc>
      </w:tr>
      <w:tr w:rsidR="000209AC" w:rsidRPr="003A24FA" w14:paraId="60AFB881" w14:textId="77777777" w:rsidTr="00BD483B">
        <w:trPr>
          <w:jc w:val="center"/>
        </w:trPr>
        <w:tc>
          <w:tcPr>
            <w:tcW w:w="10172" w:type="dxa"/>
            <w:gridSpan w:val="4"/>
          </w:tcPr>
          <w:p w14:paraId="2266E6C4" w14:textId="6133123C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Ресурсы</w:t>
            </w:r>
            <w:r w:rsidRPr="000209AC">
              <w:rPr>
                <w:rFonts w:cs="Times New Roman"/>
                <w:b/>
                <w:sz w:val="24"/>
              </w:rPr>
              <w:t xml:space="preserve">, размещаемые </w:t>
            </w:r>
            <w:r w:rsidR="00404DB9">
              <w:rPr>
                <w:rFonts w:cs="Times New Roman"/>
                <w:b/>
                <w:sz w:val="24"/>
              </w:rPr>
              <w:t>в помещениях Кафедры 12</w:t>
            </w:r>
          </w:p>
        </w:tc>
      </w:tr>
      <w:tr w:rsidR="0078547E" w:rsidRPr="00F705EF" w14:paraId="2D3E9A57" w14:textId="77777777" w:rsidTr="00BD483B">
        <w:trPr>
          <w:jc w:val="center"/>
        </w:trPr>
        <w:tc>
          <w:tcPr>
            <w:tcW w:w="1661" w:type="dxa"/>
            <w:vMerge w:val="restart"/>
          </w:tcPr>
          <w:p w14:paraId="50461BC2" w14:textId="45138406" w:rsidR="000209AC" w:rsidRPr="000209AC" w:rsidRDefault="00085EEA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ПДн</w:t>
            </w:r>
            <w:r w:rsidR="008C3C15">
              <w:rPr>
                <w:rFonts w:cs="Times New Roman"/>
                <w:sz w:val="24"/>
              </w:rPr>
              <w:t xml:space="preserve"> </w:t>
            </w:r>
            <w:r w:rsidR="00404DB9">
              <w:rPr>
                <w:rFonts w:cs="Times New Roman"/>
                <w:sz w:val="24"/>
              </w:rPr>
              <w:t>сотрудников и преподавателей Кафедры 12</w:t>
            </w:r>
          </w:p>
        </w:tc>
        <w:tc>
          <w:tcPr>
            <w:tcW w:w="2167" w:type="dxa"/>
            <w:vMerge w:val="restart"/>
          </w:tcPr>
          <w:p w14:paraId="2CA3B4B9" w14:textId="2BF0AC86" w:rsidR="000209AC" w:rsidRPr="000209AC" w:rsidRDefault="00085EEA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 xml:space="preserve">Описание представлено в п. </w:t>
            </w:r>
            <w:r>
              <w:rPr>
                <w:rFonts w:cs="Times New Roman"/>
                <w:sz w:val="24"/>
              </w:rPr>
              <w:fldChar w:fldCharType="begin"/>
            </w:r>
            <w:r>
              <w:rPr>
                <w:rFonts w:cs="Times New Roman"/>
                <w:sz w:val="24"/>
              </w:rPr>
              <w:instrText xml:space="preserve"> REF _Ref338425041 \r \h </w:instrText>
            </w:r>
            <w:r>
              <w:rPr>
                <w:rFonts w:cs="Times New Roman"/>
                <w:sz w:val="24"/>
              </w:rPr>
            </w:r>
            <w:r>
              <w:rPr>
                <w:rFonts w:cs="Times New Roman"/>
                <w:sz w:val="24"/>
              </w:rPr>
              <w:fldChar w:fldCharType="separate"/>
            </w:r>
            <w:r w:rsidR="00030E98">
              <w:rPr>
                <w:rFonts w:cs="Times New Roman"/>
                <w:sz w:val="24"/>
              </w:rPr>
              <w:t>2.3</w:t>
            </w:r>
            <w:r>
              <w:rPr>
                <w:rFonts w:cs="Times New Roman"/>
                <w:sz w:val="24"/>
              </w:rPr>
              <w:fldChar w:fldCharType="end"/>
            </w:r>
            <w:r w:rsidR="00893CDB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настоящего документа</w:t>
            </w:r>
            <w:r w:rsidR="000209AC" w:rsidRPr="000209AC">
              <w:rPr>
                <w:rFonts w:cs="Times New Roman"/>
                <w:sz w:val="24"/>
              </w:rPr>
              <w:t xml:space="preserve"> </w:t>
            </w:r>
          </w:p>
        </w:tc>
        <w:tc>
          <w:tcPr>
            <w:tcW w:w="4672" w:type="dxa"/>
          </w:tcPr>
          <w:p w14:paraId="1F58EF7B" w14:textId="77777777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  <w:r w:rsidRPr="000209AC">
              <w:rPr>
                <w:rFonts w:cs="Times New Roman"/>
                <w:sz w:val="24"/>
              </w:rPr>
              <w:t xml:space="preserve">(К) Необходимо обеспечить конфиденциальность данных в соответствии с требованиями законодательства. Доступ к данным должен предоставляться только пользователям </w:t>
            </w:r>
            <w:r w:rsidR="008C3E89">
              <w:rPr>
                <w:rFonts w:cs="Times New Roman"/>
                <w:sz w:val="24"/>
              </w:rPr>
              <w:t xml:space="preserve">Системы </w:t>
            </w:r>
            <w:r w:rsidRPr="000209AC">
              <w:rPr>
                <w:rFonts w:cs="Times New Roman"/>
                <w:sz w:val="24"/>
              </w:rPr>
              <w:t>в необходимом объеме</w:t>
            </w:r>
          </w:p>
        </w:tc>
        <w:tc>
          <w:tcPr>
            <w:tcW w:w="1672" w:type="dxa"/>
            <w:shd w:val="clear" w:color="auto" w:fill="auto"/>
          </w:tcPr>
          <w:p w14:paraId="31E80618" w14:textId="77777777" w:rsidR="000209AC" w:rsidRPr="008C3C15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  <w:r w:rsidRPr="000209AC">
              <w:rPr>
                <w:rFonts w:cs="Times New Roman"/>
                <w:sz w:val="24"/>
              </w:rPr>
              <w:t>Высокая (для всей совокупности персональных данных)</w:t>
            </w:r>
            <w:r w:rsidR="00DA48FD">
              <w:rPr>
                <w:rFonts w:cs="Times New Roman"/>
                <w:sz w:val="24"/>
              </w:rPr>
              <w:t xml:space="preserve"> </w:t>
            </w:r>
            <w:r w:rsidR="008C3C15" w:rsidRPr="008C3C15">
              <w:rPr>
                <w:rFonts w:cs="Times New Roman"/>
                <w:sz w:val="24"/>
              </w:rPr>
              <w:t>/</w:t>
            </w:r>
            <w:r w:rsidR="00DA48FD">
              <w:rPr>
                <w:rFonts w:cs="Times New Roman"/>
                <w:sz w:val="24"/>
              </w:rPr>
              <w:t xml:space="preserve"> </w:t>
            </w:r>
            <w:r w:rsidR="008C3C15" w:rsidRPr="008C3C15">
              <w:rPr>
                <w:rFonts w:cs="Times New Roman"/>
                <w:sz w:val="24"/>
              </w:rPr>
              <w:t>3</w:t>
            </w:r>
          </w:p>
        </w:tc>
      </w:tr>
      <w:tr w:rsidR="0078547E" w:rsidRPr="003A24FA" w14:paraId="354CCC07" w14:textId="77777777" w:rsidTr="00BD483B">
        <w:trPr>
          <w:jc w:val="center"/>
        </w:trPr>
        <w:tc>
          <w:tcPr>
            <w:tcW w:w="1661" w:type="dxa"/>
            <w:vMerge/>
          </w:tcPr>
          <w:p w14:paraId="55B3CA5B" w14:textId="77777777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</w:p>
        </w:tc>
        <w:tc>
          <w:tcPr>
            <w:tcW w:w="2167" w:type="dxa"/>
            <w:vMerge/>
          </w:tcPr>
          <w:p w14:paraId="6D66DB39" w14:textId="77777777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</w:p>
        </w:tc>
        <w:tc>
          <w:tcPr>
            <w:tcW w:w="4672" w:type="dxa"/>
          </w:tcPr>
          <w:p w14:paraId="1DF51591" w14:textId="0F62A035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  <w:r w:rsidRPr="000209AC">
              <w:rPr>
                <w:rFonts w:cs="Times New Roman"/>
                <w:sz w:val="24"/>
              </w:rPr>
              <w:t xml:space="preserve">(Д) Необходимо обеспечить доступность данных в целях возможности </w:t>
            </w:r>
            <w:r w:rsidR="00404DB9">
              <w:rPr>
                <w:rFonts w:cs="Times New Roman"/>
                <w:sz w:val="24"/>
              </w:rPr>
              <w:t>изучения информации по проектам и требованиям</w:t>
            </w:r>
          </w:p>
        </w:tc>
        <w:tc>
          <w:tcPr>
            <w:tcW w:w="1672" w:type="dxa"/>
            <w:shd w:val="clear" w:color="auto" w:fill="auto"/>
          </w:tcPr>
          <w:p w14:paraId="5E4918E4" w14:textId="77777777" w:rsidR="000209AC" w:rsidRPr="008C3C15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  <w:lang w:val="en-US"/>
              </w:rPr>
            </w:pPr>
            <w:r w:rsidRPr="000209AC">
              <w:rPr>
                <w:rFonts w:cs="Times New Roman"/>
                <w:sz w:val="24"/>
              </w:rPr>
              <w:t>Высокая</w:t>
            </w:r>
            <w:r w:rsidR="00DA48FD">
              <w:rPr>
                <w:rFonts w:cs="Times New Roman"/>
                <w:sz w:val="24"/>
              </w:rPr>
              <w:t xml:space="preserve"> </w:t>
            </w:r>
            <w:r w:rsidR="008C3C15">
              <w:rPr>
                <w:rFonts w:cs="Times New Roman"/>
                <w:sz w:val="24"/>
              </w:rPr>
              <w:t>/</w:t>
            </w:r>
            <w:r w:rsidR="00DA48FD">
              <w:rPr>
                <w:rFonts w:cs="Times New Roman"/>
                <w:sz w:val="24"/>
              </w:rPr>
              <w:t xml:space="preserve"> </w:t>
            </w:r>
            <w:r w:rsidR="008C3C15">
              <w:rPr>
                <w:rFonts w:cs="Times New Roman"/>
                <w:sz w:val="24"/>
                <w:lang w:val="en-US"/>
              </w:rPr>
              <w:t>3</w:t>
            </w:r>
          </w:p>
        </w:tc>
      </w:tr>
      <w:tr w:rsidR="0078547E" w:rsidRPr="003A24FA" w14:paraId="3111C723" w14:textId="77777777" w:rsidTr="00BD483B">
        <w:trPr>
          <w:jc w:val="center"/>
        </w:trPr>
        <w:tc>
          <w:tcPr>
            <w:tcW w:w="1661" w:type="dxa"/>
            <w:vMerge/>
          </w:tcPr>
          <w:p w14:paraId="5E3C0348" w14:textId="77777777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</w:p>
        </w:tc>
        <w:tc>
          <w:tcPr>
            <w:tcW w:w="2167" w:type="dxa"/>
            <w:vMerge/>
          </w:tcPr>
          <w:p w14:paraId="3F56B9B9" w14:textId="77777777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</w:p>
        </w:tc>
        <w:tc>
          <w:tcPr>
            <w:tcW w:w="4672" w:type="dxa"/>
          </w:tcPr>
          <w:p w14:paraId="7D1FBC81" w14:textId="54DF0AD6" w:rsidR="000209AC" w:rsidRPr="000209AC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</w:rPr>
            </w:pPr>
            <w:r w:rsidRPr="000209AC">
              <w:rPr>
                <w:rFonts w:cs="Times New Roman"/>
                <w:sz w:val="24"/>
              </w:rPr>
              <w:t xml:space="preserve">(Ц) Необходимо обеспечить целостность данных для предотвращения ошибок </w:t>
            </w:r>
            <w:r w:rsidR="00404DB9">
              <w:rPr>
                <w:rFonts w:cs="Times New Roman"/>
                <w:sz w:val="24"/>
              </w:rPr>
              <w:t>при внесении изменений в проекты и требования</w:t>
            </w:r>
          </w:p>
        </w:tc>
        <w:tc>
          <w:tcPr>
            <w:tcW w:w="1672" w:type="dxa"/>
            <w:shd w:val="clear" w:color="auto" w:fill="auto"/>
          </w:tcPr>
          <w:p w14:paraId="458F99F3" w14:textId="77777777" w:rsidR="000209AC" w:rsidRPr="008C3C15" w:rsidRDefault="000209AC" w:rsidP="000B36B7">
            <w:pPr>
              <w:pStyle w:val="aff6"/>
              <w:spacing w:before="0" w:after="0" w:line="360" w:lineRule="auto"/>
              <w:contextualSpacing/>
              <w:rPr>
                <w:rFonts w:cs="Times New Roman"/>
                <w:sz w:val="24"/>
                <w:lang w:val="en-US"/>
              </w:rPr>
            </w:pPr>
            <w:r w:rsidRPr="000209AC">
              <w:rPr>
                <w:rFonts w:cs="Times New Roman"/>
                <w:sz w:val="24"/>
              </w:rPr>
              <w:t>Средняя</w:t>
            </w:r>
            <w:r w:rsidR="00DA48FD">
              <w:rPr>
                <w:rFonts w:cs="Times New Roman"/>
                <w:sz w:val="24"/>
              </w:rPr>
              <w:t xml:space="preserve"> </w:t>
            </w:r>
            <w:r w:rsidR="008C3C15">
              <w:rPr>
                <w:rFonts w:cs="Times New Roman"/>
                <w:sz w:val="24"/>
                <w:lang w:val="en-US"/>
              </w:rPr>
              <w:t>/</w:t>
            </w:r>
            <w:r w:rsidR="00DA48FD">
              <w:rPr>
                <w:rFonts w:cs="Times New Roman"/>
                <w:sz w:val="24"/>
              </w:rPr>
              <w:t xml:space="preserve"> </w:t>
            </w:r>
            <w:r w:rsidR="00546645">
              <w:rPr>
                <w:rFonts w:cs="Times New Roman"/>
                <w:sz w:val="24"/>
              </w:rPr>
              <w:t>2</w:t>
            </w:r>
          </w:p>
        </w:tc>
      </w:tr>
    </w:tbl>
    <w:p w14:paraId="1211449D" w14:textId="77777777" w:rsidR="009C332D" w:rsidRDefault="009C332D" w:rsidP="009C332D">
      <w:pPr>
        <w:pStyle w:val="a4"/>
        <w:rPr>
          <w:lang w:val="ru-RU"/>
        </w:rPr>
      </w:pPr>
      <w:bookmarkStart w:id="57" w:name="_Toc338426173"/>
      <w:bookmarkStart w:id="58" w:name="_Toc338726089"/>
      <w:bookmarkStart w:id="59" w:name="_Toc468310933"/>
      <w:bookmarkStart w:id="60" w:name="_Toc338726081"/>
      <w:bookmarkEnd w:id="57"/>
      <w:r>
        <w:rPr>
          <w:lang w:val="ru-RU"/>
        </w:rPr>
        <w:t>Исходный уровень защищенности Системы</w:t>
      </w:r>
      <w:bookmarkEnd w:id="58"/>
      <w:bookmarkEnd w:id="59"/>
    </w:p>
    <w:p w14:paraId="36D9443C" w14:textId="021A9368" w:rsidR="009C332D" w:rsidRDefault="009C332D" w:rsidP="009C332D">
      <w:pPr>
        <w:contextualSpacing/>
      </w:pPr>
      <w:r>
        <w:t xml:space="preserve">В соответствии с </w:t>
      </w:r>
      <w:r w:rsidRPr="004F4DF8">
        <w:t>[</w:t>
      </w:r>
      <w:r>
        <w:fldChar w:fldCharType="begin"/>
      </w:r>
      <w:r>
        <w:instrText xml:space="preserve"> REF _Ref338588198 \r \h </w:instrText>
      </w:r>
      <w:r>
        <w:fldChar w:fldCharType="separate"/>
      </w:r>
      <w:r w:rsidR="00030E98">
        <w:t>5</w:t>
      </w:r>
      <w:r>
        <w:fldChar w:fldCharType="end"/>
      </w:r>
      <w:r w:rsidRPr="004F4DF8">
        <w:t xml:space="preserve">], </w:t>
      </w:r>
      <w:r>
        <w:t>уровень исходной защищенности Системы определяется, исходя из уровня защищенности технических и эксплуатационных характеристик Системы, представленных в таблице</w:t>
      </w:r>
      <w:r w:rsidR="000A2DCE">
        <w:t xml:space="preserve"> </w:t>
      </w:r>
      <w:r w:rsidR="00404DB9">
        <w:t>4</w:t>
      </w:r>
      <w:r>
        <w:t>.</w:t>
      </w:r>
    </w:p>
    <w:p w14:paraId="481B829B" w14:textId="12991560" w:rsidR="009C332D" w:rsidRPr="000A2DCE" w:rsidRDefault="000A2DCE" w:rsidP="006C305B">
      <w:pPr>
        <w:keepNext/>
        <w:spacing w:after="0"/>
        <w:rPr>
          <w:i/>
        </w:rPr>
      </w:pPr>
      <w:r w:rsidRPr="000A2DCE">
        <w:rPr>
          <w:i/>
        </w:rPr>
        <w:t xml:space="preserve">Таблица </w:t>
      </w:r>
      <w:r w:rsidR="00404DB9">
        <w:rPr>
          <w:i/>
        </w:rPr>
        <w:t>4</w:t>
      </w:r>
      <w:r w:rsidRPr="000A2DCE">
        <w:rPr>
          <w:i/>
        </w:rPr>
        <w:t xml:space="preserve"> – Показатели исходной защищенности Системы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1"/>
        <w:gridCol w:w="6202"/>
        <w:gridCol w:w="2895"/>
      </w:tblGrid>
      <w:tr w:rsidR="009C332D" w:rsidRPr="00DE4F96" w14:paraId="44D0ABE9" w14:textId="77777777" w:rsidTr="00906196">
        <w:trPr>
          <w:tblHeader/>
        </w:trPr>
        <w:tc>
          <w:tcPr>
            <w:tcW w:w="534" w:type="dxa"/>
            <w:shd w:val="clear" w:color="auto" w:fill="auto"/>
          </w:tcPr>
          <w:p w14:paraId="626E5D82" w14:textId="77777777" w:rsidR="009C332D" w:rsidRPr="00DE4F96" w:rsidRDefault="009C332D" w:rsidP="00213A37">
            <w:pPr>
              <w:ind w:firstLine="0"/>
              <w:jc w:val="center"/>
              <w:rPr>
                <w:b/>
              </w:rPr>
            </w:pPr>
            <w:r w:rsidRPr="00DE4F96">
              <w:rPr>
                <w:b/>
              </w:rPr>
              <w:t>№</w:t>
            </w:r>
          </w:p>
        </w:tc>
        <w:tc>
          <w:tcPr>
            <w:tcW w:w="6378" w:type="dxa"/>
            <w:shd w:val="clear" w:color="auto" w:fill="auto"/>
          </w:tcPr>
          <w:p w14:paraId="3F061EF7" w14:textId="77777777" w:rsidR="009C332D" w:rsidRPr="00DE4F96" w:rsidRDefault="009C332D" w:rsidP="00213A37">
            <w:pPr>
              <w:ind w:firstLine="0"/>
              <w:jc w:val="center"/>
              <w:rPr>
                <w:b/>
              </w:rPr>
            </w:pPr>
            <w:r w:rsidRPr="00DE4F96">
              <w:rPr>
                <w:b/>
              </w:rPr>
              <w:t xml:space="preserve">Технические и эксплуатационные </w:t>
            </w:r>
            <w:r w:rsidRPr="00DE4F96">
              <w:rPr>
                <w:b/>
              </w:rPr>
              <w:br/>
              <w:t>характеристики Системы</w:t>
            </w:r>
          </w:p>
        </w:tc>
        <w:tc>
          <w:tcPr>
            <w:tcW w:w="2942" w:type="dxa"/>
            <w:shd w:val="clear" w:color="auto" w:fill="auto"/>
          </w:tcPr>
          <w:p w14:paraId="68DEC24B" w14:textId="77777777" w:rsidR="009C332D" w:rsidRPr="00DE4F96" w:rsidRDefault="009C332D" w:rsidP="00213A37">
            <w:pPr>
              <w:ind w:firstLine="0"/>
              <w:jc w:val="center"/>
              <w:rPr>
                <w:b/>
              </w:rPr>
            </w:pPr>
            <w:r w:rsidRPr="00DE4F96">
              <w:rPr>
                <w:b/>
              </w:rPr>
              <w:t>Уровень защищенности</w:t>
            </w:r>
          </w:p>
        </w:tc>
      </w:tr>
      <w:tr w:rsidR="009C332D" w:rsidRPr="00DE4F96" w14:paraId="3BA7C9C3" w14:textId="77777777" w:rsidTr="00213A37">
        <w:tc>
          <w:tcPr>
            <w:tcW w:w="534" w:type="dxa"/>
            <w:shd w:val="clear" w:color="auto" w:fill="auto"/>
          </w:tcPr>
          <w:p w14:paraId="145FDC5E" w14:textId="77777777" w:rsidR="009C332D" w:rsidRPr="003F5F51" w:rsidRDefault="009C332D" w:rsidP="006D16E5">
            <w:pPr>
              <w:numPr>
                <w:ilvl w:val="0"/>
                <w:numId w:val="15"/>
              </w:numPr>
              <w:ind w:left="414" w:hanging="357"/>
              <w:jc w:val="center"/>
            </w:pPr>
          </w:p>
        </w:tc>
        <w:tc>
          <w:tcPr>
            <w:tcW w:w="6378" w:type="dxa"/>
            <w:shd w:val="clear" w:color="auto" w:fill="auto"/>
          </w:tcPr>
          <w:p w14:paraId="3C95CA01" w14:textId="77777777" w:rsidR="009C332D" w:rsidRPr="003F5F51" w:rsidRDefault="009C332D" w:rsidP="00213A37">
            <w:pPr>
              <w:ind w:firstLine="0"/>
            </w:pPr>
            <w:r>
              <w:t>По территориальному размещению</w:t>
            </w:r>
          </w:p>
        </w:tc>
        <w:tc>
          <w:tcPr>
            <w:tcW w:w="2942" w:type="dxa"/>
            <w:shd w:val="clear" w:color="auto" w:fill="auto"/>
          </w:tcPr>
          <w:p w14:paraId="5973699E" w14:textId="77777777" w:rsidR="009C332D" w:rsidRPr="003F5F51" w:rsidRDefault="009C332D" w:rsidP="00213A37">
            <w:pPr>
              <w:ind w:firstLine="0"/>
              <w:jc w:val="center"/>
            </w:pPr>
            <w:r>
              <w:t>Низкий</w:t>
            </w:r>
          </w:p>
        </w:tc>
      </w:tr>
      <w:tr w:rsidR="009C332D" w:rsidRPr="00DE4F96" w14:paraId="5C2FEEE2" w14:textId="77777777" w:rsidTr="00213A37">
        <w:tc>
          <w:tcPr>
            <w:tcW w:w="534" w:type="dxa"/>
            <w:shd w:val="clear" w:color="auto" w:fill="auto"/>
          </w:tcPr>
          <w:p w14:paraId="2EF3FEE1" w14:textId="77777777" w:rsidR="009C332D" w:rsidRPr="003F5F51" w:rsidRDefault="009C332D" w:rsidP="006D16E5">
            <w:pPr>
              <w:numPr>
                <w:ilvl w:val="0"/>
                <w:numId w:val="15"/>
              </w:numPr>
              <w:ind w:left="414" w:hanging="357"/>
              <w:jc w:val="center"/>
            </w:pPr>
          </w:p>
        </w:tc>
        <w:tc>
          <w:tcPr>
            <w:tcW w:w="6378" w:type="dxa"/>
            <w:shd w:val="clear" w:color="auto" w:fill="auto"/>
          </w:tcPr>
          <w:p w14:paraId="6185CAB0" w14:textId="77777777" w:rsidR="009C332D" w:rsidRPr="003F5F51" w:rsidRDefault="009C332D" w:rsidP="00213A37">
            <w:pPr>
              <w:ind w:firstLine="0"/>
            </w:pPr>
            <w:r w:rsidRPr="003F5F51">
              <w:t>По наличию соединения с сетями общего пользования</w:t>
            </w:r>
          </w:p>
        </w:tc>
        <w:tc>
          <w:tcPr>
            <w:tcW w:w="2942" w:type="dxa"/>
            <w:shd w:val="clear" w:color="auto" w:fill="auto"/>
          </w:tcPr>
          <w:p w14:paraId="64BDB0AE" w14:textId="77777777" w:rsidR="009C332D" w:rsidRPr="003F5F51" w:rsidRDefault="009C332D" w:rsidP="00213A37">
            <w:pPr>
              <w:ind w:firstLine="0"/>
              <w:jc w:val="center"/>
            </w:pPr>
            <w:r>
              <w:t>Средний</w:t>
            </w:r>
          </w:p>
        </w:tc>
      </w:tr>
      <w:tr w:rsidR="009C332D" w:rsidRPr="00DE4F96" w14:paraId="2F003B22" w14:textId="77777777" w:rsidTr="00213A37">
        <w:tc>
          <w:tcPr>
            <w:tcW w:w="534" w:type="dxa"/>
            <w:shd w:val="clear" w:color="auto" w:fill="auto"/>
          </w:tcPr>
          <w:p w14:paraId="35EC2E9E" w14:textId="77777777" w:rsidR="009C332D" w:rsidRPr="003F5F51" w:rsidRDefault="009C332D" w:rsidP="006D16E5">
            <w:pPr>
              <w:numPr>
                <w:ilvl w:val="0"/>
                <w:numId w:val="15"/>
              </w:numPr>
              <w:ind w:left="414" w:hanging="357"/>
              <w:jc w:val="center"/>
            </w:pPr>
          </w:p>
        </w:tc>
        <w:tc>
          <w:tcPr>
            <w:tcW w:w="6378" w:type="dxa"/>
            <w:shd w:val="clear" w:color="auto" w:fill="auto"/>
          </w:tcPr>
          <w:p w14:paraId="40C5270F" w14:textId="77777777" w:rsidR="009C332D" w:rsidRPr="003F5F51" w:rsidRDefault="009C332D" w:rsidP="00213A37">
            <w:pPr>
              <w:ind w:firstLine="0"/>
            </w:pPr>
            <w:r w:rsidRPr="003F5F51">
              <w:t>По встроенным (легальным) операциям с записями баз персональных данных</w:t>
            </w:r>
          </w:p>
        </w:tc>
        <w:tc>
          <w:tcPr>
            <w:tcW w:w="2942" w:type="dxa"/>
            <w:shd w:val="clear" w:color="auto" w:fill="auto"/>
          </w:tcPr>
          <w:p w14:paraId="6678451C" w14:textId="77777777" w:rsidR="009C332D" w:rsidRPr="003F5F51" w:rsidRDefault="009C332D" w:rsidP="00213A37">
            <w:pPr>
              <w:ind w:firstLine="0"/>
              <w:jc w:val="center"/>
            </w:pPr>
            <w:r>
              <w:t>Средний</w:t>
            </w:r>
          </w:p>
        </w:tc>
      </w:tr>
      <w:tr w:rsidR="009C332D" w:rsidRPr="00DE4F96" w14:paraId="5D8A657B" w14:textId="77777777" w:rsidTr="00213A37">
        <w:tc>
          <w:tcPr>
            <w:tcW w:w="534" w:type="dxa"/>
            <w:shd w:val="clear" w:color="auto" w:fill="auto"/>
          </w:tcPr>
          <w:p w14:paraId="36E959C6" w14:textId="77777777" w:rsidR="009C332D" w:rsidRPr="003F5F51" w:rsidRDefault="009C332D" w:rsidP="006D16E5">
            <w:pPr>
              <w:numPr>
                <w:ilvl w:val="0"/>
                <w:numId w:val="15"/>
              </w:numPr>
              <w:ind w:left="414" w:hanging="357"/>
              <w:jc w:val="center"/>
            </w:pPr>
          </w:p>
        </w:tc>
        <w:tc>
          <w:tcPr>
            <w:tcW w:w="6378" w:type="dxa"/>
            <w:shd w:val="clear" w:color="auto" w:fill="auto"/>
          </w:tcPr>
          <w:p w14:paraId="3125D347" w14:textId="77777777" w:rsidR="009C332D" w:rsidRPr="003F5F51" w:rsidRDefault="009C332D" w:rsidP="00213A37">
            <w:pPr>
              <w:ind w:firstLine="0"/>
            </w:pPr>
            <w:r w:rsidRPr="003F5F51">
              <w:t>По разграничению доступа к персональным данным</w:t>
            </w:r>
          </w:p>
        </w:tc>
        <w:tc>
          <w:tcPr>
            <w:tcW w:w="2942" w:type="dxa"/>
            <w:shd w:val="clear" w:color="auto" w:fill="auto"/>
          </w:tcPr>
          <w:p w14:paraId="1327162D" w14:textId="7254ABCC" w:rsidR="009C332D" w:rsidRPr="003F5F51" w:rsidRDefault="00101119" w:rsidP="00213A37">
            <w:pPr>
              <w:ind w:firstLine="0"/>
              <w:jc w:val="center"/>
            </w:pPr>
            <w:r>
              <w:t>Средний</w:t>
            </w:r>
          </w:p>
        </w:tc>
      </w:tr>
      <w:tr w:rsidR="009C332D" w:rsidRPr="00DE4F96" w14:paraId="4A83660A" w14:textId="77777777" w:rsidTr="00213A37">
        <w:tc>
          <w:tcPr>
            <w:tcW w:w="534" w:type="dxa"/>
            <w:shd w:val="clear" w:color="auto" w:fill="auto"/>
          </w:tcPr>
          <w:p w14:paraId="2164152C" w14:textId="77777777" w:rsidR="009C332D" w:rsidRPr="003F5F51" w:rsidRDefault="009C332D" w:rsidP="006D16E5">
            <w:pPr>
              <w:numPr>
                <w:ilvl w:val="0"/>
                <w:numId w:val="15"/>
              </w:numPr>
              <w:ind w:left="414" w:hanging="357"/>
              <w:jc w:val="center"/>
            </w:pPr>
          </w:p>
        </w:tc>
        <w:tc>
          <w:tcPr>
            <w:tcW w:w="6378" w:type="dxa"/>
            <w:shd w:val="clear" w:color="auto" w:fill="auto"/>
          </w:tcPr>
          <w:p w14:paraId="178D0BA2" w14:textId="77777777" w:rsidR="009C332D" w:rsidRPr="003F5F51" w:rsidRDefault="009C332D" w:rsidP="00213A37">
            <w:pPr>
              <w:ind w:firstLine="0"/>
            </w:pPr>
            <w:r w:rsidRPr="003F5F51">
              <w:t>По наличию соединений с другими базами ПДн иных ИСПДн</w:t>
            </w:r>
          </w:p>
        </w:tc>
        <w:tc>
          <w:tcPr>
            <w:tcW w:w="2942" w:type="dxa"/>
            <w:shd w:val="clear" w:color="auto" w:fill="auto"/>
          </w:tcPr>
          <w:p w14:paraId="190406BE" w14:textId="77777777" w:rsidR="009C332D" w:rsidRPr="003F5F51" w:rsidRDefault="009C332D" w:rsidP="00213A37">
            <w:pPr>
              <w:ind w:firstLine="0"/>
              <w:jc w:val="center"/>
            </w:pPr>
            <w:r>
              <w:t>Высокий</w:t>
            </w:r>
          </w:p>
        </w:tc>
      </w:tr>
      <w:tr w:rsidR="009C332D" w:rsidRPr="00DE4F96" w14:paraId="5BBC4006" w14:textId="77777777" w:rsidTr="00213A37">
        <w:tc>
          <w:tcPr>
            <w:tcW w:w="534" w:type="dxa"/>
            <w:shd w:val="clear" w:color="auto" w:fill="auto"/>
          </w:tcPr>
          <w:p w14:paraId="2DEE5E42" w14:textId="77777777" w:rsidR="009C332D" w:rsidRPr="003F5F51" w:rsidRDefault="009C332D" w:rsidP="006D16E5">
            <w:pPr>
              <w:numPr>
                <w:ilvl w:val="0"/>
                <w:numId w:val="15"/>
              </w:numPr>
              <w:ind w:left="414" w:hanging="357"/>
              <w:jc w:val="center"/>
            </w:pPr>
          </w:p>
        </w:tc>
        <w:tc>
          <w:tcPr>
            <w:tcW w:w="6378" w:type="dxa"/>
            <w:shd w:val="clear" w:color="auto" w:fill="auto"/>
          </w:tcPr>
          <w:p w14:paraId="2CA2CE8A" w14:textId="77777777" w:rsidR="009C332D" w:rsidRPr="003F5F51" w:rsidRDefault="009C332D" w:rsidP="00213A37">
            <w:pPr>
              <w:ind w:firstLine="0"/>
            </w:pPr>
            <w:r w:rsidRPr="003F5F51">
              <w:t>По уровню обобщения (обезличивания) ПДн</w:t>
            </w:r>
          </w:p>
        </w:tc>
        <w:tc>
          <w:tcPr>
            <w:tcW w:w="2942" w:type="dxa"/>
            <w:shd w:val="clear" w:color="auto" w:fill="auto"/>
          </w:tcPr>
          <w:p w14:paraId="7CDA3F53" w14:textId="11A3DB9B" w:rsidR="009C332D" w:rsidRPr="003F5F51" w:rsidRDefault="00101119" w:rsidP="00213A37">
            <w:pPr>
              <w:ind w:firstLine="0"/>
              <w:jc w:val="center"/>
            </w:pPr>
            <w:r>
              <w:t>Высокий</w:t>
            </w:r>
          </w:p>
        </w:tc>
      </w:tr>
      <w:tr w:rsidR="009C332D" w:rsidRPr="00DE4F96" w14:paraId="40B13BFE" w14:textId="77777777" w:rsidTr="00213A37">
        <w:tc>
          <w:tcPr>
            <w:tcW w:w="534" w:type="dxa"/>
            <w:shd w:val="clear" w:color="auto" w:fill="auto"/>
          </w:tcPr>
          <w:p w14:paraId="5FF0FD2B" w14:textId="77777777" w:rsidR="009C332D" w:rsidRPr="003F5F51" w:rsidRDefault="009C332D" w:rsidP="006D16E5">
            <w:pPr>
              <w:numPr>
                <w:ilvl w:val="0"/>
                <w:numId w:val="15"/>
              </w:numPr>
              <w:ind w:left="414" w:hanging="357"/>
              <w:jc w:val="center"/>
            </w:pPr>
          </w:p>
        </w:tc>
        <w:tc>
          <w:tcPr>
            <w:tcW w:w="6378" w:type="dxa"/>
            <w:shd w:val="clear" w:color="auto" w:fill="auto"/>
          </w:tcPr>
          <w:p w14:paraId="3B2D5667" w14:textId="77777777" w:rsidR="009C332D" w:rsidRPr="003F5F51" w:rsidRDefault="009C332D" w:rsidP="00EC6ED7">
            <w:pPr>
              <w:ind w:firstLine="0"/>
            </w:pPr>
            <w:r w:rsidRPr="003F5F51">
              <w:t xml:space="preserve">По объему ПДн, которые </w:t>
            </w:r>
            <w:r w:rsidR="00D9410E" w:rsidRPr="003F5F51">
              <w:t>предоставляются сторонним</w:t>
            </w:r>
            <w:r w:rsidRPr="003F5F51">
              <w:t xml:space="preserve"> пользователям ИСПДн без предварительной обработки</w:t>
            </w:r>
          </w:p>
        </w:tc>
        <w:tc>
          <w:tcPr>
            <w:tcW w:w="2942" w:type="dxa"/>
            <w:shd w:val="clear" w:color="auto" w:fill="auto"/>
          </w:tcPr>
          <w:p w14:paraId="555889F4" w14:textId="44168A8D" w:rsidR="009C332D" w:rsidRPr="003F5F51" w:rsidRDefault="00404DB9" w:rsidP="00213A37">
            <w:pPr>
              <w:ind w:firstLine="0"/>
              <w:jc w:val="center"/>
            </w:pPr>
            <w:r>
              <w:t>Низкий</w:t>
            </w:r>
          </w:p>
        </w:tc>
      </w:tr>
    </w:tbl>
    <w:p w14:paraId="6A575DC1" w14:textId="77777777" w:rsidR="009C332D" w:rsidRDefault="009C332D" w:rsidP="009C332D">
      <w:pPr>
        <w:contextualSpacing/>
        <w:rPr>
          <w:lang w:val="en-US"/>
        </w:rPr>
      </w:pPr>
    </w:p>
    <w:p w14:paraId="34B4B731" w14:textId="353CEE02" w:rsidR="009C332D" w:rsidRDefault="009C332D" w:rsidP="009C332D">
      <w:pPr>
        <w:contextualSpacing/>
      </w:pPr>
      <w:r>
        <w:t xml:space="preserve">Уровень исходной защищенности Системы средний, </w:t>
      </w:r>
      <w:r w:rsidR="00101119">
        <w:t xml:space="preserve">поскольку </w:t>
      </w:r>
      <w:r w:rsidR="00101119" w:rsidRPr="00101119">
        <w:t>не менее 70% характеристик ИСПДн соответствуют уровню не ниже "средний"</w:t>
      </w:r>
      <w:r w:rsidR="00101119">
        <w:t xml:space="preserve">, </w:t>
      </w:r>
      <w:r w:rsidR="00101119" w:rsidRPr="00101119">
        <w:t>а остальные – низкому уровню защищенности.</w:t>
      </w:r>
    </w:p>
    <w:p w14:paraId="13E492DE" w14:textId="77777777" w:rsidR="009C332D" w:rsidRPr="009C332D" w:rsidRDefault="009C332D" w:rsidP="009C332D">
      <w:r>
        <w:t xml:space="preserve">Исходя из полученного значения уровня защищенности и в соответствии с рекомендациями </w:t>
      </w:r>
      <w:r w:rsidRPr="002800A9">
        <w:t>[</w:t>
      </w:r>
      <w:r>
        <w:fldChar w:fldCharType="begin"/>
      </w:r>
      <w:r>
        <w:instrText xml:space="preserve"> REF _Ref338588198 \r \h </w:instrText>
      </w:r>
      <w:r>
        <w:fldChar w:fldCharType="separate"/>
      </w:r>
      <w:r w:rsidR="00030E98">
        <w:t>5</w:t>
      </w:r>
      <w:r>
        <w:fldChar w:fldCharType="end"/>
      </w:r>
      <w:r w:rsidRPr="002800A9">
        <w:t>]</w:t>
      </w:r>
      <w:r>
        <w:t xml:space="preserve">, значение числового коэффициента </w:t>
      </w:r>
      <w:r w:rsidRPr="002800A9">
        <w:rPr>
          <w:position w:val="-10"/>
          <w:szCs w:val="24"/>
        </w:rPr>
        <w:object w:dxaOrig="240" w:dyaOrig="340" w14:anchorId="6778E06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1.7pt;height:17.6pt" o:ole="">
            <v:imagedata r:id="rId14" o:title=""/>
          </v:shape>
          <o:OLEObject Type="Embed" ProgID="Equation.3" ShapeID="_x0000_i1026" DrawAspect="Content" ObjectID="_1680714300" r:id="rId15"/>
        </w:object>
      </w:r>
      <w:r>
        <w:rPr>
          <w:szCs w:val="24"/>
        </w:rPr>
        <w:t xml:space="preserve"> = 5 (для средней степени исходной защищенности).</w:t>
      </w:r>
    </w:p>
    <w:p w14:paraId="42E30DBD" w14:textId="77777777" w:rsidR="00BD19BB" w:rsidRDefault="00BD19BB" w:rsidP="00F45475">
      <w:pPr>
        <w:pStyle w:val="a4"/>
      </w:pPr>
      <w:bookmarkStart w:id="61" w:name="_Toc468310934"/>
      <w:r>
        <w:t>Основные данные о создаваемой системе</w:t>
      </w:r>
      <w:bookmarkEnd w:id="60"/>
      <w:bookmarkEnd w:id="61"/>
    </w:p>
    <w:p w14:paraId="66C1CEFF" w14:textId="61A6D83D" w:rsidR="00BD19BB" w:rsidRPr="00597BD2" w:rsidRDefault="00BD19BB" w:rsidP="0095639A">
      <w:pPr>
        <w:contextualSpacing/>
      </w:pPr>
      <w:r>
        <w:t>При разработке модели угроз должны учитываться и</w:t>
      </w:r>
      <w:r w:rsidRPr="00597BD2">
        <w:t xml:space="preserve">сходные данные о </w:t>
      </w:r>
      <w:r w:rsidR="007E4035">
        <w:t>Системе</w:t>
      </w:r>
      <w:r>
        <w:t>,</w:t>
      </w:r>
      <w:r w:rsidRPr="00597BD2">
        <w:t xml:space="preserve"> представленн</w:t>
      </w:r>
      <w:r>
        <w:t>ые</w:t>
      </w:r>
      <w:r w:rsidR="00EE1921">
        <w:t xml:space="preserve"> в таблице </w:t>
      </w:r>
      <w:r w:rsidR="00101119">
        <w:t>5</w:t>
      </w:r>
      <w:r w:rsidRPr="00597BD2">
        <w:t>.</w:t>
      </w:r>
    </w:p>
    <w:p w14:paraId="342EFF34" w14:textId="245A8D90" w:rsidR="00BD19BB" w:rsidRPr="00F510CD" w:rsidRDefault="00F510CD" w:rsidP="006C305B">
      <w:pPr>
        <w:keepNext/>
        <w:spacing w:after="0"/>
        <w:rPr>
          <w:i/>
        </w:rPr>
      </w:pPr>
      <w:r w:rsidRPr="00F510CD">
        <w:rPr>
          <w:i/>
        </w:rPr>
        <w:t xml:space="preserve">Таблица </w:t>
      </w:r>
      <w:r w:rsidR="00101119">
        <w:rPr>
          <w:i/>
        </w:rPr>
        <w:t>5</w:t>
      </w:r>
      <w:r w:rsidRPr="00F510CD">
        <w:rPr>
          <w:i/>
        </w:rPr>
        <w:t xml:space="preserve"> – Исходные данные о создаваемой Системе</w:t>
      </w: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4253"/>
        <w:gridCol w:w="4536"/>
      </w:tblGrid>
      <w:tr w:rsidR="00BD19BB" w14:paraId="20EF2E38" w14:textId="77777777" w:rsidTr="00851394">
        <w:tc>
          <w:tcPr>
            <w:tcW w:w="675" w:type="dxa"/>
          </w:tcPr>
          <w:p w14:paraId="0A013D51" w14:textId="77777777" w:rsidR="00BD19BB" w:rsidRDefault="00BD19BB" w:rsidP="006D16E5">
            <w:pPr>
              <w:numPr>
                <w:ilvl w:val="0"/>
                <w:numId w:val="10"/>
              </w:numPr>
              <w:ind w:left="0" w:firstLine="142"/>
              <w:jc w:val="center"/>
            </w:pPr>
          </w:p>
        </w:tc>
        <w:tc>
          <w:tcPr>
            <w:tcW w:w="4253" w:type="dxa"/>
          </w:tcPr>
          <w:p w14:paraId="6C9A1494" w14:textId="77777777" w:rsidR="00BD19BB" w:rsidRDefault="00BD19BB" w:rsidP="00851394">
            <w:pPr>
              <w:ind w:firstLine="0"/>
            </w:pPr>
            <w:r>
              <w:t>Категория обрабатываемых в информационной системе персональных данных</w:t>
            </w:r>
          </w:p>
        </w:tc>
        <w:tc>
          <w:tcPr>
            <w:tcW w:w="4536" w:type="dxa"/>
          </w:tcPr>
          <w:p w14:paraId="6E146EE5" w14:textId="77777777" w:rsidR="00BD19BB" w:rsidRDefault="00BD19BB" w:rsidP="00851394">
            <w:pPr>
              <w:ind w:firstLine="0"/>
            </w:pPr>
            <w:r>
              <w:t>Категория 2. П</w:t>
            </w:r>
            <w:r w:rsidRPr="008F4BE5">
              <w:t>ерсональные данные, позволяющие идентифицировать субъекта персональных данных</w:t>
            </w:r>
            <w:r>
              <w:t>,</w:t>
            </w:r>
            <w:r w:rsidRPr="008F4BE5">
              <w:t xml:space="preserve"> и получить о нем дополнительную информацию</w:t>
            </w:r>
          </w:p>
        </w:tc>
      </w:tr>
      <w:tr w:rsidR="00BD19BB" w14:paraId="30B8DF60" w14:textId="77777777" w:rsidTr="00851394">
        <w:tc>
          <w:tcPr>
            <w:tcW w:w="675" w:type="dxa"/>
          </w:tcPr>
          <w:p w14:paraId="12CCEAE5" w14:textId="77777777" w:rsidR="00BD19BB" w:rsidRDefault="00BD19BB" w:rsidP="006D16E5">
            <w:pPr>
              <w:numPr>
                <w:ilvl w:val="0"/>
                <w:numId w:val="10"/>
              </w:numPr>
              <w:ind w:left="0" w:firstLine="142"/>
              <w:jc w:val="center"/>
            </w:pPr>
          </w:p>
        </w:tc>
        <w:tc>
          <w:tcPr>
            <w:tcW w:w="4253" w:type="dxa"/>
          </w:tcPr>
          <w:p w14:paraId="5A5C10C8" w14:textId="77777777" w:rsidR="00BD19BB" w:rsidRDefault="00BD19BB" w:rsidP="00851394">
            <w:pPr>
              <w:ind w:firstLine="0"/>
            </w:pPr>
            <w:r>
              <w:t>Объем обрабатываемых персональных   данных</w:t>
            </w:r>
          </w:p>
        </w:tc>
        <w:tc>
          <w:tcPr>
            <w:tcW w:w="4536" w:type="dxa"/>
          </w:tcPr>
          <w:p w14:paraId="18FCAE56" w14:textId="5172D11F" w:rsidR="00BD19BB" w:rsidRDefault="00BD19BB" w:rsidP="00851394">
            <w:pPr>
              <w:ind w:firstLine="0"/>
            </w:pPr>
            <w:r>
              <w:t xml:space="preserve">Группа </w:t>
            </w:r>
            <w:r w:rsidR="00D45082">
              <w:t>2</w:t>
            </w:r>
            <w:r>
              <w:t xml:space="preserve">. </w:t>
            </w:r>
            <w:r w:rsidR="00D45082">
              <w:t>О</w:t>
            </w:r>
            <w:r w:rsidR="00D45082" w:rsidRPr="00D45082">
              <w:t xml:space="preserve">дновременно обрабатываются персональные данные от 1 000 до 100 000 субъектов персональных данных, работающих в отрасли экономики РФ, в </w:t>
            </w:r>
            <w:r w:rsidR="00D45082" w:rsidRPr="00D45082">
              <w:lastRenderedPageBreak/>
              <w:t>органе государственной власти, проживающих в пределах муниципального образования</w:t>
            </w:r>
          </w:p>
        </w:tc>
      </w:tr>
      <w:tr w:rsidR="00BD19BB" w14:paraId="6702F3CB" w14:textId="77777777" w:rsidTr="00851394">
        <w:tc>
          <w:tcPr>
            <w:tcW w:w="675" w:type="dxa"/>
          </w:tcPr>
          <w:p w14:paraId="3F5E4050" w14:textId="77777777" w:rsidR="00BD19BB" w:rsidRDefault="00BD19BB" w:rsidP="006D16E5">
            <w:pPr>
              <w:numPr>
                <w:ilvl w:val="0"/>
                <w:numId w:val="10"/>
              </w:numPr>
              <w:ind w:left="0" w:firstLine="142"/>
              <w:jc w:val="center"/>
            </w:pPr>
          </w:p>
        </w:tc>
        <w:tc>
          <w:tcPr>
            <w:tcW w:w="4253" w:type="dxa"/>
          </w:tcPr>
          <w:p w14:paraId="1DD6201F" w14:textId="77777777" w:rsidR="00BD19BB" w:rsidRDefault="00BD19BB" w:rsidP="00851394">
            <w:pPr>
              <w:ind w:firstLine="0"/>
            </w:pPr>
            <w:r>
              <w:t>Заданные оператором характеристики безопасности персональных данных, обрабатываемых в информационной системе</w:t>
            </w:r>
          </w:p>
        </w:tc>
        <w:tc>
          <w:tcPr>
            <w:tcW w:w="4536" w:type="dxa"/>
          </w:tcPr>
          <w:p w14:paraId="3A9AFDAF" w14:textId="52FDE792" w:rsidR="00BD19BB" w:rsidRDefault="007E4035" w:rsidP="00851394">
            <w:pPr>
              <w:pStyle w:val="aff3"/>
              <w:spacing w:after="0" w:line="360" w:lineRule="auto"/>
              <w:ind w:firstLine="0"/>
            </w:pPr>
            <w:r>
              <w:t>Система</w:t>
            </w:r>
            <w:r w:rsidR="00BD19BB">
              <w:t xml:space="preserve"> относиться к специальным информационным системам, в которых обрабатываются персональные данные, касающиеся </w:t>
            </w:r>
            <w:r w:rsidR="00D45082">
              <w:t>проектов и требований</w:t>
            </w:r>
          </w:p>
        </w:tc>
      </w:tr>
      <w:tr w:rsidR="00BD19BB" w14:paraId="2558078C" w14:textId="77777777" w:rsidTr="00851394">
        <w:tc>
          <w:tcPr>
            <w:tcW w:w="675" w:type="dxa"/>
          </w:tcPr>
          <w:p w14:paraId="774FAF0D" w14:textId="77777777" w:rsidR="00BD19BB" w:rsidRDefault="00BD19BB" w:rsidP="006D16E5">
            <w:pPr>
              <w:numPr>
                <w:ilvl w:val="0"/>
                <w:numId w:val="10"/>
              </w:numPr>
              <w:ind w:left="0" w:firstLine="142"/>
              <w:jc w:val="center"/>
            </w:pPr>
          </w:p>
        </w:tc>
        <w:tc>
          <w:tcPr>
            <w:tcW w:w="4253" w:type="dxa"/>
          </w:tcPr>
          <w:p w14:paraId="46FB6CAD" w14:textId="77777777" w:rsidR="00BD19BB" w:rsidRDefault="00BD19BB" w:rsidP="00851394">
            <w:pPr>
              <w:ind w:firstLine="0"/>
            </w:pPr>
            <w:r>
              <w:t>Структура</w:t>
            </w:r>
            <w:r w:rsidRPr="00F32FC2">
              <w:t xml:space="preserve"> создаваемой автоматизированной системы</w:t>
            </w:r>
          </w:p>
        </w:tc>
        <w:tc>
          <w:tcPr>
            <w:tcW w:w="4536" w:type="dxa"/>
          </w:tcPr>
          <w:p w14:paraId="3684F281" w14:textId="77777777" w:rsidR="00BD19BB" w:rsidRDefault="00BD19BB" w:rsidP="007E4035">
            <w:pPr>
              <w:ind w:firstLine="0"/>
            </w:pPr>
            <w:r>
              <w:t xml:space="preserve">Структура </w:t>
            </w:r>
            <w:r w:rsidR="007E4035">
              <w:t>Системы</w:t>
            </w:r>
            <w:r>
              <w:t xml:space="preserve"> есть распределенная информационная система. </w:t>
            </w:r>
            <w:r w:rsidR="007E4035">
              <w:t>Система</w:t>
            </w:r>
            <w:r>
              <w:t xml:space="preserve"> включает комплексы автоматизированных рабочих мест и (или) локальных информационных систем, объединенных в единую информационную систему средствами связи с использованием технологии удаленного доступа</w:t>
            </w:r>
          </w:p>
        </w:tc>
      </w:tr>
      <w:tr w:rsidR="00BD19BB" w14:paraId="71D03E39" w14:textId="77777777" w:rsidTr="00851394">
        <w:tc>
          <w:tcPr>
            <w:tcW w:w="675" w:type="dxa"/>
          </w:tcPr>
          <w:p w14:paraId="3D2640AE" w14:textId="77777777" w:rsidR="00BD19BB" w:rsidRDefault="00BD19BB" w:rsidP="006D16E5">
            <w:pPr>
              <w:numPr>
                <w:ilvl w:val="0"/>
                <w:numId w:val="10"/>
              </w:numPr>
              <w:ind w:left="0" w:firstLine="142"/>
              <w:jc w:val="center"/>
            </w:pPr>
          </w:p>
        </w:tc>
        <w:tc>
          <w:tcPr>
            <w:tcW w:w="4253" w:type="dxa"/>
          </w:tcPr>
          <w:p w14:paraId="7F8C1D3D" w14:textId="77777777" w:rsidR="00BD19BB" w:rsidRDefault="00BD19BB" w:rsidP="00851394">
            <w:pPr>
              <w:ind w:firstLine="0"/>
            </w:pPr>
            <w:r>
              <w:t>Наличие подключений информационной системы к сетям связи общего пользования и (или) сетям международного информационного обмена</w:t>
            </w:r>
          </w:p>
        </w:tc>
        <w:tc>
          <w:tcPr>
            <w:tcW w:w="4536" w:type="dxa"/>
          </w:tcPr>
          <w:p w14:paraId="3D4A98AF" w14:textId="77777777" w:rsidR="00BD19BB" w:rsidRDefault="007E4035" w:rsidP="00851394">
            <w:pPr>
              <w:ind w:firstLine="0"/>
            </w:pPr>
            <w:r>
              <w:t>Система</w:t>
            </w:r>
            <w:r w:rsidR="00BD19BB">
              <w:t xml:space="preserve"> имеет подключения к сетям связи общего пользования и (или) сетям международного информационного обмена информационные системы подразделяются на системы, имеющие подключения</w:t>
            </w:r>
          </w:p>
        </w:tc>
      </w:tr>
      <w:tr w:rsidR="00BD19BB" w14:paraId="39F2493A" w14:textId="77777777" w:rsidTr="00851394">
        <w:tc>
          <w:tcPr>
            <w:tcW w:w="675" w:type="dxa"/>
          </w:tcPr>
          <w:p w14:paraId="5CF009F1" w14:textId="77777777" w:rsidR="00BD19BB" w:rsidRDefault="00BD19BB" w:rsidP="006D16E5">
            <w:pPr>
              <w:numPr>
                <w:ilvl w:val="0"/>
                <w:numId w:val="10"/>
              </w:numPr>
              <w:ind w:left="0" w:firstLine="142"/>
              <w:jc w:val="center"/>
            </w:pPr>
          </w:p>
        </w:tc>
        <w:tc>
          <w:tcPr>
            <w:tcW w:w="4253" w:type="dxa"/>
          </w:tcPr>
          <w:p w14:paraId="7FBA387D" w14:textId="77777777" w:rsidR="00BD19BB" w:rsidRDefault="00BD19BB" w:rsidP="00851394">
            <w:pPr>
              <w:ind w:firstLine="0"/>
            </w:pPr>
            <w:r>
              <w:t>Режим обработки персональных данных</w:t>
            </w:r>
          </w:p>
        </w:tc>
        <w:tc>
          <w:tcPr>
            <w:tcW w:w="4536" w:type="dxa"/>
          </w:tcPr>
          <w:p w14:paraId="261620BA" w14:textId="77777777" w:rsidR="00BD19BB" w:rsidRDefault="007E4035" w:rsidP="00851394">
            <w:pPr>
              <w:ind w:firstLine="0"/>
            </w:pPr>
            <w:r>
              <w:t>Система</w:t>
            </w:r>
            <w:r w:rsidR="00BD19BB">
              <w:t xml:space="preserve"> является многопользовательской системой</w:t>
            </w:r>
          </w:p>
        </w:tc>
      </w:tr>
      <w:tr w:rsidR="00BD19BB" w14:paraId="1312D4B8" w14:textId="77777777" w:rsidTr="00B55FA5">
        <w:trPr>
          <w:trHeight w:val="1114"/>
        </w:trPr>
        <w:tc>
          <w:tcPr>
            <w:tcW w:w="675" w:type="dxa"/>
          </w:tcPr>
          <w:p w14:paraId="1EEFFEC1" w14:textId="77777777" w:rsidR="00BD19BB" w:rsidRDefault="00BD19BB" w:rsidP="006D16E5">
            <w:pPr>
              <w:numPr>
                <w:ilvl w:val="0"/>
                <w:numId w:val="10"/>
              </w:numPr>
              <w:ind w:left="0" w:firstLine="142"/>
              <w:jc w:val="center"/>
            </w:pPr>
          </w:p>
        </w:tc>
        <w:tc>
          <w:tcPr>
            <w:tcW w:w="4253" w:type="dxa"/>
          </w:tcPr>
          <w:p w14:paraId="780CECEE" w14:textId="77777777" w:rsidR="00BD19BB" w:rsidRDefault="00BD19BB" w:rsidP="00851394">
            <w:pPr>
              <w:ind w:firstLine="0"/>
            </w:pPr>
            <w:r>
              <w:t>Режим разграничения прав доступа пользователей информационной системы</w:t>
            </w:r>
          </w:p>
        </w:tc>
        <w:tc>
          <w:tcPr>
            <w:tcW w:w="4536" w:type="dxa"/>
          </w:tcPr>
          <w:p w14:paraId="22EA56DB" w14:textId="77777777" w:rsidR="00BD19BB" w:rsidRDefault="007E4035" w:rsidP="00851394">
            <w:pPr>
              <w:ind w:firstLine="0"/>
            </w:pPr>
            <w:r>
              <w:t>Система</w:t>
            </w:r>
            <w:r w:rsidR="00BD19BB">
              <w:t xml:space="preserve"> является системой с разграничением прав доступа</w:t>
            </w:r>
          </w:p>
        </w:tc>
      </w:tr>
      <w:tr w:rsidR="00BD19BB" w14:paraId="1904B322" w14:textId="77777777" w:rsidTr="00851394">
        <w:tc>
          <w:tcPr>
            <w:tcW w:w="675" w:type="dxa"/>
          </w:tcPr>
          <w:p w14:paraId="5477636B" w14:textId="77777777" w:rsidR="00BD19BB" w:rsidRDefault="00BD19BB" w:rsidP="006D16E5">
            <w:pPr>
              <w:numPr>
                <w:ilvl w:val="0"/>
                <w:numId w:val="10"/>
              </w:numPr>
              <w:ind w:left="0" w:firstLine="142"/>
              <w:jc w:val="center"/>
            </w:pPr>
          </w:p>
        </w:tc>
        <w:tc>
          <w:tcPr>
            <w:tcW w:w="4253" w:type="dxa"/>
          </w:tcPr>
          <w:p w14:paraId="032DF224" w14:textId="77777777" w:rsidR="00BD19BB" w:rsidRDefault="00BD19BB" w:rsidP="00851394">
            <w:pPr>
              <w:ind w:firstLine="0"/>
            </w:pPr>
            <w:r>
              <w:t>Местонахождение технических средств информационной системы</w:t>
            </w:r>
          </w:p>
        </w:tc>
        <w:tc>
          <w:tcPr>
            <w:tcW w:w="4536" w:type="dxa"/>
          </w:tcPr>
          <w:p w14:paraId="14AF02A2" w14:textId="77777777" w:rsidR="00BD19BB" w:rsidRDefault="00BD19BB" w:rsidP="007E4035">
            <w:pPr>
              <w:ind w:firstLine="0"/>
            </w:pPr>
            <w:r>
              <w:t xml:space="preserve">Технические средства </w:t>
            </w:r>
            <w:r w:rsidR="007E4035">
              <w:t>Системы</w:t>
            </w:r>
            <w:r>
              <w:t xml:space="preserve"> находятся в пределах Российской Федерации</w:t>
            </w:r>
          </w:p>
        </w:tc>
      </w:tr>
      <w:tr w:rsidR="00DF5B45" w14:paraId="10B00BA0" w14:textId="77777777" w:rsidTr="00851394">
        <w:tc>
          <w:tcPr>
            <w:tcW w:w="675" w:type="dxa"/>
          </w:tcPr>
          <w:p w14:paraId="6458E542" w14:textId="77777777" w:rsidR="00DF5B45" w:rsidRDefault="00DF5B45" w:rsidP="006D16E5">
            <w:pPr>
              <w:numPr>
                <w:ilvl w:val="0"/>
                <w:numId w:val="10"/>
              </w:numPr>
              <w:ind w:left="0" w:firstLine="142"/>
              <w:jc w:val="center"/>
            </w:pPr>
          </w:p>
        </w:tc>
        <w:tc>
          <w:tcPr>
            <w:tcW w:w="4253" w:type="dxa"/>
          </w:tcPr>
          <w:p w14:paraId="416000E0" w14:textId="77777777" w:rsidR="00DF5B45" w:rsidRDefault="00DF5B45" w:rsidP="00851394">
            <w:pPr>
              <w:ind w:firstLine="0"/>
            </w:pPr>
            <w:r>
              <w:t>Исходная защищенность Системы</w:t>
            </w:r>
          </w:p>
        </w:tc>
        <w:tc>
          <w:tcPr>
            <w:tcW w:w="4536" w:type="dxa"/>
          </w:tcPr>
          <w:p w14:paraId="1B0E5A6F" w14:textId="77777777" w:rsidR="00DF5B45" w:rsidRDefault="003C6CDC" w:rsidP="007E4035">
            <w:pPr>
              <w:ind w:firstLine="0"/>
            </w:pPr>
            <w:r>
              <w:t>Уровень защищенности Системы средний</w:t>
            </w:r>
          </w:p>
        </w:tc>
      </w:tr>
    </w:tbl>
    <w:p w14:paraId="4CBAAE8C" w14:textId="77777777" w:rsidR="00AB70BD" w:rsidRDefault="004B73AA" w:rsidP="00B22531">
      <w:pPr>
        <w:pStyle w:val="a3"/>
        <w:rPr>
          <w:lang w:val="ru-RU"/>
        </w:rPr>
      </w:pPr>
      <w:bookmarkStart w:id="62" w:name="_Toc338426175"/>
      <w:bookmarkStart w:id="63" w:name="_Toc338726082"/>
      <w:bookmarkStart w:id="64" w:name="_Toc468310935"/>
      <w:bookmarkEnd w:id="62"/>
      <w:r>
        <w:rPr>
          <w:lang w:val="ru-RU"/>
        </w:rPr>
        <w:lastRenderedPageBreak/>
        <w:t>Модель</w:t>
      </w:r>
      <w:r w:rsidR="00B22531" w:rsidRPr="00B22531">
        <w:rPr>
          <w:lang w:val="ru-RU"/>
        </w:rPr>
        <w:t xml:space="preserve"> нарушителей информационной безопасности</w:t>
      </w:r>
      <w:bookmarkEnd w:id="63"/>
      <w:bookmarkEnd w:id="64"/>
    </w:p>
    <w:p w14:paraId="30C71E42" w14:textId="77777777" w:rsidR="004B73AA" w:rsidRDefault="004B73AA" w:rsidP="004B73AA">
      <w:pPr>
        <w:pStyle w:val="a4"/>
      </w:pPr>
      <w:bookmarkStart w:id="65" w:name="_Toc338726083"/>
      <w:bookmarkStart w:id="66" w:name="_Toc468310936"/>
      <w:r>
        <w:t>Внешние нарушители</w:t>
      </w:r>
      <w:bookmarkEnd w:id="65"/>
      <w:bookmarkEnd w:id="66"/>
    </w:p>
    <w:p w14:paraId="4ED1A79A" w14:textId="77777777" w:rsidR="00B26D9C" w:rsidRPr="004B73AA" w:rsidRDefault="00B26D9C" w:rsidP="00B26D9C">
      <w:r w:rsidRPr="00B26D9C">
        <w:t>Предполагается, что внешний нарушитель не может воздействовать на</w:t>
      </w:r>
      <w:r>
        <w:t xml:space="preserve"> </w:t>
      </w:r>
      <w:r w:rsidRPr="00B26D9C">
        <w:t>защищаемую информацию</w:t>
      </w:r>
      <w:r w:rsidR="0021265C">
        <w:t xml:space="preserve"> для целей нарушения безопасности ПДн</w:t>
      </w:r>
      <w:r w:rsidRPr="00B26D9C">
        <w:t>, так как объем</w:t>
      </w:r>
      <w:r>
        <w:t xml:space="preserve"> </w:t>
      </w:r>
      <w:r w:rsidRPr="00B26D9C">
        <w:t xml:space="preserve">информации, хранимой и обрабатываемой в </w:t>
      </w:r>
      <w:r w:rsidR="001E7B0C">
        <w:t>С</w:t>
      </w:r>
      <w:r>
        <w:t>истеме</w:t>
      </w:r>
      <w:r w:rsidR="009A0B14">
        <w:t>,</w:t>
      </w:r>
      <w:r w:rsidRPr="00B26D9C">
        <w:t xml:space="preserve"> является недостаточным</w:t>
      </w:r>
      <w:r>
        <w:t xml:space="preserve"> </w:t>
      </w:r>
      <w:r w:rsidRPr="00B26D9C">
        <w:t>для возможной мотивации внешнего нарушителя к осуществлению действий,</w:t>
      </w:r>
      <w:r>
        <w:t xml:space="preserve"> </w:t>
      </w:r>
      <w:r w:rsidRPr="00B26D9C">
        <w:t xml:space="preserve">направленных </w:t>
      </w:r>
      <w:r>
        <w:t xml:space="preserve">на </w:t>
      </w:r>
      <w:r w:rsidR="00F514F3">
        <w:t>нарушение безопасности ПДн.</w:t>
      </w:r>
    </w:p>
    <w:p w14:paraId="5C179111" w14:textId="77777777" w:rsidR="004B73AA" w:rsidRPr="004B73AA" w:rsidRDefault="004B73AA" w:rsidP="004B73AA">
      <w:pPr>
        <w:pStyle w:val="a4"/>
      </w:pPr>
      <w:bookmarkStart w:id="67" w:name="_Toc338726084"/>
      <w:bookmarkStart w:id="68" w:name="_Toc468310937"/>
      <w:r>
        <w:t>Внутренние нарушители</w:t>
      </w:r>
      <w:bookmarkEnd w:id="67"/>
      <w:bookmarkEnd w:id="68"/>
    </w:p>
    <w:p w14:paraId="5792678C" w14:textId="77777777" w:rsidR="003F7B7D" w:rsidRPr="003F7B7D" w:rsidRDefault="001B1682" w:rsidP="005275C1">
      <w:pPr>
        <w:pStyle w:val="a5"/>
        <w:ind w:left="1418" w:hanging="698"/>
      </w:pPr>
      <w:bookmarkStart w:id="69" w:name="_Toc338726085"/>
      <w:bookmarkStart w:id="70" w:name="_Toc468310938"/>
      <w:r>
        <w:rPr>
          <w:lang w:val="ru-RU"/>
        </w:rPr>
        <w:t>Категории в</w:t>
      </w:r>
      <w:r w:rsidR="005275C1">
        <w:t>внутрен</w:t>
      </w:r>
      <w:r w:rsidR="005275C1">
        <w:rPr>
          <w:lang w:val="ru-RU"/>
        </w:rPr>
        <w:t>него</w:t>
      </w:r>
      <w:r>
        <w:t xml:space="preserve"> нарушител</w:t>
      </w:r>
      <w:r>
        <w:rPr>
          <w:lang w:val="ru-RU"/>
        </w:rPr>
        <w:t>я</w:t>
      </w:r>
      <w:r w:rsidR="005275C1">
        <w:rPr>
          <w:lang w:val="ru-RU"/>
        </w:rPr>
        <w:t xml:space="preserve"> </w:t>
      </w:r>
      <w:r w:rsidR="005275C1" w:rsidRPr="00346A34">
        <w:rPr>
          <w:color w:val="000000"/>
        </w:rPr>
        <w:t>информационной безопасности</w:t>
      </w:r>
      <w:bookmarkEnd w:id="69"/>
      <w:bookmarkEnd w:id="70"/>
    </w:p>
    <w:p w14:paraId="269B520F" w14:textId="599BAD40" w:rsidR="00E059E4" w:rsidRPr="00E059E4" w:rsidRDefault="00E059E4" w:rsidP="00E059E4">
      <w:pPr>
        <w:pStyle w:val="ac"/>
        <w:spacing w:after="0"/>
        <w:ind w:left="0"/>
      </w:pPr>
      <w:r>
        <w:t>Перечень категорий внутренних нарушителей информаци</w:t>
      </w:r>
      <w:r w:rsidR="00AA6657">
        <w:t>онной безопасности</w:t>
      </w:r>
      <w:r>
        <w:t xml:space="preserve"> </w:t>
      </w:r>
      <w:r w:rsidR="005F180B">
        <w:t xml:space="preserve">и имеющейся у них информации об объектах реализации угроз </w:t>
      </w:r>
      <w:r w:rsidR="003F7B7D">
        <w:t xml:space="preserve">Системы </w:t>
      </w:r>
      <w:r>
        <w:t>приведен в</w:t>
      </w:r>
      <w:r w:rsidR="001D360A">
        <w:t xml:space="preserve"> таблице </w:t>
      </w:r>
      <w:r w:rsidR="00054304" w:rsidRPr="00054304">
        <w:t>6</w:t>
      </w:r>
      <w:r w:rsidRPr="00E059E4">
        <w:t xml:space="preserve">. </w:t>
      </w:r>
    </w:p>
    <w:p w14:paraId="2FA7C804" w14:textId="5DBB7131" w:rsidR="00E059E4" w:rsidRPr="00543DFC" w:rsidRDefault="00543DFC" w:rsidP="006C305B">
      <w:pPr>
        <w:keepNext/>
        <w:spacing w:after="0"/>
        <w:rPr>
          <w:i/>
        </w:rPr>
      </w:pPr>
      <w:r w:rsidRPr="00543DFC">
        <w:rPr>
          <w:i/>
        </w:rPr>
        <w:t xml:space="preserve">Таблица </w:t>
      </w:r>
      <w:r w:rsidR="00054304" w:rsidRPr="00054304">
        <w:rPr>
          <w:i/>
        </w:rPr>
        <w:t>6</w:t>
      </w:r>
      <w:r w:rsidRPr="00543DFC">
        <w:rPr>
          <w:i/>
        </w:rPr>
        <w:t xml:space="preserve"> – Категории внутренних нарушителей безопасности информации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4"/>
        <w:gridCol w:w="4157"/>
        <w:gridCol w:w="3727"/>
      </w:tblGrid>
      <w:tr w:rsidR="0087267D" w:rsidRPr="00B0717F" w14:paraId="266569CD" w14:textId="77777777" w:rsidTr="0087267D">
        <w:tc>
          <w:tcPr>
            <w:tcW w:w="1772" w:type="dxa"/>
            <w:shd w:val="clear" w:color="auto" w:fill="auto"/>
            <w:vAlign w:val="center"/>
          </w:tcPr>
          <w:p w14:paraId="52B10EA1" w14:textId="77777777" w:rsidR="0087267D" w:rsidRPr="000013D7" w:rsidRDefault="0087267D" w:rsidP="00F85528">
            <w:pPr>
              <w:ind w:firstLine="0"/>
              <w:jc w:val="center"/>
              <w:rPr>
                <w:b/>
                <w:bCs/>
                <w:color w:val="000000"/>
                <w:sz w:val="22"/>
              </w:rPr>
            </w:pPr>
            <w:r w:rsidRPr="000013D7">
              <w:rPr>
                <w:b/>
                <w:bCs/>
                <w:color w:val="000000"/>
                <w:sz w:val="22"/>
              </w:rPr>
              <w:t>Категория</w:t>
            </w:r>
          </w:p>
        </w:tc>
        <w:tc>
          <w:tcPr>
            <w:tcW w:w="4290" w:type="dxa"/>
            <w:shd w:val="clear" w:color="auto" w:fill="auto"/>
            <w:vAlign w:val="center"/>
          </w:tcPr>
          <w:p w14:paraId="6D8B13C6" w14:textId="77777777" w:rsidR="0087267D" w:rsidRPr="000013D7" w:rsidRDefault="0087267D" w:rsidP="00F85528">
            <w:pPr>
              <w:ind w:firstLine="0"/>
              <w:jc w:val="center"/>
              <w:rPr>
                <w:b/>
                <w:bCs/>
                <w:color w:val="000000"/>
                <w:sz w:val="22"/>
              </w:rPr>
            </w:pPr>
            <w:r w:rsidRPr="000013D7">
              <w:rPr>
                <w:b/>
                <w:bCs/>
                <w:color w:val="000000"/>
                <w:sz w:val="22"/>
              </w:rPr>
              <w:t>Описание</w:t>
            </w:r>
          </w:p>
        </w:tc>
        <w:tc>
          <w:tcPr>
            <w:tcW w:w="3792" w:type="dxa"/>
            <w:shd w:val="clear" w:color="auto" w:fill="auto"/>
            <w:vAlign w:val="center"/>
          </w:tcPr>
          <w:p w14:paraId="0B82723E" w14:textId="77777777" w:rsidR="0087267D" w:rsidRPr="0087267D" w:rsidRDefault="0087267D" w:rsidP="00F85528">
            <w:pPr>
              <w:ind w:firstLine="0"/>
              <w:jc w:val="center"/>
              <w:rPr>
                <w:b/>
                <w:bCs/>
                <w:color w:val="000000"/>
                <w:sz w:val="22"/>
              </w:rPr>
            </w:pPr>
            <w:r w:rsidRPr="0087267D">
              <w:rPr>
                <w:b/>
              </w:rPr>
              <w:t>Имеющ</w:t>
            </w:r>
            <w:r>
              <w:rPr>
                <w:b/>
              </w:rPr>
              <w:t>аяся у нарушителя информация</w:t>
            </w:r>
            <w:r w:rsidRPr="0087267D">
              <w:rPr>
                <w:b/>
              </w:rPr>
              <w:t xml:space="preserve"> об объектах реализации угроз</w:t>
            </w:r>
          </w:p>
        </w:tc>
      </w:tr>
      <w:tr w:rsidR="0087267D" w:rsidRPr="00B0717F" w14:paraId="650A678D" w14:textId="77777777" w:rsidTr="0087267D">
        <w:tc>
          <w:tcPr>
            <w:tcW w:w="1772" w:type="dxa"/>
            <w:shd w:val="clear" w:color="auto" w:fill="auto"/>
          </w:tcPr>
          <w:p w14:paraId="1B989692" w14:textId="77777777" w:rsidR="0087267D" w:rsidRPr="000013D7" w:rsidRDefault="0087267D" w:rsidP="00F85528">
            <w:pPr>
              <w:ind w:firstLine="0"/>
              <w:rPr>
                <w:szCs w:val="24"/>
              </w:rPr>
            </w:pPr>
            <w:r w:rsidRPr="000013D7">
              <w:rPr>
                <w:szCs w:val="24"/>
              </w:rPr>
              <w:t>Категория I</w:t>
            </w:r>
          </w:p>
        </w:tc>
        <w:tc>
          <w:tcPr>
            <w:tcW w:w="4290" w:type="dxa"/>
            <w:shd w:val="clear" w:color="auto" w:fill="auto"/>
          </w:tcPr>
          <w:p w14:paraId="47D52240" w14:textId="77777777" w:rsidR="0087267D" w:rsidRPr="000013D7" w:rsidRDefault="006E5DDE" w:rsidP="006E5DDE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Администратор системы </w:t>
            </w:r>
          </w:p>
        </w:tc>
        <w:tc>
          <w:tcPr>
            <w:tcW w:w="3792" w:type="dxa"/>
            <w:shd w:val="clear" w:color="auto" w:fill="auto"/>
          </w:tcPr>
          <w:p w14:paraId="568FC877" w14:textId="77777777" w:rsidR="0087267D" w:rsidRPr="000013D7" w:rsidRDefault="003F7B7D" w:rsidP="003F7B7D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И</w:t>
            </w:r>
            <w:r w:rsidR="0087267D">
              <w:rPr>
                <w:szCs w:val="24"/>
              </w:rPr>
              <w:t>нформация по системе</w:t>
            </w:r>
            <w:r>
              <w:rPr>
                <w:szCs w:val="24"/>
              </w:rPr>
              <w:t xml:space="preserve"> (например, </w:t>
            </w:r>
            <w:r>
              <w:t>алгоритмы, протоколы</w:t>
            </w:r>
            <w:r w:rsidRPr="002203E1">
              <w:t>, реа</w:t>
            </w:r>
            <w:r>
              <w:t>лизуемые</w:t>
            </w:r>
            <w:r w:rsidRPr="002203E1">
              <w:t xml:space="preserve"> и используемы</w:t>
            </w:r>
            <w:r>
              <w:t>е</w:t>
            </w:r>
            <w:r w:rsidRPr="002203E1">
              <w:t xml:space="preserve"> в конкретных подсистемах</w:t>
            </w:r>
            <w:r>
              <w:t>,</w:t>
            </w:r>
            <w:r w:rsidRPr="002203E1">
              <w:t xml:space="preserve"> </w:t>
            </w:r>
            <w:r>
              <w:t>принципы и концепции</w:t>
            </w:r>
            <w:r w:rsidRPr="002203E1">
              <w:t xml:space="preserve"> безопасности</w:t>
            </w:r>
            <w:r w:rsidR="00BC13D6">
              <w:t>, информационное обеспечение системы</w:t>
            </w:r>
            <w:r>
              <w:t xml:space="preserve"> и т.п</w:t>
            </w:r>
            <w:r w:rsidR="0027305F">
              <w:t>.</w:t>
            </w:r>
            <w:r>
              <w:t>)</w:t>
            </w:r>
          </w:p>
        </w:tc>
      </w:tr>
      <w:tr w:rsidR="0087267D" w:rsidRPr="00B0717F" w14:paraId="1446B793" w14:textId="77777777" w:rsidTr="0087267D">
        <w:tc>
          <w:tcPr>
            <w:tcW w:w="1772" w:type="dxa"/>
            <w:shd w:val="clear" w:color="auto" w:fill="auto"/>
          </w:tcPr>
          <w:p w14:paraId="5B3382C2" w14:textId="77777777" w:rsidR="0087267D" w:rsidRPr="000013D7" w:rsidRDefault="0087267D" w:rsidP="00F85528">
            <w:pPr>
              <w:ind w:firstLine="0"/>
              <w:rPr>
                <w:szCs w:val="24"/>
              </w:rPr>
            </w:pPr>
            <w:r w:rsidRPr="000013D7">
              <w:rPr>
                <w:szCs w:val="24"/>
              </w:rPr>
              <w:t>Категория II</w:t>
            </w:r>
          </w:p>
        </w:tc>
        <w:tc>
          <w:tcPr>
            <w:tcW w:w="4290" w:type="dxa"/>
            <w:shd w:val="clear" w:color="auto" w:fill="auto"/>
          </w:tcPr>
          <w:p w14:paraId="622C33F3" w14:textId="77777777" w:rsidR="0087267D" w:rsidRPr="000013D7" w:rsidRDefault="006E5DDE" w:rsidP="00F85528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>Администратор ИБ системы</w:t>
            </w:r>
          </w:p>
        </w:tc>
        <w:tc>
          <w:tcPr>
            <w:tcW w:w="3792" w:type="dxa"/>
            <w:shd w:val="clear" w:color="auto" w:fill="auto"/>
          </w:tcPr>
          <w:p w14:paraId="54D1EB8F" w14:textId="77777777" w:rsidR="0087267D" w:rsidRPr="000013D7" w:rsidRDefault="0087267D" w:rsidP="0087267D">
            <w:pPr>
              <w:ind w:firstLine="0"/>
              <w:rPr>
                <w:szCs w:val="24"/>
              </w:rPr>
            </w:pPr>
            <w:r>
              <w:rPr>
                <w:szCs w:val="24"/>
              </w:rPr>
              <w:t xml:space="preserve">Полная информация по защите информации от </w:t>
            </w:r>
            <w:r w:rsidR="005F180B">
              <w:rPr>
                <w:szCs w:val="24"/>
              </w:rPr>
              <w:t>не</w:t>
            </w:r>
            <w:r>
              <w:rPr>
                <w:szCs w:val="24"/>
              </w:rPr>
              <w:t>санкционированного доступа</w:t>
            </w:r>
          </w:p>
        </w:tc>
      </w:tr>
      <w:tr w:rsidR="0087267D" w:rsidRPr="00B0717F" w14:paraId="161D1224" w14:textId="77777777" w:rsidTr="0087267D">
        <w:tc>
          <w:tcPr>
            <w:tcW w:w="1772" w:type="dxa"/>
            <w:shd w:val="clear" w:color="auto" w:fill="auto"/>
          </w:tcPr>
          <w:p w14:paraId="77FD4815" w14:textId="77777777" w:rsidR="0087267D" w:rsidRPr="000013D7" w:rsidRDefault="0087267D" w:rsidP="00F85528">
            <w:pPr>
              <w:ind w:firstLine="0"/>
              <w:rPr>
                <w:szCs w:val="24"/>
              </w:rPr>
            </w:pPr>
            <w:r w:rsidRPr="000013D7">
              <w:rPr>
                <w:szCs w:val="24"/>
              </w:rPr>
              <w:t>Категория III</w:t>
            </w:r>
          </w:p>
        </w:tc>
        <w:tc>
          <w:tcPr>
            <w:tcW w:w="4290" w:type="dxa"/>
            <w:shd w:val="clear" w:color="auto" w:fill="auto"/>
          </w:tcPr>
          <w:p w14:paraId="4AC34AFC" w14:textId="7224716D" w:rsidR="0087267D" w:rsidRPr="000013D7" w:rsidRDefault="00054304" w:rsidP="00F85528">
            <w:pPr>
              <w:ind w:firstLine="0"/>
              <w:rPr>
                <w:szCs w:val="24"/>
              </w:rPr>
            </w:pPr>
            <w:r w:rsidRPr="00054304">
              <w:t>Персонал Кафедры 12 (преподаватель, аспирант)</w:t>
            </w:r>
          </w:p>
        </w:tc>
        <w:tc>
          <w:tcPr>
            <w:tcW w:w="3792" w:type="dxa"/>
            <w:shd w:val="clear" w:color="auto" w:fill="auto"/>
          </w:tcPr>
          <w:p w14:paraId="41207B0A" w14:textId="1C74EC66" w:rsidR="0087267D" w:rsidRPr="000013D7" w:rsidRDefault="006E5DDE" w:rsidP="006E5DDE">
            <w:pPr>
              <w:ind w:firstLine="0"/>
              <w:rPr>
                <w:szCs w:val="24"/>
              </w:rPr>
            </w:pPr>
            <w:r>
              <w:t>Информация</w:t>
            </w:r>
            <w:r w:rsidRPr="00F3732D">
              <w:t xml:space="preserve"> </w:t>
            </w:r>
            <w:r>
              <w:t xml:space="preserve">о </w:t>
            </w:r>
            <w:r w:rsidR="00054304">
              <w:t>проектах и требованиях</w:t>
            </w:r>
            <w:r>
              <w:t xml:space="preserve"> </w:t>
            </w:r>
          </w:p>
        </w:tc>
      </w:tr>
    </w:tbl>
    <w:p w14:paraId="744DAAF1" w14:textId="77777777" w:rsidR="006E5DDE" w:rsidRDefault="006E5DDE" w:rsidP="001B493E">
      <w:pPr>
        <w:pStyle w:val="ac"/>
        <w:spacing w:after="0"/>
        <w:ind w:left="0"/>
      </w:pPr>
    </w:p>
    <w:p w14:paraId="62A3E4C6" w14:textId="77777777" w:rsidR="009E6185" w:rsidRDefault="009E6185" w:rsidP="009E6185">
      <w:pPr>
        <w:pStyle w:val="ac"/>
        <w:spacing w:after="0"/>
        <w:ind w:left="0"/>
      </w:pPr>
      <w:r w:rsidRPr="009E6185">
        <w:lastRenderedPageBreak/>
        <w:t xml:space="preserve">К лицам категорий I и II ввиду их исключительной роли в </w:t>
      </w:r>
      <w:r>
        <w:t>системе</w:t>
      </w:r>
      <w:r w:rsidRPr="009E6185">
        <w:t xml:space="preserve"> должен</w:t>
      </w:r>
      <w:r>
        <w:t xml:space="preserve"> </w:t>
      </w:r>
      <w:r w:rsidRPr="009E6185">
        <w:t>применяться комплекс особых организационных мер по их подбору,</w:t>
      </w:r>
      <w:r>
        <w:t xml:space="preserve"> </w:t>
      </w:r>
      <w:r w:rsidRPr="009E6185">
        <w:t>принятию на работу, назначению на должность и контролю выполнения</w:t>
      </w:r>
      <w:r>
        <w:t xml:space="preserve"> </w:t>
      </w:r>
      <w:r w:rsidRPr="009E6185">
        <w:t>функциональных обязанностей.</w:t>
      </w:r>
    </w:p>
    <w:p w14:paraId="448C5845" w14:textId="77777777" w:rsidR="00AA7F26" w:rsidRPr="00AA7F26" w:rsidRDefault="00AA7F26" w:rsidP="00AA7F26">
      <w:pPr>
        <w:pStyle w:val="ac"/>
        <w:spacing w:after="0"/>
        <w:ind w:left="0"/>
      </w:pPr>
      <w:r w:rsidRPr="00AA7F26">
        <w:t>Предполагается, что в число лиц категорий I и II будут включаться</w:t>
      </w:r>
      <w:r>
        <w:t xml:space="preserve"> </w:t>
      </w:r>
      <w:r w:rsidRPr="00AA7F26">
        <w:t>только доверенные лица и поэтому указанные лица исключаются из числа</w:t>
      </w:r>
      <w:r>
        <w:t xml:space="preserve"> </w:t>
      </w:r>
      <w:r w:rsidRPr="00AA7F26">
        <w:t>вероятных нарушителей.</w:t>
      </w:r>
    </w:p>
    <w:p w14:paraId="57232ED3" w14:textId="77777777" w:rsidR="00AA7F26" w:rsidRDefault="00AA7F26" w:rsidP="00AA7F26">
      <w:pPr>
        <w:pStyle w:val="ac"/>
        <w:spacing w:after="0"/>
        <w:ind w:left="0"/>
      </w:pPr>
      <w:r w:rsidRPr="00AA7F26">
        <w:t>Пр</w:t>
      </w:r>
      <w:r w:rsidR="00140A4E">
        <w:t xml:space="preserve">едполагается, что лица категории </w:t>
      </w:r>
      <w:r w:rsidR="003A1155" w:rsidRPr="000013D7">
        <w:rPr>
          <w:szCs w:val="24"/>
        </w:rPr>
        <w:t>III</w:t>
      </w:r>
      <w:r w:rsidRPr="00AA7F26">
        <w:t xml:space="preserve"> относятся к вероятным</w:t>
      </w:r>
      <w:r>
        <w:t xml:space="preserve"> </w:t>
      </w:r>
      <w:r w:rsidRPr="00AA7F26">
        <w:t>нарушителям.</w:t>
      </w:r>
    </w:p>
    <w:p w14:paraId="7BC833BC" w14:textId="77777777" w:rsidR="003F7B7D" w:rsidRPr="009F40FA" w:rsidRDefault="003F7B7D" w:rsidP="009F40FA">
      <w:pPr>
        <w:pStyle w:val="a5"/>
        <w:ind w:left="1418" w:hanging="698"/>
        <w:rPr>
          <w:lang w:val="ru-RU"/>
        </w:rPr>
      </w:pPr>
      <w:bookmarkStart w:id="71" w:name="_Toc338726086"/>
      <w:bookmarkStart w:id="72" w:name="_Toc468310939"/>
      <w:r w:rsidRPr="009F40FA">
        <w:rPr>
          <w:lang w:val="ru-RU"/>
        </w:rPr>
        <w:t>Предположения о средствах реализации угроз внутренним нарушителем</w:t>
      </w:r>
      <w:bookmarkEnd w:id="71"/>
      <w:bookmarkEnd w:id="72"/>
    </w:p>
    <w:p w14:paraId="4A75A064" w14:textId="502A4DB2" w:rsidR="003F7B7D" w:rsidRPr="00785672" w:rsidRDefault="003F7B7D" w:rsidP="003F7B7D">
      <w:pPr>
        <w:spacing w:after="0"/>
      </w:pPr>
      <w:r w:rsidRPr="00785672">
        <w:t xml:space="preserve">Состав имеющихся у нарушителя средств, которые он может использовать для реализации угроз ИБ, а также возможности по их применению зависят от многих факторов, включая реализованные на объектах </w:t>
      </w:r>
      <w:r w:rsidR="00054304">
        <w:t xml:space="preserve">НИЯУ МИФИ </w:t>
      </w:r>
      <w:r w:rsidRPr="00785672">
        <w:t>конкретные организационные меры, финансовые возможности и компетенцию нарушителей. Поэтому объективно оценить состав имеющихся у нарушителя средств реализации угроз в общем случае практически невозможно.</w:t>
      </w:r>
    </w:p>
    <w:p w14:paraId="1D970827" w14:textId="77777777" w:rsidR="003F7B7D" w:rsidRPr="00785672" w:rsidRDefault="003F7B7D" w:rsidP="003F7B7D">
      <w:pPr>
        <w:spacing w:after="0"/>
      </w:pPr>
      <w:r w:rsidRPr="00785672">
        <w:t>Поэтому, для создания устойчив</w:t>
      </w:r>
      <w:r w:rsidR="00855BB3">
        <w:t>ых средств защиты персональных данных</w:t>
      </w:r>
      <w:r w:rsidRPr="00785672">
        <w:t xml:space="preserve"> </w:t>
      </w:r>
      <w:r w:rsidR="00855BB3">
        <w:t>(</w:t>
      </w:r>
      <w:r w:rsidRPr="00785672">
        <w:t>СЗПДн</w:t>
      </w:r>
      <w:r w:rsidR="00855BB3">
        <w:t>)</w:t>
      </w:r>
      <w:r w:rsidRPr="00785672">
        <w:t xml:space="preserve"> предполагается, что вероятный нарушитель имеет все необходимые для реализации угроз средства, возможности которых не превосходят возможности аналогичных средств реализации угроз на информацию, содержащую сведения,</w:t>
      </w:r>
      <w:r w:rsidR="009E7394">
        <w:t xml:space="preserve"> не</w:t>
      </w:r>
      <w:r w:rsidRPr="00785672">
        <w:t xml:space="preserve"> составляющие государственную тайну, и технические и программные средства, обрабатывающие эту информацию.</w:t>
      </w:r>
    </w:p>
    <w:p w14:paraId="46208241" w14:textId="77777777" w:rsidR="00A911BE" w:rsidRPr="00785672" w:rsidRDefault="00A911BE" w:rsidP="00312945">
      <w:pPr>
        <w:autoSpaceDE w:val="0"/>
        <w:autoSpaceDN w:val="0"/>
        <w:adjustRightInd w:val="0"/>
        <w:spacing w:after="0"/>
      </w:pPr>
      <w:r w:rsidRPr="00785672">
        <w:t>Внутренний нарушитель мож</w:t>
      </w:r>
      <w:r w:rsidR="00312945">
        <w:t xml:space="preserve">ет использовать </w:t>
      </w:r>
      <w:r w:rsidR="00312945" w:rsidRPr="00312945">
        <w:t>доступные в свободной продаже технические средства и</w:t>
      </w:r>
      <w:r w:rsidR="00312945">
        <w:t xml:space="preserve"> </w:t>
      </w:r>
      <w:r w:rsidR="00312945" w:rsidRPr="00312945">
        <w:t>программное обеспечение</w:t>
      </w:r>
      <w:r w:rsidR="00312945">
        <w:t xml:space="preserve">, </w:t>
      </w:r>
      <w:r w:rsidR="00312945" w:rsidRPr="00312945">
        <w:t>специально разработанные технические средства и программное</w:t>
      </w:r>
      <w:r w:rsidR="00312945">
        <w:t xml:space="preserve"> </w:t>
      </w:r>
      <w:r w:rsidR="00312945" w:rsidRPr="00312945">
        <w:t>обеспечение</w:t>
      </w:r>
      <w:r w:rsidRPr="00785672">
        <w:t>.</w:t>
      </w:r>
      <w:r w:rsidR="0004606B">
        <w:t xml:space="preserve"> Внутренний нарушитель может иметь штатные средства.</w:t>
      </w:r>
    </w:p>
    <w:p w14:paraId="6831D964" w14:textId="77777777" w:rsidR="00A911BE" w:rsidRPr="00785672" w:rsidRDefault="00A911BE" w:rsidP="00A911BE">
      <w:pPr>
        <w:spacing w:after="0"/>
      </w:pPr>
      <w:r w:rsidRPr="00785672">
        <w:t>Вместе с тем предполагается, что нарушитель не имеет:</w:t>
      </w:r>
    </w:p>
    <w:p w14:paraId="5B6DD31A" w14:textId="77777777" w:rsidR="00A911BE" w:rsidRPr="00B64EED" w:rsidRDefault="00A911BE" w:rsidP="006D16E5">
      <w:pPr>
        <w:pStyle w:val="0"/>
        <w:numPr>
          <w:ilvl w:val="0"/>
          <w:numId w:val="4"/>
        </w:numPr>
        <w:tabs>
          <w:tab w:val="clear" w:pos="2149"/>
        </w:tabs>
        <w:spacing w:line="360" w:lineRule="auto"/>
        <w:ind w:left="1077" w:hanging="357"/>
        <w:rPr>
          <w:rFonts w:ascii="Times New Roman" w:hAnsi="Times New Roman"/>
          <w:color w:val="000000"/>
        </w:rPr>
      </w:pPr>
      <w:r w:rsidRPr="00B64EED">
        <w:rPr>
          <w:rFonts w:ascii="Times New Roman" w:hAnsi="Times New Roman"/>
          <w:color w:val="000000"/>
        </w:rPr>
        <w:t>средств воздействия через цепи заземления;</w:t>
      </w:r>
    </w:p>
    <w:p w14:paraId="1F487D5D" w14:textId="77777777" w:rsidR="00A911BE" w:rsidRPr="00B64EED" w:rsidRDefault="00A911BE" w:rsidP="006D16E5">
      <w:pPr>
        <w:pStyle w:val="0"/>
        <w:numPr>
          <w:ilvl w:val="0"/>
          <w:numId w:val="4"/>
        </w:numPr>
        <w:tabs>
          <w:tab w:val="clear" w:pos="2149"/>
        </w:tabs>
        <w:spacing w:line="360" w:lineRule="auto"/>
        <w:ind w:left="1077" w:hanging="357"/>
        <w:rPr>
          <w:rFonts w:ascii="Times New Roman" w:hAnsi="Times New Roman"/>
          <w:color w:val="000000"/>
        </w:rPr>
      </w:pPr>
      <w:r w:rsidRPr="00B64EED">
        <w:rPr>
          <w:rFonts w:ascii="Times New Roman" w:hAnsi="Times New Roman"/>
          <w:color w:val="000000"/>
        </w:rPr>
        <w:t>средств активного воздействия на технические средства (средств облучения).</w:t>
      </w:r>
    </w:p>
    <w:p w14:paraId="3AFE285C" w14:textId="77777777" w:rsidR="000877FB" w:rsidRPr="009F40FA" w:rsidRDefault="000877FB" w:rsidP="009F40FA">
      <w:pPr>
        <w:pStyle w:val="a5"/>
        <w:ind w:left="1418" w:hanging="698"/>
        <w:rPr>
          <w:lang w:val="ru-RU"/>
        </w:rPr>
      </w:pPr>
      <w:bookmarkStart w:id="73" w:name="_Toc268380781"/>
      <w:bookmarkStart w:id="74" w:name="_Toc338726087"/>
      <w:bookmarkStart w:id="75" w:name="_Toc468310940"/>
      <w:r w:rsidRPr="009F40FA">
        <w:rPr>
          <w:lang w:val="ru-RU"/>
        </w:rPr>
        <w:t xml:space="preserve">Каналы, используемые внутренним нарушителем для доступа к защищаемым ресурсам </w:t>
      </w:r>
      <w:bookmarkEnd w:id="73"/>
      <w:r w:rsidR="009156CE">
        <w:rPr>
          <w:lang w:val="ru-RU"/>
        </w:rPr>
        <w:t xml:space="preserve">Системы </w:t>
      </w:r>
      <w:r w:rsidR="00026BB9">
        <w:rPr>
          <w:lang w:val="ru-RU"/>
        </w:rPr>
        <w:t>и способы атак</w:t>
      </w:r>
      <w:bookmarkEnd w:id="74"/>
      <w:bookmarkEnd w:id="75"/>
    </w:p>
    <w:p w14:paraId="435F2784" w14:textId="77777777" w:rsidR="000877FB" w:rsidRPr="00E87C14" w:rsidRDefault="000877FB" w:rsidP="000877FB">
      <w:pPr>
        <w:spacing w:after="0"/>
      </w:pPr>
      <w:r>
        <w:t xml:space="preserve">Для осуществления доступа к ресурсам </w:t>
      </w:r>
      <w:r w:rsidR="00D10848">
        <w:t xml:space="preserve">Системы </w:t>
      </w:r>
      <w:r>
        <w:t>внутренний нарушитель может использовать следующие каналы атак:</w:t>
      </w:r>
    </w:p>
    <w:p w14:paraId="347BC17B" w14:textId="77777777" w:rsidR="000877FB" w:rsidRPr="00E87C14" w:rsidRDefault="000877FB" w:rsidP="006D16E5">
      <w:pPr>
        <w:pStyle w:val="0"/>
        <w:numPr>
          <w:ilvl w:val="0"/>
          <w:numId w:val="4"/>
        </w:numPr>
        <w:tabs>
          <w:tab w:val="clear" w:pos="2149"/>
        </w:tabs>
        <w:spacing w:line="360" w:lineRule="auto"/>
        <w:ind w:left="1077" w:hanging="357"/>
        <w:rPr>
          <w:rFonts w:ascii="Times New Roman" w:hAnsi="Times New Roman"/>
          <w:color w:val="000000"/>
        </w:rPr>
      </w:pPr>
      <w:r w:rsidRPr="00E87C14">
        <w:rPr>
          <w:rFonts w:ascii="Times New Roman" w:hAnsi="Times New Roman"/>
          <w:color w:val="000000"/>
        </w:rPr>
        <w:t>физический доступ к штатным программно-ап</w:t>
      </w:r>
      <w:r w:rsidR="00446204">
        <w:rPr>
          <w:rFonts w:ascii="Times New Roman" w:hAnsi="Times New Roman"/>
          <w:color w:val="000000"/>
        </w:rPr>
        <w:t>паратным средствам из состава системы</w:t>
      </w:r>
      <w:r w:rsidRPr="00E87C14">
        <w:rPr>
          <w:rFonts w:ascii="Times New Roman" w:hAnsi="Times New Roman"/>
          <w:color w:val="000000"/>
        </w:rPr>
        <w:t>;</w:t>
      </w:r>
    </w:p>
    <w:p w14:paraId="0ABA4CF3" w14:textId="77777777" w:rsidR="000877FB" w:rsidRPr="00E87C14" w:rsidRDefault="000877FB" w:rsidP="006D16E5">
      <w:pPr>
        <w:pStyle w:val="0"/>
        <w:numPr>
          <w:ilvl w:val="0"/>
          <w:numId w:val="4"/>
        </w:numPr>
        <w:tabs>
          <w:tab w:val="clear" w:pos="2149"/>
        </w:tabs>
        <w:spacing w:line="360" w:lineRule="auto"/>
        <w:ind w:left="1077" w:hanging="357"/>
        <w:rPr>
          <w:rFonts w:ascii="Times New Roman" w:hAnsi="Times New Roman"/>
          <w:color w:val="000000"/>
        </w:rPr>
      </w:pPr>
      <w:r w:rsidRPr="00E87C14">
        <w:rPr>
          <w:rFonts w:ascii="Times New Roman" w:hAnsi="Times New Roman"/>
          <w:color w:val="000000"/>
        </w:rPr>
        <w:t xml:space="preserve">носители </w:t>
      </w:r>
      <w:r w:rsidR="000B146C">
        <w:rPr>
          <w:rFonts w:ascii="Times New Roman" w:hAnsi="Times New Roman"/>
          <w:color w:val="000000"/>
        </w:rPr>
        <w:t>информации, в том числе съемные.</w:t>
      </w:r>
    </w:p>
    <w:p w14:paraId="2826C1C6" w14:textId="77777777" w:rsidR="00D83B75" w:rsidRDefault="00D83B75" w:rsidP="00D83B75">
      <w:pPr>
        <w:pStyle w:val="0"/>
        <w:spacing w:line="360" w:lineRule="auto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Возможны следующие способы атак:</w:t>
      </w:r>
    </w:p>
    <w:p w14:paraId="71E484F2" w14:textId="77777777" w:rsidR="00D83B75" w:rsidRDefault="00D83B75" w:rsidP="006D16E5">
      <w:pPr>
        <w:pStyle w:val="ac"/>
        <w:numPr>
          <w:ilvl w:val="0"/>
          <w:numId w:val="13"/>
        </w:numPr>
        <w:ind w:left="1066" w:hanging="357"/>
        <w:rPr>
          <w:color w:val="000000"/>
        </w:rPr>
      </w:pPr>
      <w:r>
        <w:rPr>
          <w:color w:val="000000"/>
        </w:rPr>
        <w:lastRenderedPageBreak/>
        <w:t>н</w:t>
      </w:r>
      <w:r w:rsidRPr="00B853E4">
        <w:rPr>
          <w:color w:val="000000"/>
        </w:rPr>
        <w:t>егласное (скрытое) временное изъятие или хищение съемных носителей защищаемой информации, аутентифицирующей или ключевой информации</w:t>
      </w:r>
      <w:r w:rsidR="00EC5B86">
        <w:rPr>
          <w:color w:val="000000"/>
        </w:rPr>
        <w:t>;</w:t>
      </w:r>
    </w:p>
    <w:p w14:paraId="66CD24B5" w14:textId="77777777" w:rsidR="00D83B75" w:rsidRPr="00B853E4" w:rsidRDefault="00D83B75" w:rsidP="006D16E5">
      <w:pPr>
        <w:pStyle w:val="ac"/>
        <w:numPr>
          <w:ilvl w:val="0"/>
          <w:numId w:val="13"/>
        </w:numPr>
        <w:ind w:left="1066" w:hanging="357"/>
        <w:rPr>
          <w:color w:val="000000"/>
        </w:rPr>
      </w:pPr>
      <w:r>
        <w:rPr>
          <w:color w:val="000000"/>
        </w:rPr>
        <w:t>в</w:t>
      </w:r>
      <w:r w:rsidRPr="00B853E4">
        <w:rPr>
          <w:color w:val="000000"/>
        </w:rPr>
        <w:t>ызывание сбоев технических средств;</w:t>
      </w:r>
    </w:p>
    <w:p w14:paraId="67062A10" w14:textId="77777777" w:rsidR="00D83B75" w:rsidRPr="00B853E4" w:rsidRDefault="00D83B75" w:rsidP="006D16E5">
      <w:pPr>
        <w:pStyle w:val="ac"/>
        <w:numPr>
          <w:ilvl w:val="0"/>
          <w:numId w:val="13"/>
        </w:numPr>
        <w:ind w:left="1066" w:hanging="357"/>
        <w:rPr>
          <w:color w:val="000000"/>
        </w:rPr>
      </w:pPr>
      <w:r>
        <w:rPr>
          <w:color w:val="000000"/>
        </w:rPr>
        <w:t>в</w:t>
      </w:r>
      <w:r w:rsidRPr="00B853E4">
        <w:rPr>
          <w:color w:val="000000"/>
        </w:rPr>
        <w:t>несение неисправностей</w:t>
      </w:r>
      <w:r>
        <w:rPr>
          <w:color w:val="000000"/>
        </w:rPr>
        <w:t xml:space="preserve"> в технические средства.</w:t>
      </w:r>
    </w:p>
    <w:p w14:paraId="7288A0BE" w14:textId="77777777" w:rsidR="0056637F" w:rsidRDefault="0056637F" w:rsidP="00B22531">
      <w:pPr>
        <w:pStyle w:val="a3"/>
        <w:rPr>
          <w:lang w:val="ru-RU"/>
        </w:rPr>
      </w:pPr>
      <w:bookmarkStart w:id="76" w:name="_Toc338726088"/>
      <w:bookmarkStart w:id="77" w:name="_Toc468310941"/>
      <w:r>
        <w:rPr>
          <w:lang w:val="ru-RU"/>
        </w:rPr>
        <w:t>Модель угроз информационной безопасности</w:t>
      </w:r>
      <w:bookmarkEnd w:id="76"/>
      <w:bookmarkEnd w:id="77"/>
    </w:p>
    <w:p w14:paraId="7E8B9FAB" w14:textId="77777777" w:rsidR="00DA4B6F" w:rsidRPr="00DA4B6F" w:rsidRDefault="0056637F" w:rsidP="0056637F">
      <w:pPr>
        <w:pStyle w:val="a4"/>
      </w:pPr>
      <w:bookmarkStart w:id="78" w:name="_Toc338726090"/>
      <w:bookmarkStart w:id="79" w:name="_Toc468310942"/>
      <w:r>
        <w:t>Потенциальные</w:t>
      </w:r>
      <w:r w:rsidR="00C53375">
        <w:rPr>
          <w:lang w:val="ru-RU"/>
        </w:rPr>
        <w:t xml:space="preserve"> </w:t>
      </w:r>
      <w:r>
        <w:t>угроз</w:t>
      </w:r>
      <w:r w:rsidR="00750922">
        <w:rPr>
          <w:lang w:val="ru-RU"/>
        </w:rPr>
        <w:t>ы</w:t>
      </w:r>
      <w:r>
        <w:t xml:space="preserve"> безопасности</w:t>
      </w:r>
      <w:bookmarkEnd w:id="78"/>
      <w:bookmarkEnd w:id="79"/>
    </w:p>
    <w:p w14:paraId="7ACDD0E0" w14:textId="0D44055C" w:rsidR="0080722D" w:rsidRDefault="00541AA8" w:rsidP="00E565F4">
      <w:pPr>
        <w:contextualSpacing/>
      </w:pPr>
      <w:r w:rsidRPr="00541AA8">
        <w:t>В т</w:t>
      </w:r>
      <w:r w:rsidR="006344E2">
        <w:t xml:space="preserve">аблице </w:t>
      </w:r>
      <w:r w:rsidR="00054304">
        <w:t>7</w:t>
      </w:r>
      <w:r>
        <w:t xml:space="preserve"> представлено описание потенциальных</w:t>
      </w:r>
      <w:r w:rsidR="009B50C3">
        <w:t xml:space="preserve"> </w:t>
      </w:r>
      <w:r>
        <w:t xml:space="preserve">угроз безопасности </w:t>
      </w:r>
      <w:r w:rsidR="00CD2A76">
        <w:t>Системы</w:t>
      </w:r>
      <w:r>
        <w:t>.</w:t>
      </w:r>
    </w:p>
    <w:p w14:paraId="44D3094D" w14:textId="60086A7C" w:rsidR="00541AA8" w:rsidRPr="006C305B" w:rsidRDefault="006C305B" w:rsidP="006C305B">
      <w:pPr>
        <w:keepNext/>
        <w:spacing w:after="0"/>
        <w:rPr>
          <w:i/>
        </w:rPr>
      </w:pPr>
      <w:r w:rsidRPr="006C305B">
        <w:rPr>
          <w:i/>
        </w:rPr>
        <w:t xml:space="preserve">Таблица </w:t>
      </w:r>
      <w:r w:rsidR="00054304">
        <w:rPr>
          <w:i/>
        </w:rPr>
        <w:t>7</w:t>
      </w:r>
      <w:r w:rsidRPr="006C305B">
        <w:rPr>
          <w:i/>
        </w:rPr>
        <w:t xml:space="preserve"> – Потенциальные угрозы безопасности Системы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14"/>
        <w:gridCol w:w="4107"/>
        <w:gridCol w:w="4007"/>
      </w:tblGrid>
      <w:tr w:rsidR="00541AA8" w:rsidRPr="003504A7" w14:paraId="3F76C0EA" w14:textId="77777777" w:rsidTr="00541AA8">
        <w:trPr>
          <w:tblHeader/>
        </w:trPr>
        <w:tc>
          <w:tcPr>
            <w:tcW w:w="0" w:type="auto"/>
          </w:tcPr>
          <w:p w14:paraId="6F18A669" w14:textId="77777777" w:rsidR="00541AA8" w:rsidRPr="00541AA8" w:rsidRDefault="00541AA8" w:rsidP="00541AA8">
            <w:pPr>
              <w:pStyle w:val="aff3"/>
              <w:spacing w:after="0" w:line="360" w:lineRule="auto"/>
              <w:ind w:firstLine="0"/>
              <w:jc w:val="center"/>
              <w:rPr>
                <w:b/>
                <w:szCs w:val="24"/>
              </w:rPr>
            </w:pPr>
            <w:r w:rsidRPr="00541AA8">
              <w:rPr>
                <w:b/>
                <w:szCs w:val="24"/>
              </w:rPr>
              <w:t>Источники угроз</w:t>
            </w:r>
          </w:p>
        </w:tc>
        <w:tc>
          <w:tcPr>
            <w:tcW w:w="4167" w:type="dxa"/>
          </w:tcPr>
          <w:p w14:paraId="1FB50960" w14:textId="77777777" w:rsidR="00541AA8" w:rsidRPr="00541AA8" w:rsidRDefault="00541AA8" w:rsidP="00541AA8">
            <w:pPr>
              <w:pStyle w:val="aff3"/>
              <w:spacing w:after="0" w:line="360" w:lineRule="auto"/>
              <w:ind w:firstLine="0"/>
              <w:jc w:val="center"/>
              <w:rPr>
                <w:b/>
                <w:szCs w:val="24"/>
              </w:rPr>
            </w:pPr>
            <w:r w:rsidRPr="00541AA8">
              <w:rPr>
                <w:b/>
                <w:szCs w:val="24"/>
              </w:rPr>
              <w:t>Объективные</w:t>
            </w:r>
          </w:p>
        </w:tc>
        <w:tc>
          <w:tcPr>
            <w:tcW w:w="4076" w:type="dxa"/>
          </w:tcPr>
          <w:p w14:paraId="7F356BD5" w14:textId="77777777" w:rsidR="00541AA8" w:rsidRPr="00541AA8" w:rsidRDefault="00541AA8" w:rsidP="00541AA8">
            <w:pPr>
              <w:pStyle w:val="aff3"/>
              <w:spacing w:after="0" w:line="360" w:lineRule="auto"/>
              <w:ind w:firstLine="0"/>
              <w:jc w:val="center"/>
              <w:rPr>
                <w:b/>
                <w:szCs w:val="24"/>
              </w:rPr>
            </w:pPr>
            <w:r w:rsidRPr="00541AA8">
              <w:rPr>
                <w:b/>
                <w:szCs w:val="24"/>
              </w:rPr>
              <w:t>Субъективные</w:t>
            </w:r>
          </w:p>
        </w:tc>
      </w:tr>
      <w:tr w:rsidR="00541AA8" w:rsidRPr="00AD1B7C" w14:paraId="5C851E24" w14:textId="77777777" w:rsidTr="00541AA8">
        <w:tc>
          <w:tcPr>
            <w:tcW w:w="0" w:type="auto"/>
          </w:tcPr>
          <w:p w14:paraId="49D3B8A2" w14:textId="77777777" w:rsidR="00541AA8" w:rsidRPr="00541AA8" w:rsidRDefault="00541AA8" w:rsidP="00541AA8">
            <w:pPr>
              <w:pStyle w:val="aff3"/>
              <w:spacing w:after="0" w:line="360" w:lineRule="auto"/>
              <w:ind w:firstLine="0"/>
              <w:jc w:val="left"/>
              <w:rPr>
                <w:b/>
                <w:szCs w:val="24"/>
              </w:rPr>
            </w:pPr>
            <w:r w:rsidRPr="00541AA8">
              <w:rPr>
                <w:b/>
                <w:szCs w:val="24"/>
              </w:rPr>
              <w:t>Внутренние</w:t>
            </w:r>
          </w:p>
        </w:tc>
        <w:tc>
          <w:tcPr>
            <w:tcW w:w="4167" w:type="dxa"/>
          </w:tcPr>
          <w:p w14:paraId="5A5F00B5" w14:textId="77777777" w:rsidR="00541AA8" w:rsidRPr="00541AA8" w:rsidRDefault="00541AA8" w:rsidP="006D16E5">
            <w:pPr>
              <w:pStyle w:val="aff6"/>
              <w:numPr>
                <w:ilvl w:val="0"/>
                <w:numId w:val="14"/>
              </w:numPr>
              <w:spacing w:before="0" w:after="0" w:line="360" w:lineRule="auto"/>
              <w:ind w:left="459" w:hanging="284"/>
              <w:rPr>
                <w:rFonts w:cs="Times New Roman"/>
                <w:sz w:val="24"/>
              </w:rPr>
            </w:pPr>
            <w:r w:rsidRPr="00541AA8">
              <w:rPr>
                <w:rFonts w:cs="Times New Roman"/>
                <w:sz w:val="24"/>
              </w:rPr>
              <w:t>передача информации по линиям связи</w:t>
            </w:r>
            <w:r w:rsidR="00ED6401">
              <w:rPr>
                <w:rFonts w:cs="Times New Roman"/>
                <w:sz w:val="24"/>
              </w:rPr>
              <w:t>;</w:t>
            </w:r>
          </w:p>
          <w:p w14:paraId="09AB0223" w14:textId="77777777" w:rsidR="00541AA8" w:rsidRPr="00541AA8" w:rsidRDefault="00541AA8" w:rsidP="006D16E5">
            <w:pPr>
              <w:pStyle w:val="aff6"/>
              <w:numPr>
                <w:ilvl w:val="0"/>
                <w:numId w:val="14"/>
              </w:numPr>
              <w:spacing w:before="0" w:after="0" w:line="360" w:lineRule="auto"/>
              <w:ind w:left="459" w:hanging="284"/>
              <w:rPr>
                <w:rFonts w:cs="Times New Roman"/>
                <w:sz w:val="24"/>
              </w:rPr>
            </w:pPr>
            <w:r w:rsidRPr="00541AA8">
              <w:rPr>
                <w:rFonts w:cs="Times New Roman"/>
                <w:sz w:val="24"/>
              </w:rPr>
              <w:t xml:space="preserve">побочные электромагнитные излучения и </w:t>
            </w:r>
            <w:r w:rsidR="00023C0E">
              <w:rPr>
                <w:rFonts w:cs="Times New Roman"/>
                <w:sz w:val="24"/>
              </w:rPr>
              <w:t>наводки</w:t>
            </w:r>
            <w:r w:rsidR="00ED6401">
              <w:rPr>
                <w:rFonts w:cs="Times New Roman"/>
                <w:sz w:val="24"/>
              </w:rPr>
              <w:t>;</w:t>
            </w:r>
          </w:p>
          <w:p w14:paraId="007DBF27" w14:textId="77777777" w:rsidR="00541AA8" w:rsidRPr="00541AA8" w:rsidRDefault="00541AA8" w:rsidP="006D16E5">
            <w:pPr>
              <w:pStyle w:val="aff6"/>
              <w:numPr>
                <w:ilvl w:val="0"/>
                <w:numId w:val="14"/>
              </w:numPr>
              <w:spacing w:before="0" w:after="0" w:line="360" w:lineRule="auto"/>
              <w:ind w:left="459" w:hanging="284"/>
              <w:rPr>
                <w:rFonts w:cs="Times New Roman"/>
                <w:sz w:val="24"/>
              </w:rPr>
            </w:pPr>
            <w:r w:rsidRPr="00541AA8">
              <w:rPr>
                <w:rFonts w:cs="Times New Roman"/>
                <w:sz w:val="24"/>
              </w:rPr>
              <w:t xml:space="preserve">дефекты, сбои и отказы аппаратных или </w:t>
            </w:r>
            <w:r w:rsidR="00D9410E" w:rsidRPr="00541AA8">
              <w:rPr>
                <w:rFonts w:cs="Times New Roman"/>
                <w:sz w:val="24"/>
              </w:rPr>
              <w:t>программных средств</w:t>
            </w:r>
            <w:r w:rsidRPr="00541AA8">
              <w:rPr>
                <w:rFonts w:cs="Times New Roman"/>
                <w:sz w:val="24"/>
              </w:rPr>
              <w:t xml:space="preserve"> обработки информации (в том числе и средств защиты информации)</w:t>
            </w:r>
          </w:p>
        </w:tc>
        <w:tc>
          <w:tcPr>
            <w:tcW w:w="4076" w:type="dxa"/>
          </w:tcPr>
          <w:p w14:paraId="731AE4C0" w14:textId="77777777" w:rsidR="00541AA8" w:rsidRPr="00541AA8" w:rsidRDefault="00541AA8" w:rsidP="006D16E5">
            <w:pPr>
              <w:pStyle w:val="aff6"/>
              <w:numPr>
                <w:ilvl w:val="0"/>
                <w:numId w:val="14"/>
              </w:numPr>
              <w:spacing w:before="0" w:after="0" w:line="360" w:lineRule="auto"/>
              <w:ind w:left="459" w:hanging="284"/>
              <w:rPr>
                <w:rFonts w:cs="Times New Roman"/>
                <w:sz w:val="24"/>
              </w:rPr>
            </w:pPr>
            <w:r w:rsidRPr="00541AA8">
              <w:rPr>
                <w:rFonts w:cs="Times New Roman"/>
                <w:sz w:val="24"/>
              </w:rPr>
              <w:t>ненамеренные действия лиц, имеющих доступ к защищаемой информации, по ее разглашению</w:t>
            </w:r>
            <w:r w:rsidR="00ED6401">
              <w:rPr>
                <w:rFonts w:cs="Times New Roman"/>
                <w:sz w:val="24"/>
              </w:rPr>
              <w:t>;</w:t>
            </w:r>
          </w:p>
          <w:p w14:paraId="69C692AF" w14:textId="77777777" w:rsidR="00541AA8" w:rsidRPr="00541AA8" w:rsidRDefault="00541AA8" w:rsidP="006D16E5">
            <w:pPr>
              <w:pStyle w:val="aff6"/>
              <w:numPr>
                <w:ilvl w:val="0"/>
                <w:numId w:val="14"/>
              </w:numPr>
              <w:spacing w:before="0" w:after="0" w:line="360" w:lineRule="auto"/>
              <w:ind w:left="459" w:hanging="284"/>
              <w:rPr>
                <w:rFonts w:cs="Times New Roman"/>
                <w:sz w:val="24"/>
              </w:rPr>
            </w:pPr>
            <w:r w:rsidRPr="00541AA8">
              <w:rPr>
                <w:rFonts w:cs="Times New Roman"/>
                <w:sz w:val="24"/>
              </w:rPr>
              <w:t xml:space="preserve">ошибочные действия лиц, имеющих доступ к защищаемой информации и </w:t>
            </w:r>
            <w:r w:rsidR="000F1F3D">
              <w:rPr>
                <w:rFonts w:cs="Times New Roman"/>
                <w:sz w:val="24"/>
              </w:rPr>
              <w:t>техническим средствам (</w:t>
            </w:r>
            <w:r w:rsidRPr="00541AA8">
              <w:rPr>
                <w:rFonts w:cs="Times New Roman"/>
                <w:sz w:val="24"/>
              </w:rPr>
              <w:t>ТС</w:t>
            </w:r>
            <w:r w:rsidR="000F1F3D">
              <w:rPr>
                <w:rFonts w:cs="Times New Roman"/>
                <w:sz w:val="24"/>
              </w:rPr>
              <w:t>)</w:t>
            </w:r>
            <w:r w:rsidRPr="00541AA8">
              <w:rPr>
                <w:rFonts w:cs="Times New Roman"/>
                <w:sz w:val="24"/>
              </w:rPr>
              <w:t>;</w:t>
            </w:r>
          </w:p>
          <w:p w14:paraId="01F62F66" w14:textId="77777777" w:rsidR="00541AA8" w:rsidRPr="00E565F4" w:rsidRDefault="00541AA8" w:rsidP="006D16E5">
            <w:pPr>
              <w:pStyle w:val="aff6"/>
              <w:numPr>
                <w:ilvl w:val="0"/>
                <w:numId w:val="14"/>
              </w:numPr>
              <w:spacing w:before="0" w:after="0" w:line="360" w:lineRule="auto"/>
              <w:ind w:left="459" w:hanging="284"/>
              <w:rPr>
                <w:rFonts w:cs="Times New Roman"/>
                <w:sz w:val="24"/>
              </w:rPr>
            </w:pPr>
            <w:r w:rsidRPr="00541AA8">
              <w:rPr>
                <w:rFonts w:cs="Times New Roman"/>
                <w:sz w:val="24"/>
              </w:rPr>
              <w:t>возможная деятельность потенциальных внутренних нарушителей</w:t>
            </w:r>
          </w:p>
        </w:tc>
      </w:tr>
      <w:tr w:rsidR="00541AA8" w:rsidRPr="00AD1B7C" w14:paraId="5B15A4AD" w14:textId="77777777" w:rsidTr="00541AA8">
        <w:tc>
          <w:tcPr>
            <w:tcW w:w="0" w:type="auto"/>
          </w:tcPr>
          <w:p w14:paraId="79E22CDC" w14:textId="77777777" w:rsidR="00541AA8" w:rsidRPr="00541AA8" w:rsidRDefault="00541AA8" w:rsidP="00541AA8">
            <w:pPr>
              <w:pStyle w:val="aff3"/>
              <w:spacing w:after="0" w:line="360" w:lineRule="auto"/>
              <w:ind w:firstLine="0"/>
              <w:jc w:val="left"/>
              <w:rPr>
                <w:b/>
                <w:szCs w:val="24"/>
              </w:rPr>
            </w:pPr>
            <w:r w:rsidRPr="00541AA8">
              <w:rPr>
                <w:b/>
                <w:szCs w:val="24"/>
              </w:rPr>
              <w:t>Внешние</w:t>
            </w:r>
          </w:p>
        </w:tc>
        <w:tc>
          <w:tcPr>
            <w:tcW w:w="4167" w:type="dxa"/>
          </w:tcPr>
          <w:p w14:paraId="74DFE656" w14:textId="77777777" w:rsidR="00541AA8" w:rsidRPr="00541AA8" w:rsidRDefault="00541AA8" w:rsidP="006D16E5">
            <w:pPr>
              <w:pStyle w:val="aff6"/>
              <w:numPr>
                <w:ilvl w:val="0"/>
                <w:numId w:val="14"/>
              </w:numPr>
              <w:spacing w:before="0" w:after="0" w:line="360" w:lineRule="auto"/>
              <w:ind w:left="459" w:hanging="284"/>
              <w:rPr>
                <w:rFonts w:cs="Times New Roman"/>
                <w:sz w:val="24"/>
              </w:rPr>
            </w:pPr>
            <w:r w:rsidRPr="00541AA8">
              <w:rPr>
                <w:rFonts w:cs="Times New Roman"/>
                <w:sz w:val="24"/>
              </w:rPr>
              <w:t>явления техногенного характера (радиационное облучение, непреднамеренное эле</w:t>
            </w:r>
            <w:r>
              <w:rPr>
                <w:rFonts w:cs="Times New Roman"/>
                <w:sz w:val="24"/>
              </w:rPr>
              <w:t>ктромагнитное облучение и т.п.)</w:t>
            </w:r>
            <w:r w:rsidR="00ED6401">
              <w:rPr>
                <w:rFonts w:cs="Times New Roman"/>
                <w:sz w:val="24"/>
              </w:rPr>
              <w:t>;</w:t>
            </w:r>
          </w:p>
          <w:p w14:paraId="4C94592B" w14:textId="77777777" w:rsidR="00541AA8" w:rsidRPr="00541AA8" w:rsidRDefault="00541AA8" w:rsidP="006D16E5">
            <w:pPr>
              <w:pStyle w:val="aff6"/>
              <w:numPr>
                <w:ilvl w:val="0"/>
                <w:numId w:val="14"/>
              </w:numPr>
              <w:spacing w:before="0" w:after="0" w:line="360" w:lineRule="auto"/>
              <w:ind w:left="459" w:hanging="284"/>
              <w:rPr>
                <w:rFonts w:cs="Times New Roman"/>
                <w:sz w:val="24"/>
              </w:rPr>
            </w:pPr>
            <w:r w:rsidRPr="00541AA8">
              <w:rPr>
                <w:rFonts w:cs="Times New Roman"/>
                <w:sz w:val="24"/>
              </w:rPr>
              <w:t>природные явления, стихийные бедствия (пожары, наводнения, землетрясения и т.п.)</w:t>
            </w:r>
          </w:p>
        </w:tc>
        <w:tc>
          <w:tcPr>
            <w:tcW w:w="4076" w:type="dxa"/>
          </w:tcPr>
          <w:p w14:paraId="722D9E0F" w14:textId="77777777" w:rsidR="00541AA8" w:rsidRPr="00E565F4" w:rsidRDefault="00541AA8" w:rsidP="006D16E5">
            <w:pPr>
              <w:pStyle w:val="aff6"/>
              <w:numPr>
                <w:ilvl w:val="0"/>
                <w:numId w:val="14"/>
              </w:numPr>
              <w:spacing w:before="0" w:after="0" w:line="360" w:lineRule="auto"/>
              <w:ind w:left="459" w:hanging="284"/>
              <w:rPr>
                <w:rFonts w:cs="Times New Roman"/>
                <w:sz w:val="24"/>
              </w:rPr>
            </w:pPr>
            <w:r w:rsidRPr="00541AA8">
              <w:rPr>
                <w:rFonts w:cs="Times New Roman"/>
                <w:sz w:val="24"/>
              </w:rPr>
              <w:t>возможная деятельность потенциальных внешних нарушителей</w:t>
            </w:r>
          </w:p>
        </w:tc>
      </w:tr>
    </w:tbl>
    <w:p w14:paraId="685B6B2B" w14:textId="77777777" w:rsidR="00562A73" w:rsidRDefault="00562A73" w:rsidP="00E565F4">
      <w:pPr>
        <w:contextualSpacing/>
      </w:pPr>
    </w:p>
    <w:p w14:paraId="6CA79673" w14:textId="77777777" w:rsidR="001B10EC" w:rsidRDefault="00562A73" w:rsidP="001B10EC">
      <w:r w:rsidRPr="008C5CEE">
        <w:t xml:space="preserve">Вопросы защиты от </w:t>
      </w:r>
      <w:r>
        <w:t>природных катастроф и чрезвычайных ситуаций</w:t>
      </w:r>
      <w:r w:rsidRPr="008C5CEE">
        <w:t>, угроз социально</w:t>
      </w:r>
      <w:r>
        <w:t>-</w:t>
      </w:r>
      <w:r w:rsidRPr="008C5CEE">
        <w:t>политического характера не являются предметом для расс</w:t>
      </w:r>
      <w:r>
        <w:t>мотрения в рамках данной модели.</w:t>
      </w:r>
      <w:r w:rsidRPr="008C5CEE">
        <w:t xml:space="preserve"> </w:t>
      </w:r>
      <w:r>
        <w:t>Это связано с тем, что</w:t>
      </w:r>
      <w:r w:rsidRPr="008C5CEE">
        <w:t xml:space="preserve"> масштаб их возможного деструктивного воздействия, превосходит </w:t>
      </w:r>
      <w:r w:rsidRPr="008C5CEE">
        <w:lastRenderedPageBreak/>
        <w:t xml:space="preserve">возможности системы защиты информации </w:t>
      </w:r>
      <w:r w:rsidR="00577B05">
        <w:t>Системы</w:t>
      </w:r>
      <w:r w:rsidRPr="008C5CEE">
        <w:t xml:space="preserve">. Защита от данного вида угроз организуется на уровне </w:t>
      </w:r>
      <w:r w:rsidRPr="00E46E6E">
        <w:t>ЦОД</w:t>
      </w:r>
      <w:r w:rsidRPr="008C5CEE">
        <w:t xml:space="preserve"> в целом</w:t>
      </w:r>
      <w:r w:rsidR="00E55A5A">
        <w:t>.</w:t>
      </w:r>
      <w:bookmarkStart w:id="80" w:name="_Toc338726091"/>
      <w:bookmarkStart w:id="81" w:name="_Toc468310943"/>
    </w:p>
    <w:p w14:paraId="1555B103" w14:textId="10264B10" w:rsidR="0083660B" w:rsidRDefault="00FC6313" w:rsidP="001B10EC">
      <w:pPr>
        <w:pStyle w:val="a4"/>
      </w:pPr>
      <w:r>
        <w:t>Детальное описание</w:t>
      </w:r>
      <w:r w:rsidR="0083660B">
        <w:t xml:space="preserve"> угроз</w:t>
      </w:r>
      <w:bookmarkEnd w:id="80"/>
      <w:bookmarkEnd w:id="81"/>
    </w:p>
    <w:p w14:paraId="24E9413B" w14:textId="77777777" w:rsidR="00221302" w:rsidRPr="003E5018" w:rsidRDefault="00974A9C" w:rsidP="00221302">
      <w:pPr>
        <w:pStyle w:val="a5"/>
      </w:pPr>
      <w:bookmarkStart w:id="82" w:name="_Toc338726092"/>
      <w:bookmarkStart w:id="83" w:name="_Toc468310944"/>
      <w:r>
        <w:rPr>
          <w:lang w:val="ru-RU"/>
        </w:rPr>
        <w:t>И</w:t>
      </w:r>
      <w:r w:rsidR="009E7394">
        <w:rPr>
          <w:lang w:val="ru-RU"/>
        </w:rPr>
        <w:t xml:space="preserve">сточник угроз: Внутренние. </w:t>
      </w:r>
      <w:r>
        <w:rPr>
          <w:lang w:val="ru-RU"/>
        </w:rPr>
        <w:t>Угроза</w:t>
      </w:r>
      <w:r w:rsidR="00824D68">
        <w:rPr>
          <w:lang w:val="ru-RU"/>
        </w:rPr>
        <w:t>: субъективная.</w:t>
      </w:r>
      <w:r>
        <w:rPr>
          <w:lang w:val="ru-RU"/>
        </w:rPr>
        <w:t xml:space="preserve"> </w:t>
      </w:r>
      <w:r w:rsidR="00221302">
        <w:rPr>
          <w:lang w:val="ru-RU"/>
        </w:rPr>
        <w:t>Возможная деятельность</w:t>
      </w:r>
      <w:r w:rsidR="00824D68">
        <w:rPr>
          <w:lang w:val="ru-RU"/>
        </w:rPr>
        <w:t xml:space="preserve"> потенциальных</w:t>
      </w:r>
      <w:r w:rsidR="00221302">
        <w:rPr>
          <w:lang w:val="ru-RU"/>
        </w:rPr>
        <w:t xml:space="preserve"> внутренних нарушителей</w:t>
      </w:r>
      <w:bookmarkEnd w:id="82"/>
      <w:bookmarkEnd w:id="83"/>
    </w:p>
    <w:p w14:paraId="237836AC" w14:textId="418551A3" w:rsidR="0083660B" w:rsidRDefault="005613F0" w:rsidP="0083660B">
      <w:pPr>
        <w:spacing w:after="0"/>
      </w:pPr>
      <w:bookmarkStart w:id="84" w:name="_Hlk70030755"/>
      <w:r>
        <w:t>Детальное описание</w:t>
      </w:r>
      <w:r w:rsidR="0083660B">
        <w:t xml:space="preserve"> угроз</w:t>
      </w:r>
      <w:r w:rsidR="0085344F">
        <w:t>ы</w:t>
      </w:r>
      <w:r w:rsidR="0083660B">
        <w:t xml:space="preserve"> </w:t>
      </w:r>
      <w:r w:rsidR="0085344F">
        <w:t>«</w:t>
      </w:r>
      <w:r w:rsidR="0085344F" w:rsidRPr="0085344F">
        <w:t>Возможная деятельность потенциальных внутренних</w:t>
      </w:r>
      <w:r w:rsidR="00CF675F">
        <w:t xml:space="preserve">  внешних</w:t>
      </w:r>
      <w:r w:rsidR="0085344F" w:rsidRPr="0085344F">
        <w:t xml:space="preserve"> нарушителей</w:t>
      </w:r>
      <w:r w:rsidR="0085344F">
        <w:t xml:space="preserve">» </w:t>
      </w:r>
      <w:r w:rsidR="0083660B" w:rsidRPr="006B45F6">
        <w:t>представлен</w:t>
      </w:r>
      <w:r>
        <w:t>о</w:t>
      </w:r>
      <w:r w:rsidR="0083660B" w:rsidRPr="006B45F6">
        <w:t xml:space="preserve"> в </w:t>
      </w:r>
      <w:r w:rsidR="001B10EC">
        <w:t>приложении 1</w:t>
      </w:r>
      <w:r w:rsidR="0083660B" w:rsidRPr="007007E5">
        <w:t>.</w:t>
      </w:r>
    </w:p>
    <w:p w14:paraId="09347B88" w14:textId="7CA3DF84" w:rsidR="006A7B57" w:rsidRDefault="006A7B57" w:rsidP="0083660B">
      <w:pPr>
        <w:spacing w:after="0"/>
      </w:pPr>
      <w:r>
        <w:t>Угрозы делятся на следующие группы:</w:t>
      </w:r>
    </w:p>
    <w:p w14:paraId="35C2B2F4" w14:textId="7ACF9AC7" w:rsidR="006A7B57" w:rsidRDefault="006A7B57" w:rsidP="006D16E5">
      <w:pPr>
        <w:pStyle w:val="ac"/>
        <w:numPr>
          <w:ilvl w:val="0"/>
          <w:numId w:val="24"/>
        </w:numPr>
        <w:spacing w:after="0"/>
      </w:pPr>
      <w:r w:rsidRPr="006A7B57">
        <w:t>Угроза утечки видовой информации</w:t>
      </w:r>
    </w:p>
    <w:p w14:paraId="0971BE21" w14:textId="784227BE" w:rsidR="006A7B57" w:rsidRDefault="006A7B57" w:rsidP="006D16E5">
      <w:pPr>
        <w:pStyle w:val="ac"/>
        <w:numPr>
          <w:ilvl w:val="0"/>
          <w:numId w:val="24"/>
        </w:numPr>
        <w:spacing w:after="0"/>
      </w:pPr>
      <w:r w:rsidRPr="006A7B57">
        <w:t>Угрозы утечки с использованием закладочных устройств</w:t>
      </w:r>
    </w:p>
    <w:p w14:paraId="1CFB9877" w14:textId="692B8193" w:rsidR="006A7B57" w:rsidRDefault="006A7B57" w:rsidP="006D16E5">
      <w:pPr>
        <w:pStyle w:val="ac"/>
        <w:numPr>
          <w:ilvl w:val="0"/>
          <w:numId w:val="24"/>
        </w:numPr>
        <w:spacing w:after="0"/>
      </w:pPr>
      <w:r w:rsidRPr="006A7B57">
        <w:t>Угроза НСД за счет непосредственного физического доступа</w:t>
      </w:r>
    </w:p>
    <w:p w14:paraId="4516D026" w14:textId="2020EED6" w:rsidR="006A7B57" w:rsidRDefault="006A7B57" w:rsidP="006D16E5">
      <w:pPr>
        <w:pStyle w:val="ac"/>
        <w:numPr>
          <w:ilvl w:val="0"/>
          <w:numId w:val="24"/>
        </w:numPr>
        <w:spacing w:after="0"/>
      </w:pPr>
      <w:r w:rsidRPr="006A7B57">
        <w:t>Угроза НСД с применением программно-аппаратных или программных средств</w:t>
      </w:r>
    </w:p>
    <w:p w14:paraId="2A7759B7" w14:textId="73EC50D2" w:rsidR="006A7B57" w:rsidRDefault="006A7B57" w:rsidP="006D16E5">
      <w:pPr>
        <w:pStyle w:val="ac"/>
        <w:numPr>
          <w:ilvl w:val="0"/>
          <w:numId w:val="24"/>
        </w:numPr>
        <w:spacing w:after="0"/>
      </w:pPr>
      <w:r w:rsidRPr="006A7B57">
        <w:t>Угроза НСД при передаче информации по каналам связи</w:t>
      </w:r>
    </w:p>
    <w:p w14:paraId="4BE58A97" w14:textId="7493C841" w:rsidR="006A7B57" w:rsidRDefault="006A7B57" w:rsidP="006A7B57">
      <w:pPr>
        <w:spacing w:after="0"/>
      </w:pPr>
      <w:r w:rsidRPr="006A7B57">
        <w:t xml:space="preserve">Защита от </w:t>
      </w:r>
      <w:r>
        <w:t>в</w:t>
      </w:r>
      <w:r w:rsidRPr="006A7B57">
        <w:t>недрение закладочного устройства (ЗУ) в ТС, размещаемых в ЦОД</w:t>
      </w:r>
      <w:r>
        <w:t>,</w:t>
      </w:r>
      <w:r w:rsidRPr="006A7B57">
        <w:t xml:space="preserve"> обеспечивается Комплексной системой безопасности межведомственного взаимодействия, в том числе посредством защищенных каналов связи (КСИБ).</w:t>
      </w:r>
    </w:p>
    <w:p w14:paraId="02E14AAD" w14:textId="31A4D1C3" w:rsidR="006A7B57" w:rsidRDefault="00865772" w:rsidP="0083660B">
      <w:pPr>
        <w:spacing w:after="0"/>
      </w:pPr>
      <w:r w:rsidRPr="00865772">
        <w:t>Защита от угрозы НСД за счет непосредственного физического доступа обеспечивается КСИБ</w:t>
      </w:r>
      <w:r>
        <w:t>. Утеря мобильного телефона не рассматривается, так как приложение не предусматривает мобильную версию.</w:t>
      </w:r>
    </w:p>
    <w:p w14:paraId="20AA6BD0" w14:textId="77777777" w:rsidR="00865772" w:rsidRDefault="00865772" w:rsidP="00865772">
      <w:pPr>
        <w:spacing w:after="0"/>
      </w:pPr>
      <w:r>
        <w:t>Защита от угрозы НСД с применением программно-аппаратных или программных средств обеспечивается КСИБ за исключением:</w:t>
      </w:r>
    </w:p>
    <w:p w14:paraId="44F6C887" w14:textId="7011C7EE" w:rsidR="00865772" w:rsidRDefault="00865772" w:rsidP="006D16E5">
      <w:pPr>
        <w:pStyle w:val="ac"/>
        <w:numPr>
          <w:ilvl w:val="0"/>
          <w:numId w:val="25"/>
        </w:numPr>
        <w:spacing w:after="0"/>
      </w:pPr>
      <w:r>
        <w:t>эксплуатации уязвимостей ПО back-end серверов;</w:t>
      </w:r>
    </w:p>
    <w:p w14:paraId="4A77C533" w14:textId="22161146" w:rsidR="00865772" w:rsidRDefault="00865772" w:rsidP="006D16E5">
      <w:pPr>
        <w:pStyle w:val="ac"/>
        <w:numPr>
          <w:ilvl w:val="0"/>
          <w:numId w:val="25"/>
        </w:numPr>
        <w:spacing w:after="0"/>
      </w:pPr>
      <w:r>
        <w:t>получения доступа к персональным данным с использованием web интерфейса доступа к серверу приложений;</w:t>
      </w:r>
    </w:p>
    <w:p w14:paraId="6FD50D6A" w14:textId="4CB65911" w:rsidR="00865772" w:rsidRDefault="00865772" w:rsidP="006D16E5">
      <w:pPr>
        <w:pStyle w:val="ac"/>
        <w:numPr>
          <w:ilvl w:val="0"/>
          <w:numId w:val="25"/>
        </w:numPr>
        <w:spacing w:after="0"/>
      </w:pPr>
      <w:r>
        <w:t>получение персональных данных лицами, которые не должны иметь к ним доступ, в результате ошибок в реализации системы разграничения доступа в прикладных компонентах.</w:t>
      </w:r>
    </w:p>
    <w:p w14:paraId="1B0FE47C" w14:textId="03319A67" w:rsidR="00865772" w:rsidRDefault="00865772" w:rsidP="00865772">
      <w:pPr>
        <w:spacing w:after="0"/>
      </w:pPr>
      <w:r>
        <w:t>Защита при эксплуатации уязвимостей ПО back-end серверов и при получении доступа к персональным данным с использованием web интерфейса доступа к серверу приложений поддерживается КСИБ частично. В КСИБ используется IDS прикладного уровня. На уровне прикладной системы необходимо использовать методы безопасного программирования для минимизации ошибок в программном коде.</w:t>
      </w:r>
    </w:p>
    <w:p w14:paraId="6B670CDD" w14:textId="78DAA36C" w:rsidR="00865772" w:rsidRDefault="00865772" w:rsidP="00865772">
      <w:pPr>
        <w:spacing w:after="0"/>
      </w:pPr>
      <w:r>
        <w:lastRenderedPageBreak/>
        <w:t>Защита от перехвата персональных данных в результате прослушивания трафика информационного взаимодействия пользователей с сервером приложений поддерживается КСИБ частично. Если для работы прикладного сервиса используется сеть интернет или другой открытый канал (например, сотовая сеть) то нужно исключать передачу персональных данных в информационном обмене.</w:t>
      </w:r>
    </w:p>
    <w:p w14:paraId="20FD2575" w14:textId="57D393D8" w:rsidR="00865772" w:rsidRPr="007007E5" w:rsidRDefault="00865772" w:rsidP="00865772">
      <w:pPr>
        <w:spacing w:after="0"/>
      </w:pPr>
      <w:r>
        <w:t>В рамках КСИБ создана ЗСПД предназначенная для защиты пользователей НИЯУ МИФИ.</w:t>
      </w:r>
    </w:p>
    <w:p w14:paraId="066111D4" w14:textId="5437A062" w:rsidR="005A3D9B" w:rsidRPr="00BF61A3" w:rsidRDefault="00D9410E" w:rsidP="00BF61A3">
      <w:pPr>
        <w:pStyle w:val="a4"/>
      </w:pPr>
      <w:bookmarkStart w:id="85" w:name="_Toc338426185"/>
      <w:bookmarkStart w:id="86" w:name="_Toc338426187"/>
      <w:bookmarkStart w:id="87" w:name="_Toc338726096"/>
      <w:bookmarkStart w:id="88" w:name="_Toc468310945"/>
      <w:bookmarkEnd w:id="84"/>
      <w:bookmarkEnd w:id="85"/>
      <w:bookmarkEnd w:id="86"/>
      <w:r>
        <w:rPr>
          <w:lang w:val="ru-RU"/>
        </w:rPr>
        <w:t>Необходимые</w:t>
      </w:r>
      <w:r w:rsidR="00BF61A3">
        <w:t xml:space="preserve"> мероприяти</w:t>
      </w:r>
      <w:r w:rsidR="00BF61A3">
        <w:rPr>
          <w:lang w:val="ru-RU"/>
        </w:rPr>
        <w:t>я</w:t>
      </w:r>
      <w:r w:rsidR="005A3D9B" w:rsidRPr="00BF61A3">
        <w:t xml:space="preserve"> для противодействия </w:t>
      </w:r>
      <w:bookmarkEnd w:id="87"/>
      <w:r w:rsidR="00FB267D">
        <w:rPr>
          <w:lang w:val="ru-RU"/>
        </w:rPr>
        <w:t>угрозам</w:t>
      </w:r>
      <w:bookmarkEnd w:id="88"/>
    </w:p>
    <w:p w14:paraId="0B0BD058" w14:textId="77777777" w:rsidR="001E3633" w:rsidRPr="00200889" w:rsidRDefault="001E3633" w:rsidP="001E3633">
      <w:pPr>
        <w:pStyle w:val="aff3"/>
        <w:spacing w:after="0" w:line="360" w:lineRule="auto"/>
        <w:rPr>
          <w:szCs w:val="24"/>
        </w:rPr>
      </w:pPr>
      <w:r w:rsidRPr="00200889">
        <w:rPr>
          <w:szCs w:val="24"/>
        </w:rPr>
        <w:t xml:space="preserve">Перечень мероприятий </w:t>
      </w:r>
      <w:r>
        <w:rPr>
          <w:szCs w:val="24"/>
        </w:rPr>
        <w:t xml:space="preserve">для противодействия угрозам </w:t>
      </w:r>
      <w:r w:rsidRPr="00200889">
        <w:rPr>
          <w:szCs w:val="24"/>
        </w:rPr>
        <w:t xml:space="preserve">предполагает использование мер как технического, так и организационного порядка в отношении угроз, степень опасности которых не ниже </w:t>
      </w:r>
      <w:r w:rsidR="005B4383">
        <w:rPr>
          <w:szCs w:val="24"/>
        </w:rPr>
        <w:t>высокой</w:t>
      </w:r>
      <w:r w:rsidRPr="00200889">
        <w:rPr>
          <w:szCs w:val="24"/>
        </w:rPr>
        <w:t xml:space="preserve">. Предлагаемые мероприятий направлены на обеспечение защиты </w:t>
      </w:r>
      <w:r>
        <w:rPr>
          <w:szCs w:val="24"/>
        </w:rPr>
        <w:t>ресурсов</w:t>
      </w:r>
      <w:r w:rsidRPr="00200889">
        <w:rPr>
          <w:szCs w:val="24"/>
        </w:rPr>
        <w:t xml:space="preserve"> в целях снижения негативных последствий при реализации </w:t>
      </w:r>
      <w:r w:rsidR="007655C8">
        <w:rPr>
          <w:szCs w:val="24"/>
        </w:rPr>
        <w:t>способов</w:t>
      </w:r>
      <w:r w:rsidR="00E565F4" w:rsidRPr="00200889">
        <w:rPr>
          <w:szCs w:val="24"/>
        </w:rPr>
        <w:t xml:space="preserve"> </w:t>
      </w:r>
      <w:r w:rsidRPr="00200889">
        <w:rPr>
          <w:szCs w:val="24"/>
        </w:rPr>
        <w:t xml:space="preserve">угроз. </w:t>
      </w:r>
    </w:p>
    <w:p w14:paraId="5EF9BA80" w14:textId="2C5D9B99" w:rsidR="001E3633" w:rsidRDefault="001E3633" w:rsidP="00BD1077">
      <w:pPr>
        <w:pStyle w:val="aff3"/>
        <w:spacing w:after="0" w:line="360" w:lineRule="auto"/>
        <w:rPr>
          <w:szCs w:val="24"/>
        </w:rPr>
      </w:pPr>
      <w:r w:rsidRPr="00200889">
        <w:rPr>
          <w:szCs w:val="24"/>
        </w:rPr>
        <w:t xml:space="preserve">Для </w:t>
      </w:r>
      <w:r w:rsidR="007655C8">
        <w:rPr>
          <w:szCs w:val="24"/>
        </w:rPr>
        <w:t>способов</w:t>
      </w:r>
      <w:r w:rsidR="00137EB2">
        <w:rPr>
          <w:szCs w:val="24"/>
        </w:rPr>
        <w:t xml:space="preserve"> реализации угрозы</w:t>
      </w:r>
      <w:r w:rsidRPr="00200889">
        <w:rPr>
          <w:szCs w:val="24"/>
        </w:rPr>
        <w:t xml:space="preserve">, степень опасности которых не выше </w:t>
      </w:r>
      <w:r w:rsidR="005B4383">
        <w:rPr>
          <w:szCs w:val="24"/>
        </w:rPr>
        <w:t>высокой</w:t>
      </w:r>
      <w:r w:rsidR="003307AA">
        <w:rPr>
          <w:szCs w:val="24"/>
        </w:rPr>
        <w:t>,</w:t>
      </w:r>
      <w:r w:rsidRPr="00200889">
        <w:rPr>
          <w:szCs w:val="24"/>
        </w:rPr>
        <w:t xml:space="preserve"> предполагается использование организационных мер, как наименее затратных.</w:t>
      </w:r>
    </w:p>
    <w:p w14:paraId="1E26FF92" w14:textId="2B50B038" w:rsidR="00BD1077" w:rsidRPr="00BD1077" w:rsidRDefault="00BD1077" w:rsidP="00BD1077">
      <w:pPr>
        <w:spacing w:after="0"/>
      </w:pPr>
      <w:r>
        <w:t>Детальное описание угрозы «</w:t>
      </w:r>
      <w:r w:rsidR="00CF675F" w:rsidRPr="00CF675F">
        <w:t>Необходимые мероприятия для противодействия угрозам</w:t>
      </w:r>
      <w:r>
        <w:t xml:space="preserve">» </w:t>
      </w:r>
      <w:r w:rsidRPr="006B45F6">
        <w:t>представлен</w:t>
      </w:r>
      <w:r>
        <w:t>о</w:t>
      </w:r>
      <w:r w:rsidRPr="006B45F6">
        <w:t xml:space="preserve"> в </w:t>
      </w:r>
      <w:r>
        <w:t>приложении 2</w:t>
      </w:r>
      <w:r w:rsidRPr="007007E5">
        <w:t>.</w:t>
      </w:r>
    </w:p>
    <w:p w14:paraId="7A206931" w14:textId="6BB1B008" w:rsidR="005346B4" w:rsidRPr="00BD1077" w:rsidRDefault="005346B4" w:rsidP="005346B4">
      <w:pPr>
        <w:pStyle w:val="a3"/>
        <w:rPr>
          <w:lang w:val="ru-RU"/>
        </w:rPr>
      </w:pPr>
      <w:bookmarkStart w:id="89" w:name="_Toc338426189"/>
      <w:bookmarkStart w:id="90" w:name="_Toc338726097"/>
      <w:bookmarkStart w:id="91" w:name="_Toc468310946"/>
      <w:bookmarkEnd w:id="89"/>
      <w:r w:rsidRPr="00BD1077">
        <w:rPr>
          <w:lang w:val="ru-RU"/>
        </w:rPr>
        <w:t>ВЫВОДЫ</w:t>
      </w:r>
      <w:bookmarkEnd w:id="90"/>
      <w:bookmarkEnd w:id="91"/>
    </w:p>
    <w:p w14:paraId="3C2EB92A" w14:textId="77777777" w:rsidR="000E1A43" w:rsidRPr="008C5CEE" w:rsidRDefault="000E1A43" w:rsidP="000E1A43">
      <w:pPr>
        <w:pStyle w:val="aff3"/>
        <w:spacing w:after="0" w:line="360" w:lineRule="auto"/>
      </w:pPr>
      <w:r w:rsidRPr="008C5CEE">
        <w:t>В соответствии с</w:t>
      </w:r>
      <w:r>
        <w:t xml:space="preserve"> предоставленной информацией о </w:t>
      </w:r>
      <w:r w:rsidR="007E4035">
        <w:t>Системе</w:t>
      </w:r>
      <w:r w:rsidRPr="008C5CEE">
        <w:t xml:space="preserve"> и технологиях обработки информации средства защиты информации, применяемые в системе, должны удовлетворять требованиям, предъявляемым к методам и способам защиты информации, изложенным в НМД ФСТЭК России применительно к </w:t>
      </w:r>
      <w:r w:rsidR="005558A5">
        <w:t>автоматизированным системам (</w:t>
      </w:r>
      <w:r w:rsidRPr="008C5CEE">
        <w:t>АС</w:t>
      </w:r>
      <w:r w:rsidR="005558A5">
        <w:t>)</w:t>
      </w:r>
      <w:r w:rsidRPr="008C5CEE">
        <w:t xml:space="preserve"> класса защищенности 1Г.</w:t>
      </w:r>
    </w:p>
    <w:p w14:paraId="67825B85" w14:textId="77777777" w:rsidR="000E1A43" w:rsidRPr="00D069E7" w:rsidRDefault="000E1A43" w:rsidP="000E1A43">
      <w:r w:rsidRPr="008C5CEE">
        <w:t xml:space="preserve">В соответствии с «Порядком проведения классификации информационных систем персональных данных» (утвержден Приказом ФСТЭК России, ФСБ России, Мининформсвязи России от 13 февраля 2008 г. № 55/86/20) и настоящей Моделью, в которой определены условия обработки персональных данных и категории потенциальных нарушителей информационной безопасности, </w:t>
      </w:r>
      <w:r w:rsidR="007E4035">
        <w:t>Система</w:t>
      </w:r>
      <w:r w:rsidRPr="008C5CEE">
        <w:t xml:space="preserve"> является специальной информационной системой. С учетом приведенного перечня актуальных угроз ИБ для </w:t>
      </w:r>
      <w:r w:rsidR="007E4035">
        <w:t>Системы</w:t>
      </w:r>
      <w:r w:rsidRPr="008C5CEE">
        <w:t xml:space="preserve"> должен быть обеспечен уровень защищённости персональных данных в соответствии с требованиями для </w:t>
      </w:r>
      <w:r w:rsidR="005558A5">
        <w:t>информационной системы ПДн (</w:t>
      </w:r>
      <w:r w:rsidRPr="008C5CEE">
        <w:t>ИСПДн</w:t>
      </w:r>
      <w:r w:rsidR="005558A5">
        <w:t>)</w:t>
      </w:r>
      <w:r w:rsidRPr="008C5CEE">
        <w:t xml:space="preserve"> класса К2.</w:t>
      </w:r>
    </w:p>
    <w:p w14:paraId="0EFDE04D" w14:textId="77777777" w:rsidR="00F30381" w:rsidRPr="00F30381" w:rsidRDefault="00F30381" w:rsidP="00F30381">
      <w:pPr>
        <w:pStyle w:val="af8"/>
      </w:pPr>
      <w:r>
        <w:br w:type="page"/>
      </w:r>
      <w:bookmarkStart w:id="92" w:name="_Toc338726098"/>
      <w:bookmarkStart w:id="93" w:name="_Toc468310947"/>
      <w:r>
        <w:lastRenderedPageBreak/>
        <w:t>Список использованных источников</w:t>
      </w:r>
      <w:bookmarkEnd w:id="92"/>
      <w:bookmarkEnd w:id="93"/>
    </w:p>
    <w:p w14:paraId="3C929B6D" w14:textId="77777777" w:rsidR="00FD2B87" w:rsidRPr="00304BFB" w:rsidRDefault="00FD2B87" w:rsidP="006D16E5">
      <w:pPr>
        <w:numPr>
          <w:ilvl w:val="0"/>
          <w:numId w:val="3"/>
        </w:numPr>
        <w:tabs>
          <w:tab w:val="left" w:pos="1134"/>
        </w:tabs>
        <w:spacing w:line="240" w:lineRule="auto"/>
        <w:ind w:hanging="414"/>
      </w:pPr>
      <w:bookmarkStart w:id="94" w:name="_Ref314236588"/>
      <w:bookmarkStart w:id="95" w:name="_Ref314243088"/>
      <w:r>
        <w:t>Федеральный</w:t>
      </w:r>
      <w:r w:rsidRPr="00646B6D">
        <w:t xml:space="preserve"> закон Российской Федерации</w:t>
      </w:r>
      <w:r w:rsidRPr="00EB4E4A">
        <w:t xml:space="preserve"> от 27.07.2006 № 149-ФЗ Об информации, информационных технологиях и о защите информации - (ред. от 06.04.2011, с изм. от 21.07.201</w:t>
      </w:r>
      <w:r>
        <w:t>1)</w:t>
      </w:r>
    </w:p>
    <w:p w14:paraId="5F6179F0" w14:textId="77777777" w:rsidR="00FD2B87" w:rsidRPr="00304BFB" w:rsidRDefault="00FD2B87" w:rsidP="006D16E5">
      <w:pPr>
        <w:numPr>
          <w:ilvl w:val="0"/>
          <w:numId w:val="3"/>
        </w:numPr>
        <w:tabs>
          <w:tab w:val="left" w:pos="1134"/>
        </w:tabs>
        <w:spacing w:line="240" w:lineRule="auto"/>
        <w:ind w:hanging="414"/>
      </w:pPr>
      <w:r>
        <w:t>Федеральный</w:t>
      </w:r>
      <w:r w:rsidRPr="00646B6D">
        <w:t xml:space="preserve"> закон Российской Федерации</w:t>
      </w:r>
      <w:r w:rsidRPr="00EB4E4A">
        <w:t xml:space="preserve"> от 27.07.2006 № 1</w:t>
      </w:r>
      <w:r>
        <w:t>52</w:t>
      </w:r>
      <w:r w:rsidRPr="00EB4E4A">
        <w:t xml:space="preserve">-ФЗ </w:t>
      </w:r>
      <w:r>
        <w:rPr>
          <w:rFonts w:ascii="PT Serif" w:hAnsi="PT Serif"/>
          <w:color w:val="373737"/>
          <w:sz w:val="23"/>
          <w:szCs w:val="23"/>
          <w:shd w:val="clear" w:color="auto" w:fill="FFFFFF"/>
        </w:rPr>
        <w:t>О персональных данных</w:t>
      </w:r>
      <w:r w:rsidRPr="00EB4E4A">
        <w:t xml:space="preserve"> - (ред. от </w:t>
      </w:r>
      <w:r>
        <w:t>25.07.2011)</w:t>
      </w:r>
    </w:p>
    <w:p w14:paraId="398FE81F" w14:textId="77777777" w:rsidR="00FD2B87" w:rsidRPr="002502F5" w:rsidRDefault="00FD2B87" w:rsidP="006D16E5">
      <w:pPr>
        <w:numPr>
          <w:ilvl w:val="0"/>
          <w:numId w:val="3"/>
        </w:numPr>
        <w:tabs>
          <w:tab w:val="left" w:pos="1134"/>
        </w:tabs>
        <w:spacing w:line="240" w:lineRule="auto"/>
        <w:ind w:hanging="414"/>
      </w:pPr>
      <w:r w:rsidRPr="007C6F5A">
        <w:rPr>
          <w:szCs w:val="20"/>
        </w:rPr>
        <w:t>ГОСТ Р 51275–2006. Защита информации. Объект автоматизации. Факторы, воздействующие на информацию. Общие положения</w:t>
      </w:r>
    </w:p>
    <w:p w14:paraId="60C8B15F" w14:textId="77777777" w:rsidR="00FD2B87" w:rsidRDefault="00FD2B87" w:rsidP="006D16E5">
      <w:pPr>
        <w:numPr>
          <w:ilvl w:val="0"/>
          <w:numId w:val="3"/>
        </w:numPr>
        <w:tabs>
          <w:tab w:val="left" w:pos="1134"/>
        </w:tabs>
        <w:spacing w:line="240" w:lineRule="auto"/>
        <w:ind w:hanging="414"/>
        <w:rPr>
          <w:szCs w:val="20"/>
        </w:rPr>
      </w:pPr>
      <w:r w:rsidRPr="007C6F5A">
        <w:rPr>
          <w:szCs w:val="20"/>
        </w:rPr>
        <w:t xml:space="preserve">ГОСТ </w:t>
      </w:r>
      <w:r w:rsidRPr="00A5662E">
        <w:rPr>
          <w:szCs w:val="20"/>
        </w:rPr>
        <w:t>Р 52863-2007</w:t>
      </w:r>
      <w:r>
        <w:rPr>
          <w:szCs w:val="20"/>
        </w:rPr>
        <w:t xml:space="preserve">. </w:t>
      </w:r>
      <w:r w:rsidRPr="00A5662E">
        <w:rPr>
          <w:szCs w:val="20"/>
        </w:rPr>
        <w:t>Защита информации. Автоматизированные системы в защищенном исполнении. Испытания на устойчивость к преднамеренным силовым электромагнитным воздействиям. Общие требования</w:t>
      </w:r>
    </w:p>
    <w:p w14:paraId="0E4967A0" w14:textId="77777777" w:rsidR="00FD2B87" w:rsidRPr="0098305C" w:rsidRDefault="00FD2B87" w:rsidP="006D16E5">
      <w:pPr>
        <w:numPr>
          <w:ilvl w:val="0"/>
          <w:numId w:val="3"/>
        </w:numPr>
        <w:tabs>
          <w:tab w:val="left" w:pos="1134"/>
        </w:tabs>
        <w:spacing w:line="240" w:lineRule="auto"/>
        <w:ind w:hanging="414"/>
        <w:rPr>
          <w:szCs w:val="20"/>
        </w:rPr>
      </w:pPr>
      <w:bookmarkStart w:id="96" w:name="_Ref338588198"/>
      <w:r w:rsidRPr="008C5CEE">
        <w:rPr>
          <w:szCs w:val="28"/>
        </w:rPr>
        <w:t>Методика определения актуальных угроз безопасности персональных данных при их обработке в информационн</w:t>
      </w:r>
      <w:r>
        <w:rPr>
          <w:szCs w:val="28"/>
        </w:rPr>
        <w:t>ых системах персональных данных</w:t>
      </w:r>
      <w:r w:rsidRPr="008C5CEE">
        <w:rPr>
          <w:szCs w:val="28"/>
        </w:rPr>
        <w:t xml:space="preserve"> </w:t>
      </w:r>
      <w:r>
        <w:rPr>
          <w:szCs w:val="28"/>
        </w:rPr>
        <w:t>(утв. ФСТЭК РФ 14</w:t>
      </w:r>
      <w:r w:rsidRPr="008C5CEE">
        <w:rPr>
          <w:szCs w:val="28"/>
        </w:rPr>
        <w:t>.02.2008 г</w:t>
      </w:r>
      <w:r>
        <w:rPr>
          <w:szCs w:val="28"/>
        </w:rPr>
        <w:t>.)</w:t>
      </w:r>
      <w:bookmarkEnd w:id="96"/>
    </w:p>
    <w:p w14:paraId="31191DFF" w14:textId="77777777" w:rsidR="00FD2B87" w:rsidRPr="004D6968" w:rsidRDefault="00FD2B87" w:rsidP="006D16E5">
      <w:pPr>
        <w:numPr>
          <w:ilvl w:val="0"/>
          <w:numId w:val="3"/>
        </w:numPr>
        <w:tabs>
          <w:tab w:val="left" w:pos="1134"/>
        </w:tabs>
        <w:spacing w:line="240" w:lineRule="auto"/>
        <w:ind w:hanging="414"/>
        <w:rPr>
          <w:szCs w:val="20"/>
        </w:rPr>
      </w:pPr>
      <w:r w:rsidRPr="0054310C">
        <w:rPr>
          <w:szCs w:val="24"/>
        </w:rPr>
        <w:t xml:space="preserve">Базовая модель угроз безопасности персональных данных при их обработке, в информационных системах персональных </w:t>
      </w:r>
      <w:r>
        <w:rPr>
          <w:szCs w:val="24"/>
        </w:rPr>
        <w:t>данных (утв. ФСТЭК РФ 15.02.</w:t>
      </w:r>
      <w:r w:rsidRPr="0054310C">
        <w:rPr>
          <w:szCs w:val="24"/>
        </w:rPr>
        <w:t>2008</w:t>
      </w:r>
      <w:r>
        <w:rPr>
          <w:szCs w:val="24"/>
        </w:rPr>
        <w:t xml:space="preserve"> г.)</w:t>
      </w:r>
    </w:p>
    <w:p w14:paraId="2BA0944F" w14:textId="77777777" w:rsidR="00FD2B87" w:rsidRPr="009057AF" w:rsidRDefault="00FD2B87" w:rsidP="006D16E5">
      <w:pPr>
        <w:numPr>
          <w:ilvl w:val="0"/>
          <w:numId w:val="3"/>
        </w:numPr>
        <w:tabs>
          <w:tab w:val="left" w:pos="1134"/>
        </w:tabs>
        <w:spacing w:line="240" w:lineRule="auto"/>
        <w:ind w:hanging="414"/>
        <w:rPr>
          <w:szCs w:val="20"/>
        </w:rPr>
      </w:pPr>
      <w:r w:rsidRPr="0054310C">
        <w:rPr>
          <w:szCs w:val="24"/>
        </w:rPr>
        <w:t>Положение о методах и способах защиты информации в информационных системах персональных данных, утвержденное Приказом ФСТЭК от 5 февраля 2010 года №58 (зарегистрирован Минюстом Рос</w:t>
      </w:r>
      <w:r>
        <w:rPr>
          <w:szCs w:val="24"/>
        </w:rPr>
        <w:t>сии 19 февраля 2011 г. N 16456)</w:t>
      </w:r>
    </w:p>
    <w:p w14:paraId="4A6657EA" w14:textId="77777777" w:rsidR="009057AF" w:rsidRPr="009057AF" w:rsidRDefault="009057AF" w:rsidP="006D16E5">
      <w:pPr>
        <w:numPr>
          <w:ilvl w:val="0"/>
          <w:numId w:val="3"/>
        </w:numPr>
        <w:tabs>
          <w:tab w:val="left" w:pos="1134"/>
        </w:tabs>
        <w:spacing w:line="240" w:lineRule="auto"/>
        <w:ind w:hanging="414"/>
        <w:rPr>
          <w:szCs w:val="20"/>
        </w:rPr>
      </w:pPr>
      <w:r w:rsidRPr="009057AF">
        <w:rPr>
          <w:szCs w:val="20"/>
        </w:rPr>
        <w:t>Методические рекомендации по обеспечению с помощью криптосредств безопасности персональных данных при их обработке в информационных системах персональных данных с использованием средств автоматизации (утв. ФСБ РФ 21 февраля 2008 г. N 149/54-144)</w:t>
      </w:r>
    </w:p>
    <w:p w14:paraId="53479535" w14:textId="77777777" w:rsidR="00F83E28" w:rsidRDefault="00F83E28" w:rsidP="006D16E5">
      <w:pPr>
        <w:numPr>
          <w:ilvl w:val="0"/>
          <w:numId w:val="3"/>
        </w:numPr>
        <w:spacing w:line="240" w:lineRule="auto"/>
        <w:ind w:hanging="414"/>
        <w:rPr>
          <w:szCs w:val="20"/>
        </w:rPr>
      </w:pPr>
      <w:r w:rsidRPr="00F83E28">
        <w:rPr>
          <w:szCs w:val="20"/>
        </w:rPr>
        <w:t>ГОСТ 2.105-95</w:t>
      </w:r>
      <w:bookmarkEnd w:id="94"/>
      <w:r w:rsidR="00823875">
        <w:rPr>
          <w:szCs w:val="20"/>
        </w:rPr>
        <w:t xml:space="preserve"> </w:t>
      </w:r>
      <w:r w:rsidR="00823875" w:rsidRPr="00823875">
        <w:rPr>
          <w:szCs w:val="20"/>
        </w:rPr>
        <w:t>Межгосударственный стандарт. Единая система конструкторской документации. Общие требования к текстовым документам</w:t>
      </w:r>
      <w:bookmarkEnd w:id="95"/>
    </w:p>
    <w:p w14:paraId="7C33ECFD" w14:textId="77777777" w:rsidR="00A4752F" w:rsidRDefault="00F02EAA" w:rsidP="0095597D">
      <w:pPr>
        <w:pStyle w:val="af8"/>
      </w:pPr>
      <w:r>
        <w:br w:type="page"/>
      </w:r>
      <w:bookmarkStart w:id="97" w:name="_Toc338726099"/>
      <w:bookmarkStart w:id="98" w:name="_Toc468310948"/>
      <w:r>
        <w:lastRenderedPageBreak/>
        <w:t>Список изменений</w:t>
      </w:r>
      <w:bookmarkEnd w:id="97"/>
      <w:bookmarkEnd w:id="98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93"/>
        <w:gridCol w:w="1749"/>
        <w:gridCol w:w="4106"/>
        <w:gridCol w:w="2272"/>
      </w:tblGrid>
      <w:tr w:rsidR="00F02EAA" w14:paraId="64CC3444" w14:textId="77777777" w:rsidTr="001B10EC">
        <w:tc>
          <w:tcPr>
            <w:tcW w:w="1393" w:type="dxa"/>
          </w:tcPr>
          <w:p w14:paraId="6F17A4D6" w14:textId="77777777" w:rsidR="00F02EAA" w:rsidRPr="00F02EAA" w:rsidRDefault="00F02EAA" w:rsidP="00764404">
            <w:pPr>
              <w:ind w:firstLine="0"/>
              <w:jc w:val="center"/>
              <w:rPr>
                <w:b/>
              </w:rPr>
            </w:pPr>
            <w:r w:rsidRPr="00F02EAA">
              <w:rPr>
                <w:b/>
              </w:rPr>
              <w:t>Дата</w:t>
            </w:r>
          </w:p>
        </w:tc>
        <w:tc>
          <w:tcPr>
            <w:tcW w:w="1749" w:type="dxa"/>
          </w:tcPr>
          <w:p w14:paraId="791B9A8D" w14:textId="77777777" w:rsidR="00F02EAA" w:rsidRPr="00F02EAA" w:rsidRDefault="00F02EAA" w:rsidP="00764404">
            <w:pPr>
              <w:ind w:firstLine="0"/>
              <w:jc w:val="center"/>
              <w:rPr>
                <w:b/>
              </w:rPr>
            </w:pPr>
            <w:r w:rsidRPr="00F02EAA">
              <w:rPr>
                <w:b/>
              </w:rPr>
              <w:t>Версия</w:t>
            </w:r>
          </w:p>
        </w:tc>
        <w:tc>
          <w:tcPr>
            <w:tcW w:w="4106" w:type="dxa"/>
          </w:tcPr>
          <w:p w14:paraId="33051A52" w14:textId="77777777" w:rsidR="00F02EAA" w:rsidRPr="00F02EAA" w:rsidRDefault="00F02EAA" w:rsidP="00764404">
            <w:pPr>
              <w:ind w:firstLine="0"/>
              <w:jc w:val="center"/>
              <w:rPr>
                <w:b/>
              </w:rPr>
            </w:pPr>
            <w:r w:rsidRPr="00F02EAA">
              <w:rPr>
                <w:b/>
              </w:rPr>
              <w:t>Описание изменений</w:t>
            </w:r>
          </w:p>
        </w:tc>
        <w:tc>
          <w:tcPr>
            <w:tcW w:w="2272" w:type="dxa"/>
          </w:tcPr>
          <w:p w14:paraId="65CF8272" w14:textId="77777777" w:rsidR="00F02EAA" w:rsidRPr="00F02EAA" w:rsidRDefault="00F02EAA" w:rsidP="00764404">
            <w:pPr>
              <w:ind w:firstLine="0"/>
              <w:jc w:val="center"/>
              <w:rPr>
                <w:b/>
              </w:rPr>
            </w:pPr>
            <w:r w:rsidRPr="00F02EAA">
              <w:rPr>
                <w:b/>
              </w:rPr>
              <w:t>Автор</w:t>
            </w:r>
          </w:p>
        </w:tc>
      </w:tr>
      <w:tr w:rsidR="00F02EAA" w14:paraId="3A904D6E" w14:textId="77777777" w:rsidTr="001B10EC">
        <w:tc>
          <w:tcPr>
            <w:tcW w:w="1393" w:type="dxa"/>
          </w:tcPr>
          <w:p w14:paraId="08FE0147" w14:textId="6750F4ED" w:rsidR="00F02EAA" w:rsidRDefault="00E87C14" w:rsidP="007B3299">
            <w:pPr>
              <w:ind w:firstLine="0"/>
              <w:contextualSpacing/>
            </w:pPr>
            <w:r>
              <w:t>2</w:t>
            </w:r>
            <w:r w:rsidR="001B10EC">
              <w:t>3</w:t>
            </w:r>
            <w:r w:rsidR="00AB70BD">
              <w:t>.0</w:t>
            </w:r>
            <w:r w:rsidR="001B10EC">
              <w:t>4</w:t>
            </w:r>
            <w:r w:rsidR="00F02EAA">
              <w:t>.20</w:t>
            </w:r>
            <w:r w:rsidR="001B10EC">
              <w:t>21</w:t>
            </w:r>
          </w:p>
        </w:tc>
        <w:tc>
          <w:tcPr>
            <w:tcW w:w="1749" w:type="dxa"/>
          </w:tcPr>
          <w:p w14:paraId="1383BBD7" w14:textId="69F74056" w:rsidR="00F02EAA" w:rsidRDefault="001B10EC" w:rsidP="007B3299">
            <w:pPr>
              <w:ind w:firstLine="0"/>
              <w:contextualSpacing/>
            </w:pPr>
            <w:r>
              <w:t>1</w:t>
            </w:r>
            <w:r w:rsidR="00F02EAA">
              <w:t>.</w:t>
            </w:r>
            <w:r w:rsidR="00AB70BD">
              <w:t>0</w:t>
            </w:r>
            <w:r>
              <w:t>0</w:t>
            </w:r>
          </w:p>
        </w:tc>
        <w:tc>
          <w:tcPr>
            <w:tcW w:w="4106" w:type="dxa"/>
          </w:tcPr>
          <w:p w14:paraId="3FC9DFAD" w14:textId="77777777" w:rsidR="00F02EAA" w:rsidRDefault="00F02EAA" w:rsidP="007B3299">
            <w:pPr>
              <w:ind w:firstLine="0"/>
              <w:contextualSpacing/>
            </w:pPr>
            <w:r>
              <w:t>Начальная версия документа</w:t>
            </w:r>
          </w:p>
        </w:tc>
        <w:tc>
          <w:tcPr>
            <w:tcW w:w="2272" w:type="dxa"/>
          </w:tcPr>
          <w:p w14:paraId="3E96CF02" w14:textId="0A88BB31" w:rsidR="00F02EAA" w:rsidRDefault="001B10EC" w:rsidP="00764404">
            <w:pPr>
              <w:ind w:firstLine="0"/>
            </w:pPr>
            <w:r>
              <w:t>Симанович К.О.</w:t>
            </w:r>
          </w:p>
        </w:tc>
      </w:tr>
    </w:tbl>
    <w:p w14:paraId="5DE4FE62" w14:textId="77777777" w:rsidR="00B83E3F" w:rsidRPr="00AC6B5B" w:rsidRDefault="00B83E3F" w:rsidP="00F26F8C">
      <w:pPr>
        <w:spacing w:after="0" w:line="240" w:lineRule="auto"/>
      </w:pPr>
    </w:p>
    <w:p w14:paraId="34FFD7D5" w14:textId="77777777" w:rsidR="002861F4" w:rsidRDefault="002861F4" w:rsidP="00F26F8C">
      <w:pPr>
        <w:pStyle w:val="a2"/>
        <w:pageBreakBefore w:val="0"/>
        <w:numPr>
          <w:ilvl w:val="0"/>
          <w:numId w:val="0"/>
        </w:numPr>
        <w:spacing w:before="0"/>
        <w:rPr>
          <w:lang w:val="ru-RU"/>
        </w:rPr>
        <w:sectPr w:rsidR="002861F4" w:rsidSect="00EB6045">
          <w:headerReference w:type="default" r:id="rId16"/>
          <w:pgSz w:w="11906" w:h="16838" w:code="9"/>
          <w:pgMar w:top="1134" w:right="1134" w:bottom="1134" w:left="1134" w:header="709" w:footer="709" w:gutter="0"/>
          <w:pgNumType w:start="1"/>
          <w:cols w:space="708"/>
          <w:titlePg/>
          <w:docGrid w:linePitch="360"/>
        </w:sectPr>
      </w:pPr>
      <w:bookmarkStart w:id="99" w:name="_Toc334616516"/>
    </w:p>
    <w:p w14:paraId="5607E53D" w14:textId="7D3897C8" w:rsidR="00B83E3F" w:rsidRPr="006B50B5" w:rsidRDefault="001B10EC" w:rsidP="004C4950">
      <w:pPr>
        <w:pStyle w:val="a2"/>
        <w:rPr>
          <w:lang w:val="ru-RU"/>
        </w:rPr>
      </w:pPr>
      <w:bookmarkStart w:id="100" w:name="_Toc468310949"/>
      <w:r>
        <w:rPr>
          <w:lang w:val="ru-RU"/>
        </w:rPr>
        <w:lastRenderedPageBreak/>
        <w:t xml:space="preserve"> </w:t>
      </w:r>
      <w:r w:rsidRPr="001B10EC">
        <w:rPr>
          <w:lang w:val="ru-RU"/>
        </w:rPr>
        <w:t xml:space="preserve">Возможная деятельность потенциальных внутренних </w:t>
      </w:r>
      <w:r w:rsidR="00CF675F">
        <w:rPr>
          <w:lang w:val="ru-RU"/>
        </w:rPr>
        <w:t xml:space="preserve">И ВНЕШНИХ </w:t>
      </w:r>
      <w:r w:rsidRPr="001B10EC">
        <w:rPr>
          <w:lang w:val="ru-RU"/>
        </w:rPr>
        <w:t>нарушителей</w:t>
      </w:r>
      <w:bookmarkEnd w:id="100"/>
    </w:p>
    <w:bookmarkEnd w:id="99"/>
    <w:p w14:paraId="5999603C" w14:textId="79574F0F" w:rsidR="0047561F" w:rsidRDefault="0047561F" w:rsidP="00D24F32">
      <w:pPr>
        <w:pStyle w:val="aff2"/>
        <w:ind w:firstLine="720"/>
        <w:contextualSpacing w:val="0"/>
        <w:rPr>
          <w:rFonts w:ascii="Times New Roman" w:eastAsia="Times New Roman" w:hAnsi="Times New Roman"/>
          <w:sz w:val="24"/>
          <w:szCs w:val="24"/>
          <w:lang w:val="ru-RU" w:bidi="en-US"/>
        </w:rPr>
      </w:pPr>
      <w:r w:rsidRPr="0047561F">
        <w:rPr>
          <w:rFonts w:ascii="Times New Roman" w:eastAsia="Times New Roman" w:hAnsi="Times New Roman"/>
          <w:sz w:val="24"/>
          <w:szCs w:val="24"/>
          <w:lang w:val="ru-RU" w:bidi="en-US"/>
        </w:rPr>
        <w:t>Детальное описание угрозы «</w:t>
      </w:r>
      <w:bookmarkStart w:id="101" w:name="_Hlk70030974"/>
      <w:r w:rsidRPr="0047561F">
        <w:rPr>
          <w:rFonts w:ascii="Times New Roman" w:eastAsia="Times New Roman" w:hAnsi="Times New Roman"/>
          <w:sz w:val="24"/>
          <w:szCs w:val="24"/>
          <w:lang w:val="ru-RU" w:bidi="en-US"/>
        </w:rPr>
        <w:t>Возможная деятельность потенциальных внутренних нарушителей</w:t>
      </w:r>
      <w:bookmarkEnd w:id="101"/>
      <w:r w:rsidRPr="0047561F">
        <w:rPr>
          <w:rFonts w:ascii="Times New Roman" w:eastAsia="Times New Roman" w:hAnsi="Times New Roman"/>
          <w:sz w:val="24"/>
          <w:szCs w:val="24"/>
          <w:lang w:val="ru-RU" w:bidi="en-US"/>
        </w:rPr>
        <w:t xml:space="preserve">» представлено в </w:t>
      </w:r>
      <w:r>
        <w:rPr>
          <w:rFonts w:ascii="Times New Roman" w:eastAsia="Times New Roman" w:hAnsi="Times New Roman"/>
          <w:sz w:val="24"/>
          <w:szCs w:val="24"/>
          <w:lang w:val="ru-RU" w:bidi="en-US"/>
        </w:rPr>
        <w:t>таблице 0</w:t>
      </w:r>
      <w:r w:rsidRPr="0047561F">
        <w:rPr>
          <w:rFonts w:ascii="Times New Roman" w:eastAsia="Times New Roman" w:hAnsi="Times New Roman"/>
          <w:sz w:val="24"/>
          <w:szCs w:val="24"/>
          <w:lang w:val="ru-RU" w:bidi="en-US"/>
        </w:rPr>
        <w:t>.</w:t>
      </w:r>
    </w:p>
    <w:p w14:paraId="76A15A47" w14:textId="790C23BF" w:rsidR="00B83E3F" w:rsidRDefault="006B50B5" w:rsidP="00D24F32">
      <w:pPr>
        <w:pStyle w:val="aff2"/>
        <w:ind w:firstLine="720"/>
        <w:contextualSpacing w:val="0"/>
        <w:rPr>
          <w:rFonts w:ascii="Times New Roman" w:eastAsia="Times New Roman" w:hAnsi="Times New Roman"/>
          <w:i/>
          <w:sz w:val="24"/>
          <w:szCs w:val="22"/>
          <w:lang w:val="ru-RU" w:bidi="en-US"/>
        </w:rPr>
      </w:pPr>
      <w:r>
        <w:rPr>
          <w:rFonts w:ascii="Times New Roman" w:eastAsia="Times New Roman" w:hAnsi="Times New Roman"/>
          <w:i/>
          <w:sz w:val="24"/>
          <w:szCs w:val="22"/>
          <w:lang w:val="ru-RU" w:bidi="en-US"/>
        </w:rPr>
        <w:t xml:space="preserve">Таблица </w:t>
      </w:r>
      <w:r w:rsidR="006379E7">
        <w:rPr>
          <w:rFonts w:ascii="Times New Roman" w:eastAsia="Times New Roman" w:hAnsi="Times New Roman"/>
          <w:i/>
          <w:sz w:val="24"/>
          <w:szCs w:val="22"/>
          <w:lang w:val="ru-RU" w:bidi="en-US"/>
        </w:rPr>
        <w:t>0</w:t>
      </w:r>
      <w:r w:rsidR="006A0259">
        <w:rPr>
          <w:rFonts w:ascii="Times New Roman" w:eastAsia="Times New Roman" w:hAnsi="Times New Roman"/>
          <w:i/>
          <w:sz w:val="24"/>
          <w:szCs w:val="22"/>
          <w:lang w:val="ru-RU" w:bidi="en-US"/>
        </w:rPr>
        <w:t xml:space="preserve"> </w:t>
      </w:r>
      <w:r w:rsidR="00B83E3F" w:rsidRPr="006B50B5">
        <w:rPr>
          <w:rFonts w:ascii="Times New Roman" w:eastAsia="Times New Roman" w:hAnsi="Times New Roman"/>
          <w:i/>
          <w:sz w:val="24"/>
          <w:szCs w:val="22"/>
          <w:lang w:val="ru-RU" w:bidi="en-US"/>
        </w:rPr>
        <w:t>–</w:t>
      </w:r>
      <w:r w:rsidR="006A0259">
        <w:rPr>
          <w:rFonts w:ascii="Times New Roman" w:eastAsia="Times New Roman" w:hAnsi="Times New Roman"/>
          <w:i/>
          <w:sz w:val="24"/>
          <w:szCs w:val="22"/>
          <w:lang w:val="ru-RU" w:bidi="en-US"/>
        </w:rPr>
        <w:t xml:space="preserve"> </w:t>
      </w:r>
      <w:r w:rsidR="006379E7" w:rsidRPr="006379E7">
        <w:rPr>
          <w:rFonts w:ascii="Times New Roman" w:eastAsia="Times New Roman" w:hAnsi="Times New Roman"/>
          <w:i/>
          <w:sz w:val="24"/>
          <w:szCs w:val="22"/>
          <w:lang w:val="ru-RU" w:bidi="en-US"/>
        </w:rPr>
        <w:t>Возможная деятельность потенциальных внутренних нарушителей</w:t>
      </w:r>
      <w:r w:rsidR="006379E7">
        <w:rPr>
          <w:rFonts w:ascii="Times New Roman" w:eastAsia="Times New Roman" w:hAnsi="Times New Roman"/>
          <w:i/>
          <w:sz w:val="24"/>
          <w:szCs w:val="22"/>
          <w:lang w:val="ru-RU" w:bidi="en-US"/>
        </w:rPr>
        <w:t xml:space="preserve"> </w:t>
      </w:r>
      <w:r w:rsidR="002011F4">
        <w:rPr>
          <w:rFonts w:ascii="Times New Roman" w:eastAsia="Times New Roman" w:hAnsi="Times New Roman"/>
          <w:i/>
          <w:sz w:val="24"/>
          <w:szCs w:val="22"/>
          <w:lang w:val="ru-RU" w:bidi="en-US"/>
        </w:rPr>
        <w:t>Детальное описание у</w:t>
      </w:r>
      <w:r w:rsidR="00B83E3F" w:rsidRPr="006B50B5">
        <w:rPr>
          <w:rFonts w:ascii="Times New Roman" w:eastAsia="Times New Roman" w:hAnsi="Times New Roman"/>
          <w:i/>
          <w:sz w:val="24"/>
          <w:szCs w:val="22"/>
          <w:lang w:val="ru-RU" w:bidi="en-US"/>
        </w:rPr>
        <w:t>грозы</w:t>
      </w:r>
      <w:r w:rsidR="00387909">
        <w:rPr>
          <w:rFonts w:ascii="Times New Roman" w:eastAsia="Times New Roman" w:hAnsi="Times New Roman"/>
          <w:i/>
          <w:sz w:val="24"/>
          <w:szCs w:val="22"/>
          <w:lang w:val="ru-RU" w:bidi="en-US"/>
        </w:rPr>
        <w:t xml:space="preserve"> утечки видовой информации</w:t>
      </w:r>
    </w:p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3"/>
        <w:gridCol w:w="2330"/>
        <w:gridCol w:w="2441"/>
        <w:gridCol w:w="2845"/>
        <w:gridCol w:w="3631"/>
      </w:tblGrid>
      <w:tr w:rsidR="00742A74" w:rsidRPr="006B45F6" w14:paraId="530DAE26" w14:textId="77777777" w:rsidTr="00DE41F9">
        <w:trPr>
          <w:tblHeader/>
          <w:jc w:val="center"/>
        </w:trPr>
        <w:tc>
          <w:tcPr>
            <w:tcW w:w="1138" w:type="pct"/>
            <w:shd w:val="clear" w:color="auto" w:fill="D9D9D9" w:themeFill="background1" w:themeFillShade="D9"/>
          </w:tcPr>
          <w:p w14:paraId="27114237" w14:textId="77777777" w:rsidR="00742A74" w:rsidRPr="006B45F6" w:rsidRDefault="00D67C08" w:rsidP="00A52352">
            <w:pPr>
              <w:pStyle w:val="aff6"/>
              <w:spacing w:before="0" w:after="0" w:line="360" w:lineRule="auto"/>
              <w:jc w:val="center"/>
              <w:rPr>
                <w:rFonts w:cs="Times New Roman"/>
                <w:b/>
                <w:sz w:val="24"/>
              </w:rPr>
            </w:pPr>
            <w:bookmarkStart w:id="102" w:name="_Hlk70081013"/>
            <w:r>
              <w:rPr>
                <w:rFonts w:cs="Times New Roman"/>
                <w:b/>
                <w:sz w:val="24"/>
              </w:rPr>
              <w:t>Способ реализации</w:t>
            </w:r>
            <w:r w:rsidR="00453807">
              <w:rPr>
                <w:rFonts w:cs="Times New Roman"/>
                <w:b/>
                <w:sz w:val="24"/>
              </w:rPr>
              <w:t xml:space="preserve"> угрозы</w:t>
            </w:r>
          </w:p>
        </w:tc>
        <w:tc>
          <w:tcPr>
            <w:tcW w:w="800" w:type="pct"/>
            <w:shd w:val="clear" w:color="auto" w:fill="D9D9D9" w:themeFill="background1" w:themeFillShade="D9"/>
          </w:tcPr>
          <w:p w14:paraId="5C260B86" w14:textId="77777777" w:rsidR="00742A74" w:rsidRPr="006B45F6" w:rsidRDefault="00347B87" w:rsidP="007F3CC4">
            <w:pPr>
              <w:pStyle w:val="aff6"/>
              <w:spacing w:before="0" w:after="0" w:line="360" w:lineRule="auto"/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Источник угрозы</w:t>
            </w:r>
          </w:p>
        </w:tc>
        <w:tc>
          <w:tcPr>
            <w:tcW w:w="838" w:type="pct"/>
            <w:shd w:val="clear" w:color="auto" w:fill="D9D9D9" w:themeFill="background1" w:themeFillShade="D9"/>
          </w:tcPr>
          <w:p w14:paraId="3A9501D3" w14:textId="77777777" w:rsidR="00742A74" w:rsidRPr="006B45F6" w:rsidRDefault="007C4316" w:rsidP="007F3CC4">
            <w:pPr>
              <w:pStyle w:val="aff6"/>
              <w:spacing w:before="0" w:after="0" w:line="360" w:lineRule="auto"/>
              <w:jc w:val="center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 xml:space="preserve">Совокупность ресурсов, на которые </w:t>
            </w:r>
            <w:r w:rsidRPr="006B45F6">
              <w:rPr>
                <w:rFonts w:cs="Times New Roman"/>
                <w:b/>
                <w:sz w:val="24"/>
              </w:rPr>
              <w:t>угроза может воздействовать</w:t>
            </w:r>
          </w:p>
        </w:tc>
        <w:tc>
          <w:tcPr>
            <w:tcW w:w="977" w:type="pct"/>
            <w:shd w:val="clear" w:color="auto" w:fill="D9D9D9" w:themeFill="background1" w:themeFillShade="D9"/>
          </w:tcPr>
          <w:p w14:paraId="0173D5F2" w14:textId="77777777" w:rsidR="00742A74" w:rsidRPr="006B45F6" w:rsidRDefault="00742A74" w:rsidP="007F3CC4">
            <w:pPr>
              <w:pStyle w:val="aff6"/>
              <w:spacing w:before="0" w:after="0" w:line="360" w:lineRule="auto"/>
              <w:jc w:val="center"/>
              <w:rPr>
                <w:rFonts w:cs="Times New Roman"/>
                <w:b/>
                <w:sz w:val="24"/>
              </w:rPr>
            </w:pPr>
            <w:r w:rsidRPr="006B45F6">
              <w:rPr>
                <w:rFonts w:cs="Times New Roman"/>
                <w:b/>
                <w:sz w:val="24"/>
              </w:rPr>
              <w:t xml:space="preserve">Уязвимости </w:t>
            </w:r>
            <w:r>
              <w:rPr>
                <w:rFonts w:cs="Times New Roman"/>
                <w:b/>
                <w:sz w:val="24"/>
              </w:rPr>
              <w:t>ресурсов</w:t>
            </w:r>
            <w:r w:rsidRPr="006B45F6">
              <w:rPr>
                <w:rFonts w:cs="Times New Roman"/>
                <w:b/>
                <w:sz w:val="24"/>
              </w:rPr>
              <w:t>, которые приводят к реализации угрозы</w:t>
            </w:r>
          </w:p>
        </w:tc>
        <w:tc>
          <w:tcPr>
            <w:tcW w:w="1247" w:type="pct"/>
            <w:shd w:val="clear" w:color="auto" w:fill="D9D9D9" w:themeFill="background1" w:themeFillShade="D9"/>
          </w:tcPr>
          <w:p w14:paraId="53E353AB" w14:textId="77777777" w:rsidR="00742A74" w:rsidRPr="006B45F6" w:rsidRDefault="00742A74" w:rsidP="007F3CC4">
            <w:pPr>
              <w:pStyle w:val="aff6"/>
              <w:spacing w:before="0" w:after="0" w:line="360" w:lineRule="auto"/>
              <w:jc w:val="center"/>
              <w:rPr>
                <w:rFonts w:cs="Times New Roman"/>
                <w:b/>
                <w:sz w:val="24"/>
              </w:rPr>
            </w:pPr>
            <w:r w:rsidRPr="006B45F6">
              <w:rPr>
                <w:rFonts w:cs="Times New Roman"/>
                <w:b/>
                <w:sz w:val="24"/>
              </w:rPr>
              <w:t xml:space="preserve">Результат воздействия угрозы и нарушаемое свойство безопасности </w:t>
            </w:r>
            <w:r>
              <w:rPr>
                <w:rFonts w:cs="Times New Roman"/>
                <w:b/>
                <w:sz w:val="24"/>
              </w:rPr>
              <w:t>информации</w:t>
            </w:r>
          </w:p>
        </w:tc>
      </w:tr>
      <w:tr w:rsidR="006379E7" w:rsidRPr="006B45F6" w14:paraId="48AE814D" w14:textId="77777777" w:rsidTr="00E46E6E">
        <w:trPr>
          <w:jc w:val="center"/>
        </w:trPr>
        <w:tc>
          <w:tcPr>
            <w:tcW w:w="5000" w:type="pct"/>
            <w:gridSpan w:val="5"/>
            <w:shd w:val="clear" w:color="auto" w:fill="auto"/>
          </w:tcPr>
          <w:p w14:paraId="6390E503" w14:textId="5C61126D" w:rsidR="006379E7" w:rsidRPr="006B45F6" w:rsidRDefault="006379E7" w:rsidP="006379E7">
            <w:pPr>
              <w:pStyle w:val="aff6"/>
              <w:spacing w:before="0" w:after="0" w:line="360" w:lineRule="auto"/>
              <w:rPr>
                <w:rFonts w:cs="Times New Roman"/>
                <w:b/>
                <w:sz w:val="24"/>
              </w:rPr>
            </w:pPr>
            <w:r>
              <w:rPr>
                <w:rFonts w:cs="Times New Roman"/>
                <w:b/>
                <w:sz w:val="24"/>
              </w:rPr>
              <w:t>Угроза утечки видовой информации</w:t>
            </w:r>
          </w:p>
        </w:tc>
      </w:tr>
      <w:tr w:rsidR="00742A74" w:rsidRPr="006B45F6" w14:paraId="730BE788" w14:textId="77777777" w:rsidTr="00D202F4">
        <w:trPr>
          <w:jc w:val="center"/>
        </w:trPr>
        <w:tc>
          <w:tcPr>
            <w:tcW w:w="1138" w:type="pct"/>
          </w:tcPr>
          <w:p w14:paraId="4EDEC3BE" w14:textId="77777777" w:rsidR="00742A74" w:rsidRPr="006B45F6" w:rsidRDefault="001E46DB" w:rsidP="00BC6D44">
            <w:pPr>
              <w:spacing w:after="0"/>
              <w:ind w:firstLine="0"/>
              <w:jc w:val="left"/>
            </w:pPr>
            <w:r>
              <w:t xml:space="preserve">Утечка данных, отображаемых на экранах мониторов АРМ пользователей </w:t>
            </w:r>
          </w:p>
        </w:tc>
        <w:tc>
          <w:tcPr>
            <w:tcW w:w="800" w:type="pct"/>
          </w:tcPr>
          <w:p w14:paraId="530824FE" w14:textId="5521EA7A" w:rsidR="00742A74" w:rsidRPr="00AF1630" w:rsidRDefault="00FE0BFA" w:rsidP="00BB70B1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6B50B5">
              <w:rPr>
                <w:sz w:val="24"/>
              </w:rPr>
              <w:t>Лицо, способное осуществлять перехват информации по техническим каналам утечки</w:t>
            </w:r>
          </w:p>
        </w:tc>
        <w:tc>
          <w:tcPr>
            <w:tcW w:w="838" w:type="pct"/>
          </w:tcPr>
          <w:p w14:paraId="7A7FFD5C" w14:textId="1BBE96FA" w:rsidR="00FE0BFA" w:rsidRPr="006B50B5" w:rsidRDefault="007B74D4" w:rsidP="00BB70B1">
            <w:pPr>
              <w:pStyle w:val="aff6"/>
              <w:spacing w:before="0" w:after="0" w:line="360" w:lineRule="auto"/>
              <w:rPr>
                <w:sz w:val="24"/>
              </w:rPr>
            </w:pPr>
            <w:r w:rsidRPr="00985DD1">
              <w:rPr>
                <w:sz w:val="24"/>
              </w:rPr>
              <w:t xml:space="preserve">Персональные данные </w:t>
            </w:r>
            <w:r>
              <w:rPr>
                <w:sz w:val="24"/>
              </w:rPr>
              <w:t>преподавателей, аспирантов и студентов</w:t>
            </w:r>
            <w:r w:rsidR="00FE0BFA" w:rsidRPr="006B50B5">
              <w:rPr>
                <w:sz w:val="24"/>
              </w:rPr>
              <w:t>;</w:t>
            </w:r>
          </w:p>
          <w:p w14:paraId="1B27B181" w14:textId="77777777" w:rsidR="00742A74" w:rsidRPr="006B45F6" w:rsidRDefault="00FE0BFA" w:rsidP="00BB70B1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6B50B5">
              <w:rPr>
                <w:sz w:val="24"/>
              </w:rPr>
              <w:t>Аутентификационная информация пользователя</w:t>
            </w:r>
          </w:p>
        </w:tc>
        <w:tc>
          <w:tcPr>
            <w:tcW w:w="977" w:type="pct"/>
          </w:tcPr>
          <w:p w14:paraId="5CD157BC" w14:textId="77777777" w:rsidR="007B49CD" w:rsidRDefault="007B49CD" w:rsidP="00BB70B1">
            <w:pPr>
              <w:pStyle w:val="aff6"/>
              <w:spacing w:before="0" w:after="0" w:line="360" w:lineRule="auto"/>
              <w:rPr>
                <w:sz w:val="24"/>
              </w:rPr>
            </w:pPr>
            <w:r w:rsidRPr="006B50B5">
              <w:rPr>
                <w:sz w:val="24"/>
              </w:rPr>
              <w:t>Возможность наблюдения за мониторами пользователей через оконные проемы</w:t>
            </w:r>
          </w:p>
          <w:p w14:paraId="661FB823" w14:textId="77777777" w:rsidR="00FE0BFA" w:rsidRPr="006B50B5" w:rsidRDefault="00FE0BFA" w:rsidP="00BB70B1">
            <w:pPr>
              <w:pStyle w:val="aff6"/>
              <w:spacing w:before="0" w:after="0" w:line="360" w:lineRule="auto"/>
              <w:rPr>
                <w:sz w:val="24"/>
              </w:rPr>
            </w:pPr>
            <w:r w:rsidRPr="006B50B5">
              <w:rPr>
                <w:sz w:val="24"/>
              </w:rPr>
              <w:t>Отображение паролей в открытом виде при их вводе в систему;</w:t>
            </w:r>
          </w:p>
          <w:p w14:paraId="69E805AE" w14:textId="77777777" w:rsidR="001E46DB" w:rsidRPr="006B45F6" w:rsidRDefault="00FE0BFA" w:rsidP="00BC6D44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6B50B5">
              <w:rPr>
                <w:sz w:val="24"/>
              </w:rPr>
              <w:t>Размещение в общедоступном месте</w:t>
            </w:r>
          </w:p>
        </w:tc>
        <w:tc>
          <w:tcPr>
            <w:tcW w:w="1247" w:type="pct"/>
          </w:tcPr>
          <w:p w14:paraId="052EE4CB" w14:textId="3A51909E" w:rsidR="00742A74" w:rsidRPr="006B45F6" w:rsidRDefault="009B3F95" w:rsidP="00BC6D44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sz w:val="24"/>
              </w:rPr>
              <w:t>(</w:t>
            </w:r>
            <w:r w:rsidR="00FE0BFA" w:rsidRPr="006B50B5">
              <w:rPr>
                <w:sz w:val="24"/>
              </w:rPr>
              <w:t xml:space="preserve">К) Перехват пароля пользователя </w:t>
            </w:r>
            <w:r w:rsidR="00D9410E" w:rsidRPr="006B50B5">
              <w:rPr>
                <w:sz w:val="24"/>
              </w:rPr>
              <w:t>или некоторого</w:t>
            </w:r>
            <w:r w:rsidR="00FE0BFA" w:rsidRPr="006B50B5">
              <w:rPr>
                <w:sz w:val="24"/>
              </w:rPr>
              <w:t xml:space="preserve"> количества </w:t>
            </w:r>
            <w:r w:rsidR="007B74D4" w:rsidRPr="00985DD1">
              <w:rPr>
                <w:sz w:val="24"/>
              </w:rPr>
              <w:t>персональных данных</w:t>
            </w:r>
            <w:r w:rsidR="007B74D4">
              <w:rPr>
                <w:sz w:val="24"/>
              </w:rPr>
              <w:t xml:space="preserve"> преподавателей, аспирантов и студентов</w:t>
            </w:r>
            <w:r w:rsidR="007B74D4" w:rsidRPr="006B50B5">
              <w:rPr>
                <w:sz w:val="24"/>
              </w:rPr>
              <w:t xml:space="preserve"> </w:t>
            </w:r>
            <w:r w:rsidR="00FE0BFA" w:rsidRPr="006B50B5">
              <w:rPr>
                <w:sz w:val="24"/>
              </w:rPr>
              <w:t xml:space="preserve">в зависимости от роли пользователя </w:t>
            </w:r>
          </w:p>
        </w:tc>
      </w:tr>
      <w:tr w:rsidR="006379E7" w:rsidRPr="006B45F6" w14:paraId="49082D6F" w14:textId="77777777" w:rsidTr="00E46E6E">
        <w:trPr>
          <w:jc w:val="center"/>
        </w:trPr>
        <w:tc>
          <w:tcPr>
            <w:tcW w:w="5000" w:type="pct"/>
            <w:gridSpan w:val="5"/>
          </w:tcPr>
          <w:p w14:paraId="40279191" w14:textId="7A639CEA" w:rsidR="006379E7" w:rsidRPr="006379E7" w:rsidRDefault="006379E7" w:rsidP="00BC6D44">
            <w:pPr>
              <w:pStyle w:val="aff6"/>
              <w:spacing w:before="0" w:after="0" w:line="360" w:lineRule="auto"/>
              <w:rPr>
                <w:b/>
                <w:bCs/>
                <w:sz w:val="24"/>
                <w:lang w:val="x-none"/>
              </w:rPr>
            </w:pPr>
            <w:r w:rsidRPr="006379E7">
              <w:rPr>
                <w:b/>
                <w:bCs/>
                <w:sz w:val="24"/>
                <w:lang w:val="x-none"/>
              </w:rPr>
              <w:lastRenderedPageBreak/>
              <w:t>Угрозы утечки с использованием закладочных устройств</w:t>
            </w:r>
          </w:p>
        </w:tc>
      </w:tr>
      <w:tr w:rsidR="00A47337" w:rsidRPr="00985DD1" w14:paraId="04920BE4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1A0282" w14:textId="77777777" w:rsidR="00A47337" w:rsidRPr="00A47337" w:rsidRDefault="00A47337" w:rsidP="00210960">
            <w:pPr>
              <w:spacing w:after="0"/>
              <w:ind w:firstLine="0"/>
              <w:jc w:val="left"/>
            </w:pPr>
            <w:r w:rsidRPr="00A47337">
              <w:t>Утечка с использованием закладочных устройств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EEE18" w14:textId="3C96EFBC" w:rsidR="00A47337" w:rsidRPr="00A47337" w:rsidRDefault="00E46E6E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 (</w:t>
            </w:r>
            <w:r>
              <w:rPr>
                <w:rFonts w:cs="Times New Roman"/>
                <w:sz w:val="24"/>
                <w:lang w:val="en-US"/>
              </w:rPr>
              <w:t xml:space="preserve">III </w:t>
            </w:r>
            <w:r>
              <w:rPr>
                <w:rFonts w:cs="Times New Roman"/>
                <w:sz w:val="24"/>
              </w:rPr>
              <w:t>категория)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109C0" w14:textId="0D37DB28" w:rsidR="00A47337" w:rsidRPr="00985DD1" w:rsidRDefault="00A47337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985DD1">
              <w:rPr>
                <w:sz w:val="24"/>
              </w:rPr>
              <w:t xml:space="preserve">Персональные данные </w:t>
            </w:r>
            <w:r w:rsidR="00E46E6E">
              <w:rPr>
                <w:sz w:val="24"/>
              </w:rPr>
              <w:t>преподавателей, аспирантов и студентов</w:t>
            </w:r>
            <w:r w:rsidRPr="00985DD1">
              <w:rPr>
                <w:sz w:val="24"/>
              </w:rPr>
              <w:t>;</w:t>
            </w:r>
          </w:p>
          <w:p w14:paraId="3EBFEE7B" w14:textId="5002E031" w:rsidR="00A47337" w:rsidRPr="00985DD1" w:rsidRDefault="00E46E6E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Информация о проектах и требованиях;</w:t>
            </w:r>
          </w:p>
          <w:p w14:paraId="642CB588" w14:textId="77777777" w:rsidR="00A47337" w:rsidRPr="00A47337" w:rsidRDefault="00A47337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985DD1">
              <w:rPr>
                <w:sz w:val="24"/>
              </w:rPr>
              <w:t>Аутентификационная информация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CFBDF" w14:textId="77777777" w:rsidR="00A47337" w:rsidRPr="00A47337" w:rsidRDefault="00A47337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985DD1">
              <w:rPr>
                <w:sz w:val="24"/>
              </w:rPr>
              <w:t>Отсутствие ограничения физического доступа к оборудованию системы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76F35" w14:textId="65D828A3" w:rsidR="00A47337" w:rsidRPr="00A47337" w:rsidRDefault="00A47337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(</w:t>
            </w:r>
            <w:r w:rsidRPr="00985DD1">
              <w:rPr>
                <w:sz w:val="24"/>
              </w:rPr>
              <w:t>К) Перехват</w:t>
            </w:r>
            <w:r w:rsidR="00E46E6E">
              <w:rPr>
                <w:sz w:val="24"/>
              </w:rPr>
              <w:t xml:space="preserve"> </w:t>
            </w:r>
            <w:r w:rsidR="00E46E6E" w:rsidRPr="006B50B5">
              <w:rPr>
                <w:sz w:val="24"/>
              </w:rPr>
              <w:t>пароля пользователя</w:t>
            </w:r>
            <w:r w:rsidR="00E46E6E">
              <w:rPr>
                <w:sz w:val="24"/>
              </w:rPr>
              <w:t xml:space="preserve"> и</w:t>
            </w:r>
            <w:r w:rsidRPr="00985DD1">
              <w:rPr>
                <w:sz w:val="24"/>
              </w:rPr>
              <w:t xml:space="preserve"> персональных данных множества </w:t>
            </w:r>
            <w:r w:rsidR="007B74D4">
              <w:rPr>
                <w:sz w:val="24"/>
              </w:rPr>
              <w:t>преподавателей, аспирантов и студентов</w:t>
            </w:r>
            <w:r w:rsidRPr="00985DD1">
              <w:rPr>
                <w:sz w:val="24"/>
              </w:rPr>
              <w:t>, а также прочих данных</w:t>
            </w:r>
          </w:p>
        </w:tc>
      </w:tr>
      <w:tr w:rsidR="00E46E6E" w:rsidRPr="00985DD1" w14:paraId="6A5780BA" w14:textId="77777777" w:rsidTr="00E46E6E">
        <w:trPr>
          <w:jc w:val="center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F7E92" w14:textId="7C222FD8" w:rsidR="00E46E6E" w:rsidRPr="00E46E6E" w:rsidRDefault="00E46E6E" w:rsidP="00210960">
            <w:pPr>
              <w:pStyle w:val="aff6"/>
              <w:spacing w:before="0" w:after="0" w:line="360" w:lineRule="auto"/>
              <w:rPr>
                <w:b/>
                <w:bCs/>
                <w:sz w:val="24"/>
              </w:rPr>
            </w:pPr>
            <w:r w:rsidRPr="00E46E6E">
              <w:rPr>
                <w:b/>
                <w:bCs/>
                <w:sz w:val="24"/>
              </w:rPr>
              <w:t>Угроза НСД за счет непосредственного физического доступа</w:t>
            </w:r>
          </w:p>
        </w:tc>
      </w:tr>
      <w:tr w:rsidR="00E46E6E" w:rsidRPr="00985DD1" w14:paraId="07884EE1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03AF7" w14:textId="4E8DBDBC" w:rsidR="00E46E6E" w:rsidRPr="00A47337" w:rsidRDefault="00E46E6E" w:rsidP="00210960">
            <w:pPr>
              <w:spacing w:after="0"/>
              <w:ind w:firstLine="0"/>
              <w:jc w:val="left"/>
            </w:pPr>
            <w:r w:rsidRPr="00E945FB">
              <w:t>Восстановление защищаемой информации путем анализа выведенных из употребления для утилизации или ремонта носителей информации ТС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308BF" w14:textId="7707740F" w:rsidR="00E46E6E" w:rsidRPr="00A47337" w:rsidRDefault="00E46E6E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  <w:lang w:eastAsia="en-US"/>
              </w:rPr>
              <w:t xml:space="preserve">Лицо, способное получить доступ к ТС (носителям информации) предназначенных </w:t>
            </w:r>
            <w:r w:rsidRPr="00E945FB">
              <w:rPr>
                <w:sz w:val="24"/>
                <w:lang w:eastAsia="en-US"/>
              </w:rPr>
              <w:lastRenderedPageBreak/>
              <w:t>для утилизации или ремонта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35A43" w14:textId="7E44183F" w:rsidR="00E46E6E" w:rsidRPr="00985DD1" w:rsidRDefault="00E46E6E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  <w:lang w:eastAsia="en-US"/>
              </w:rPr>
              <w:lastRenderedPageBreak/>
              <w:t xml:space="preserve">Персональные данные </w:t>
            </w:r>
            <w:r w:rsidR="00210960">
              <w:rPr>
                <w:sz w:val="24"/>
                <w:lang w:eastAsia="en-US"/>
              </w:rPr>
              <w:t>преподавателей, аспирантов и студентов</w:t>
            </w:r>
            <w:r w:rsidRPr="00E945FB">
              <w:rPr>
                <w:sz w:val="24"/>
                <w:lang w:eastAsia="en-US"/>
              </w:rPr>
              <w:t xml:space="preserve">, сохраняемые на </w:t>
            </w:r>
            <w:r w:rsidRPr="00E945FB">
              <w:rPr>
                <w:sz w:val="24"/>
                <w:lang w:eastAsia="en-US"/>
              </w:rPr>
              <w:lastRenderedPageBreak/>
              <w:t>жестких дисках серверов БД и носителях резервных копий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21480" w14:textId="77777777" w:rsidR="00E46E6E" w:rsidRPr="00E945FB" w:rsidRDefault="00E46E6E" w:rsidP="00E46E6E">
            <w:pPr>
              <w:pStyle w:val="aff6"/>
              <w:spacing w:before="0" w:after="0" w:line="360" w:lineRule="auto"/>
              <w:rPr>
                <w:sz w:val="24"/>
                <w:lang w:eastAsia="en-US"/>
              </w:rPr>
            </w:pPr>
            <w:r w:rsidRPr="00E945FB">
              <w:rPr>
                <w:sz w:val="24"/>
                <w:lang w:eastAsia="en-US"/>
              </w:rPr>
              <w:lastRenderedPageBreak/>
              <w:t>Отсутствие штатных гарантированных механизмов удаления информации с магнитных носителей;</w:t>
            </w:r>
          </w:p>
          <w:p w14:paraId="76EA6BC4" w14:textId="5949697C" w:rsidR="00E46E6E" w:rsidRPr="00985DD1" w:rsidRDefault="00E46E6E" w:rsidP="00E46E6E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  <w:lang w:eastAsia="en-US"/>
              </w:rPr>
              <w:lastRenderedPageBreak/>
              <w:t>Отсутствие регламентированного порядка очистки носителей информации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53D95" w14:textId="632EC9F4" w:rsidR="00E46E6E" w:rsidRDefault="00E46E6E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  <w:lang w:eastAsia="en-US"/>
              </w:rPr>
              <w:lastRenderedPageBreak/>
              <w:t xml:space="preserve">Восстановление и компрометация персональных данных </w:t>
            </w:r>
            <w:r>
              <w:rPr>
                <w:sz w:val="24"/>
                <w:lang w:eastAsia="en-US"/>
              </w:rPr>
              <w:t>преподавателей, аспирантов и студентов</w:t>
            </w:r>
            <w:r w:rsidRPr="00E945FB">
              <w:rPr>
                <w:sz w:val="24"/>
                <w:lang w:eastAsia="en-US"/>
              </w:rPr>
              <w:t>, содержащихся в БД системы</w:t>
            </w:r>
          </w:p>
        </w:tc>
      </w:tr>
      <w:tr w:rsidR="00210960" w:rsidRPr="00985DD1" w14:paraId="0A94D383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F1F1E" w14:textId="074DCF87" w:rsidR="00210960" w:rsidRPr="00E945FB" w:rsidRDefault="00210960" w:rsidP="00210960">
            <w:pPr>
              <w:spacing w:after="0"/>
              <w:ind w:firstLine="0"/>
              <w:jc w:val="left"/>
            </w:pPr>
            <w:r w:rsidRPr="00E945FB">
              <w:t>Недоверенная загрузка серверов и АРМ пользователей системы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98C01" w14:textId="600092A8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  <w:lang w:eastAsia="en-US"/>
              </w:rPr>
            </w:pPr>
            <w:r>
              <w:rPr>
                <w:rFonts w:cs="Times New Roman"/>
                <w:sz w:val="24"/>
              </w:rPr>
              <w:t>Внутренний нарушитель (</w:t>
            </w:r>
            <w:r>
              <w:rPr>
                <w:rFonts w:cs="Times New Roman"/>
                <w:sz w:val="24"/>
                <w:lang w:val="en-US"/>
              </w:rPr>
              <w:t>I</w:t>
            </w:r>
            <w:r w:rsidRPr="00210960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 xml:space="preserve">и </w:t>
            </w:r>
            <w:r>
              <w:rPr>
                <w:rFonts w:cs="Times New Roman"/>
                <w:sz w:val="24"/>
                <w:lang w:val="en-US"/>
              </w:rPr>
              <w:t>II</w:t>
            </w:r>
            <w:r w:rsidRPr="00210960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категорий)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CCE7D" w14:textId="7EBB6041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  <w:lang w:eastAsia="en-US"/>
              </w:rPr>
            </w:pPr>
            <w:r w:rsidRPr="00E945FB">
              <w:rPr>
                <w:sz w:val="24"/>
                <w:lang w:eastAsia="en-US"/>
              </w:rPr>
              <w:t xml:space="preserve">Персональные данные </w:t>
            </w:r>
            <w:r>
              <w:rPr>
                <w:sz w:val="24"/>
                <w:lang w:eastAsia="en-US"/>
              </w:rPr>
              <w:t>преподавателей, аспирантов и студентов</w:t>
            </w:r>
            <w:r w:rsidRPr="00E945FB">
              <w:rPr>
                <w:sz w:val="24"/>
              </w:rPr>
              <w:t>, сохраняемые на жестких дисках АРМ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D89E6D" w14:textId="77777777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Возможность загрузки сторонней ОС на компьютер с помощью съемного носителя;</w:t>
            </w:r>
          </w:p>
          <w:p w14:paraId="1CAA803B" w14:textId="61426E06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  <w:lang w:eastAsia="en-US"/>
              </w:rPr>
            </w:pPr>
            <w:r w:rsidRPr="00E945FB">
              <w:rPr>
                <w:sz w:val="24"/>
              </w:rPr>
              <w:t>Сохранение пользователем результатов обработки запросов на локальный жесткий диск АРМ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652B4" w14:textId="77777777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t>(</w:t>
            </w:r>
            <w:r w:rsidRPr="00E945FB">
              <w:rPr>
                <w:sz w:val="24"/>
              </w:rPr>
              <w:t>К) Получение полного доступа к данным на жестком диске или получения доступа в ЛВС.</w:t>
            </w:r>
          </w:p>
          <w:p w14:paraId="540623B6" w14:textId="2898E8AF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  <w:lang w:eastAsia="en-US"/>
              </w:rPr>
            </w:pPr>
            <w:r w:rsidRPr="00E945FB">
              <w:rPr>
                <w:sz w:val="24"/>
              </w:rPr>
              <w:t xml:space="preserve">Получение доступа к некоторому количеству персональных данных </w:t>
            </w:r>
            <w:r>
              <w:rPr>
                <w:sz w:val="24"/>
              </w:rPr>
              <w:t>преподавателей, аспирантов и студентов</w:t>
            </w:r>
            <w:r w:rsidRPr="00E945FB">
              <w:rPr>
                <w:sz w:val="24"/>
              </w:rPr>
              <w:t xml:space="preserve"> в зависимости от роли пользователя</w:t>
            </w:r>
          </w:p>
        </w:tc>
      </w:tr>
      <w:tr w:rsidR="00210960" w:rsidRPr="00985DD1" w14:paraId="70EECF98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BC843" w14:textId="3962D5A6" w:rsidR="00210960" w:rsidRPr="00E945FB" w:rsidRDefault="00210960" w:rsidP="00210960">
            <w:pPr>
              <w:spacing w:after="0"/>
              <w:ind w:firstLine="0"/>
              <w:jc w:val="left"/>
            </w:pPr>
            <w:r w:rsidRPr="00E945FB">
              <w:t>Использование чужого сеанса доступа к рабочему столу ОС АРМ пользователя / администратора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E7B66" w14:textId="2425F5D0" w:rsidR="00210960" w:rsidRDefault="00210960" w:rsidP="00210960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66918" w14:textId="77777777" w:rsidR="00210960" w:rsidRPr="00985DD1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985DD1">
              <w:rPr>
                <w:sz w:val="24"/>
              </w:rPr>
              <w:t xml:space="preserve">Персональные данные </w:t>
            </w:r>
            <w:r>
              <w:rPr>
                <w:sz w:val="24"/>
              </w:rPr>
              <w:t>преподавателей, аспирантов и студентов</w:t>
            </w:r>
            <w:r w:rsidRPr="00985DD1">
              <w:rPr>
                <w:sz w:val="24"/>
              </w:rPr>
              <w:t>;</w:t>
            </w:r>
          </w:p>
          <w:p w14:paraId="08B0AF5B" w14:textId="0C4A7DB6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>
              <w:rPr>
                <w:sz w:val="24"/>
              </w:rPr>
              <w:lastRenderedPageBreak/>
              <w:t>Информация о проектах и требованиях;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3EB7B" w14:textId="47A93756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lastRenderedPageBreak/>
              <w:t>Отсутствие автоматического завершения сеанса пользователя к сервису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71C59" w14:textId="630065E8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 xml:space="preserve">(К) Получение доступа к сервису и персональным данным </w:t>
            </w:r>
            <w:r>
              <w:rPr>
                <w:sz w:val="24"/>
              </w:rPr>
              <w:t>преподавателей, аспирантов и студентов</w:t>
            </w:r>
            <w:r w:rsidRPr="00E945FB">
              <w:rPr>
                <w:sz w:val="24"/>
              </w:rPr>
              <w:t xml:space="preserve"> с правами пользователя</w:t>
            </w:r>
          </w:p>
          <w:p w14:paraId="31ADBB15" w14:textId="7FD768E8" w:rsidR="00210960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lastRenderedPageBreak/>
              <w:t>(Ц) Внесение искажений в информацию</w:t>
            </w:r>
          </w:p>
        </w:tc>
      </w:tr>
      <w:tr w:rsidR="00210960" w:rsidRPr="00985DD1" w14:paraId="34D17356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FD794" w14:textId="6D0E4433" w:rsidR="00210960" w:rsidRPr="00E945FB" w:rsidRDefault="00BC6569" w:rsidP="00210960">
            <w:pPr>
              <w:spacing w:after="0"/>
              <w:ind w:firstLine="0"/>
              <w:jc w:val="left"/>
            </w:pPr>
            <w:r w:rsidRPr="00165B40">
              <w:rPr>
                <w:szCs w:val="24"/>
              </w:rPr>
              <w:lastRenderedPageBreak/>
              <w:t xml:space="preserve">Утрата, компрометация пользователем </w:t>
            </w:r>
            <w:r>
              <w:rPr>
                <w:szCs w:val="24"/>
              </w:rPr>
              <w:t>ИС</w:t>
            </w:r>
            <w:r w:rsidRPr="00165B40">
              <w:rPr>
                <w:szCs w:val="24"/>
              </w:rPr>
              <w:t xml:space="preserve"> ключевой, парольной и аутентифицирующей информации, любой другой защищаемой информации, а также несообщение о фактах компрометации и утраты такой информации.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FE35B7" w14:textId="1069A5AF" w:rsidR="00210960" w:rsidRDefault="00210960" w:rsidP="00210960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A0665" w14:textId="77777777" w:rsidR="00210960" w:rsidRPr="00985DD1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985DD1">
              <w:rPr>
                <w:sz w:val="24"/>
              </w:rPr>
              <w:t xml:space="preserve">Персональные данные </w:t>
            </w:r>
            <w:r>
              <w:rPr>
                <w:sz w:val="24"/>
              </w:rPr>
              <w:t>преподавателей, аспирантов и студентов</w:t>
            </w:r>
            <w:r w:rsidRPr="00985DD1">
              <w:rPr>
                <w:sz w:val="24"/>
              </w:rPr>
              <w:t>;</w:t>
            </w:r>
          </w:p>
          <w:p w14:paraId="0D5F6501" w14:textId="4B93FE66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  <w:lang w:eastAsia="en-US"/>
              </w:rPr>
            </w:pPr>
            <w:r>
              <w:rPr>
                <w:sz w:val="24"/>
              </w:rPr>
              <w:t>Информация о проектах и требованиях;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919DE" w14:textId="77777777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Использование пользователем слабых паролей;</w:t>
            </w:r>
          </w:p>
          <w:p w14:paraId="29325715" w14:textId="77777777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Использование электронной карты без PIN кода;</w:t>
            </w:r>
          </w:p>
          <w:p w14:paraId="1FB2A1B2" w14:textId="0150D8B1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Прозрачная аутентификация в поле регистрации на АРМ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0BB4A" w14:textId="1DD19D31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 xml:space="preserve">(К) Получение доступа к сервису и персональным данным </w:t>
            </w:r>
            <w:r>
              <w:rPr>
                <w:sz w:val="24"/>
              </w:rPr>
              <w:t>преподавателей, аспирантов и студентов</w:t>
            </w:r>
            <w:r w:rsidRPr="00E945FB">
              <w:rPr>
                <w:sz w:val="24"/>
              </w:rPr>
              <w:t xml:space="preserve"> с правами пользователя.</w:t>
            </w:r>
          </w:p>
          <w:p w14:paraId="22F1E456" w14:textId="173DB637" w:rsidR="00210960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(Ц) Внесение искажений в информацию</w:t>
            </w:r>
          </w:p>
        </w:tc>
      </w:tr>
      <w:tr w:rsidR="00210960" w:rsidRPr="00985DD1" w14:paraId="77E59D6E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8B805" w14:textId="6EABDA9D" w:rsidR="00210960" w:rsidRPr="00E945FB" w:rsidRDefault="00210960" w:rsidP="00210960">
            <w:pPr>
              <w:spacing w:after="0"/>
              <w:ind w:firstLine="0"/>
              <w:jc w:val="left"/>
            </w:pPr>
            <w:r w:rsidRPr="00E945FB">
              <w:t>Кража носителей резервных копий содержимого базы данных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87B8D" w14:textId="491DC3D2" w:rsidR="00210960" w:rsidRDefault="00210960" w:rsidP="00210960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 (</w:t>
            </w:r>
            <w:r>
              <w:rPr>
                <w:rFonts w:cs="Times New Roman"/>
                <w:sz w:val="24"/>
                <w:lang w:val="en-US"/>
              </w:rPr>
              <w:t>I</w:t>
            </w:r>
            <w:r w:rsidRPr="00210960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 xml:space="preserve">и </w:t>
            </w:r>
            <w:r>
              <w:rPr>
                <w:rFonts w:cs="Times New Roman"/>
                <w:sz w:val="24"/>
                <w:lang w:val="en-US"/>
              </w:rPr>
              <w:t>II</w:t>
            </w:r>
            <w:r w:rsidRPr="00210960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категорий)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87AA1" w14:textId="4FEA417C" w:rsidR="00210960" w:rsidRPr="00985DD1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985DD1">
              <w:rPr>
                <w:sz w:val="24"/>
              </w:rPr>
              <w:t xml:space="preserve">Персональные данные </w:t>
            </w:r>
            <w:r>
              <w:rPr>
                <w:sz w:val="24"/>
              </w:rPr>
              <w:t>преподавателей, аспирантов и студентов</w:t>
            </w:r>
            <w:r w:rsidRPr="00E945FB">
              <w:rPr>
                <w:sz w:val="24"/>
              </w:rPr>
              <w:t>, содержащиеся в БД</w:t>
            </w:r>
            <w:r w:rsidRPr="00985DD1">
              <w:rPr>
                <w:sz w:val="24"/>
              </w:rPr>
              <w:t>;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56B5A" w14:textId="6E016093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Наличие не контролируемого доступа к носителям резервных копий посторонних лиц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40EB8" w14:textId="54D06D94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 xml:space="preserve">(К) Компрометация персональных </w:t>
            </w:r>
            <w:r>
              <w:rPr>
                <w:sz w:val="24"/>
              </w:rPr>
              <w:t>преподавателей, аспирантов и студентов</w:t>
            </w:r>
            <w:r w:rsidRPr="00E945FB">
              <w:rPr>
                <w:sz w:val="24"/>
              </w:rPr>
              <w:t>, содержащихся в БД системы</w:t>
            </w:r>
          </w:p>
        </w:tc>
      </w:tr>
      <w:tr w:rsidR="00210960" w:rsidRPr="00985DD1" w14:paraId="762E93B6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B9501" w14:textId="069119A8" w:rsidR="00210960" w:rsidRPr="00E945FB" w:rsidRDefault="00210960" w:rsidP="00210960">
            <w:pPr>
              <w:spacing w:after="0"/>
              <w:ind w:firstLine="0"/>
              <w:jc w:val="left"/>
            </w:pPr>
            <w:r w:rsidRPr="00E945FB">
              <w:lastRenderedPageBreak/>
              <w:t>Несанкционированное подключение во внутреннюю локальную сеть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02CE5" w14:textId="3F694809" w:rsidR="00210960" w:rsidRDefault="00210960" w:rsidP="00210960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 (</w:t>
            </w:r>
            <w:r>
              <w:rPr>
                <w:rFonts w:cs="Times New Roman"/>
                <w:sz w:val="24"/>
                <w:lang w:val="en-US"/>
              </w:rPr>
              <w:t>I</w:t>
            </w:r>
            <w:r w:rsidRPr="00210960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 xml:space="preserve">и </w:t>
            </w:r>
            <w:r>
              <w:rPr>
                <w:rFonts w:cs="Times New Roman"/>
                <w:sz w:val="24"/>
                <w:lang w:val="en-US"/>
              </w:rPr>
              <w:t>II</w:t>
            </w:r>
            <w:r w:rsidRPr="00210960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категорий)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270564" w14:textId="00CC680F" w:rsidR="00210960" w:rsidRPr="00985DD1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985DD1">
              <w:rPr>
                <w:sz w:val="24"/>
              </w:rPr>
              <w:t xml:space="preserve">Персональные данные </w:t>
            </w:r>
            <w:r>
              <w:rPr>
                <w:sz w:val="24"/>
              </w:rPr>
              <w:t>преподавателей, аспирантов и студентов</w:t>
            </w:r>
            <w:r w:rsidRPr="00985DD1">
              <w:rPr>
                <w:sz w:val="24"/>
              </w:rPr>
              <w:t>;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90A17" w14:textId="77777777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Наличие не контролируемого доступа посторонних лиц к коммутационному оборудованию;</w:t>
            </w:r>
          </w:p>
          <w:p w14:paraId="0A0689A6" w14:textId="2B54D46C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Использование медных межстоечных кабелей в ЦОД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1958C" w14:textId="77777777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Прослушивание трафика информационного обмена, перехват персональных данных, передаваемых по внутренней сети.</w:t>
            </w:r>
          </w:p>
          <w:p w14:paraId="37DB6140" w14:textId="581319F6" w:rsidR="00210960" w:rsidRPr="00E945FB" w:rsidRDefault="00210960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Получение возможности организовать атаки на сервера системы</w:t>
            </w:r>
          </w:p>
        </w:tc>
      </w:tr>
      <w:tr w:rsidR="00210960" w:rsidRPr="00985DD1" w14:paraId="3C40C3DE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8EBE27" w14:textId="24D7E0BB" w:rsidR="00210960" w:rsidRPr="00E945FB" w:rsidRDefault="00FD28C1" w:rsidP="00210960">
            <w:pPr>
              <w:spacing w:after="0"/>
              <w:ind w:firstLine="0"/>
              <w:jc w:val="left"/>
            </w:pPr>
            <w:r w:rsidRPr="00E945FB">
              <w:t>Отключение штатных ТС и СЗИ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1DD66" w14:textId="6DA44708" w:rsidR="00210960" w:rsidRDefault="00FD28C1" w:rsidP="00210960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 (</w:t>
            </w:r>
            <w:r>
              <w:rPr>
                <w:rFonts w:cs="Times New Roman"/>
                <w:sz w:val="24"/>
                <w:lang w:val="en-US"/>
              </w:rPr>
              <w:t>I</w:t>
            </w:r>
            <w:r w:rsidRPr="00210960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 xml:space="preserve">и </w:t>
            </w:r>
            <w:r>
              <w:rPr>
                <w:rFonts w:cs="Times New Roman"/>
                <w:sz w:val="24"/>
                <w:lang w:val="en-US"/>
              </w:rPr>
              <w:t>II</w:t>
            </w:r>
            <w:r w:rsidRPr="00210960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категорий)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75605" w14:textId="1EA417ED" w:rsidR="00210960" w:rsidRPr="00985DD1" w:rsidRDefault="00FD28C1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Технические средства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BA7A1" w14:textId="20C34114" w:rsidR="00210960" w:rsidRPr="00E945FB" w:rsidRDefault="00FD28C1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Наличие не контролируемого доступа посторонних лиц к оборудованию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A8C99" w14:textId="307B6084" w:rsidR="00210960" w:rsidRPr="00E945FB" w:rsidRDefault="00FD28C1" w:rsidP="00210960">
            <w:pPr>
              <w:pStyle w:val="aff6"/>
              <w:spacing w:before="0" w:after="0" w:line="360" w:lineRule="auto"/>
              <w:rPr>
                <w:sz w:val="24"/>
              </w:rPr>
            </w:pPr>
            <w:r w:rsidRPr="00E945FB">
              <w:rPr>
                <w:sz w:val="24"/>
              </w:rPr>
              <w:t>(Д) Нарушение функционирования системы на срок от нескольких минут до нескольких часов</w:t>
            </w:r>
          </w:p>
        </w:tc>
      </w:tr>
      <w:tr w:rsidR="00556994" w:rsidRPr="00985DD1" w14:paraId="5F1C203B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C63F2B" w14:textId="01B1C38C" w:rsidR="00556994" w:rsidRPr="00E945FB" w:rsidRDefault="00556994" w:rsidP="00556994">
            <w:pPr>
              <w:spacing w:after="0"/>
              <w:ind w:firstLine="0"/>
              <w:jc w:val="left"/>
            </w:pPr>
            <w:r w:rsidRPr="00F03421">
              <w:t xml:space="preserve">Несанкционированный вывод персоналом </w:t>
            </w:r>
            <w:r>
              <w:t>Кафедры 12</w:t>
            </w:r>
            <w:r w:rsidRPr="00F03421">
              <w:t xml:space="preserve"> защищаемой информации на устройство, подключаемое к </w:t>
            </w:r>
            <w:r w:rsidRPr="001C429D">
              <w:rPr>
                <w:lang w:val="en-US"/>
              </w:rPr>
              <w:t>Universal</w:t>
            </w:r>
            <w:r w:rsidRPr="0083660B">
              <w:t xml:space="preserve"> </w:t>
            </w:r>
            <w:r w:rsidRPr="001C429D">
              <w:rPr>
                <w:lang w:val="en-US"/>
              </w:rPr>
              <w:t>Serial</w:t>
            </w:r>
            <w:r w:rsidRPr="0083660B">
              <w:t xml:space="preserve"> </w:t>
            </w:r>
            <w:r w:rsidRPr="001C429D">
              <w:rPr>
                <w:lang w:val="en-US"/>
              </w:rPr>
              <w:t>Bus</w:t>
            </w:r>
            <w:r w:rsidRPr="0083660B">
              <w:t xml:space="preserve"> </w:t>
            </w:r>
            <w:r w:rsidRPr="001C429D">
              <w:t>(</w:t>
            </w:r>
            <w:r w:rsidRPr="00F03421">
              <w:rPr>
                <w:lang w:val="en-US"/>
              </w:rPr>
              <w:t>USB</w:t>
            </w:r>
            <w:r w:rsidRPr="001C429D">
              <w:t>)</w:t>
            </w:r>
            <w:r w:rsidRPr="00F03421">
              <w:t xml:space="preserve"> порту на АРМ пользователя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225C4" w14:textId="1BA78D35" w:rsidR="00556994" w:rsidRDefault="00556994" w:rsidP="00556994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 (</w:t>
            </w:r>
            <w:r>
              <w:rPr>
                <w:rFonts w:cs="Times New Roman"/>
                <w:sz w:val="24"/>
                <w:lang w:val="en-US"/>
              </w:rPr>
              <w:t xml:space="preserve">III </w:t>
            </w:r>
            <w:r>
              <w:rPr>
                <w:rFonts w:cs="Times New Roman"/>
                <w:sz w:val="24"/>
              </w:rPr>
              <w:t>категория)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FC58B" w14:textId="05E0D857" w:rsidR="00556994" w:rsidRPr="00985DD1" w:rsidRDefault="00556994" w:rsidP="00556994">
            <w:pPr>
              <w:pStyle w:val="aff6"/>
              <w:spacing w:before="0" w:after="0" w:line="360" w:lineRule="auto"/>
              <w:rPr>
                <w:sz w:val="24"/>
              </w:rPr>
            </w:pPr>
            <w:r w:rsidRPr="00BB20CA">
              <w:rPr>
                <w:rFonts w:cs="Times New Roman"/>
                <w:sz w:val="24"/>
              </w:rPr>
              <w:t xml:space="preserve">Информация о </w:t>
            </w:r>
            <w:r>
              <w:rPr>
                <w:rFonts w:cs="Times New Roman"/>
                <w:sz w:val="24"/>
              </w:rPr>
              <w:t>проектах и требованиях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A2A35" w14:textId="1DD840EC" w:rsidR="00556994" w:rsidRPr="00E945FB" w:rsidRDefault="00556994" w:rsidP="00556994">
            <w:pPr>
              <w:pStyle w:val="aff6"/>
              <w:spacing w:before="0" w:after="0" w:line="360" w:lineRule="auto"/>
              <w:rPr>
                <w:sz w:val="24"/>
              </w:rPr>
            </w:pPr>
            <w:r w:rsidRPr="006B45F6">
              <w:rPr>
                <w:rFonts w:cs="Times New Roman"/>
                <w:sz w:val="24"/>
              </w:rPr>
              <w:t xml:space="preserve">Наличие </w:t>
            </w:r>
            <w:r w:rsidRPr="006B45F6">
              <w:rPr>
                <w:rFonts w:cs="Times New Roman"/>
                <w:sz w:val="24"/>
                <w:lang w:val="en-US"/>
              </w:rPr>
              <w:t>USB</w:t>
            </w:r>
            <w:r w:rsidRPr="006B45F6">
              <w:rPr>
                <w:rFonts w:cs="Times New Roman"/>
                <w:sz w:val="24"/>
              </w:rPr>
              <w:t xml:space="preserve"> портов на АРМ пользователя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1FC63" w14:textId="0C3F63DF" w:rsidR="00556994" w:rsidRPr="00E945FB" w:rsidRDefault="00556994" w:rsidP="00556994">
            <w:pPr>
              <w:pStyle w:val="aff6"/>
              <w:spacing w:before="0" w:after="0" w:line="360" w:lineRule="auto"/>
              <w:rPr>
                <w:sz w:val="24"/>
              </w:rPr>
            </w:pPr>
            <w:r w:rsidRPr="006B45F6">
              <w:rPr>
                <w:rFonts w:cs="Times New Roman"/>
                <w:sz w:val="24"/>
              </w:rPr>
              <w:t>К</w:t>
            </w:r>
            <w:r>
              <w:rPr>
                <w:rFonts w:cs="Times New Roman"/>
                <w:sz w:val="24"/>
              </w:rPr>
              <w:t xml:space="preserve">онфиденциальность. </w:t>
            </w:r>
            <w:r w:rsidRPr="006B45F6">
              <w:rPr>
                <w:rFonts w:cs="Times New Roman"/>
                <w:sz w:val="24"/>
              </w:rPr>
              <w:t xml:space="preserve">Компрометация некоторого числа персональных данных </w:t>
            </w:r>
            <w:r>
              <w:rPr>
                <w:rFonts w:cs="Times New Roman"/>
                <w:sz w:val="24"/>
              </w:rPr>
              <w:t>лиц, имеющих отношение к проектам и требованиям</w:t>
            </w:r>
          </w:p>
        </w:tc>
      </w:tr>
      <w:tr w:rsidR="00556994" w:rsidRPr="00985DD1" w14:paraId="2D3EC15E" w14:textId="77777777" w:rsidTr="00556994">
        <w:trPr>
          <w:jc w:val="center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3E396" w14:textId="67275CF5" w:rsidR="00556994" w:rsidRPr="00556994" w:rsidRDefault="00556994" w:rsidP="00556994">
            <w:pPr>
              <w:pStyle w:val="aff6"/>
              <w:spacing w:before="0" w:after="0" w:line="360" w:lineRule="auto"/>
              <w:rPr>
                <w:rFonts w:cs="Times New Roman"/>
                <w:b/>
                <w:bCs/>
                <w:sz w:val="24"/>
              </w:rPr>
            </w:pPr>
            <w:r w:rsidRPr="00556994">
              <w:rPr>
                <w:rFonts w:cs="Times New Roman"/>
                <w:b/>
                <w:bCs/>
                <w:sz w:val="24"/>
              </w:rPr>
              <w:lastRenderedPageBreak/>
              <w:t>Угроза НСД с применением программно-аппаратных или программных средств</w:t>
            </w:r>
          </w:p>
        </w:tc>
      </w:tr>
      <w:tr w:rsidR="00556994" w:rsidRPr="004702AC" w14:paraId="2AE50646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D45317" w14:textId="77777777" w:rsidR="00556994" w:rsidRPr="00556994" w:rsidRDefault="00556994" w:rsidP="00556994">
            <w:pPr>
              <w:ind w:firstLine="0"/>
            </w:pPr>
            <w:r w:rsidRPr="00556994">
              <w:t xml:space="preserve">Эксплуатации уязвимостей ПО back-end серверов 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475AB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иных информационных систем, размещенных в ЦОД или сотрудники КЦОД;</w:t>
            </w:r>
          </w:p>
          <w:p w14:paraId="36A2F292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Разработчики прикладных систем 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408F87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Системное или прикладное ПО back-end серверов (приложений, БД и пр.)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EE244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Отсутствие сегментации ЛВС (включая среду виртуализации);</w:t>
            </w:r>
          </w:p>
          <w:p w14:paraId="2ACB3BB2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Несвоевременная установка обновлений безопасности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BDF235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(К) Получение расширенных прав управления серверами с возможностью последующего получения доступа непосредственно к содержанию БД.</w:t>
            </w:r>
          </w:p>
          <w:p w14:paraId="7F01AD39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(Ц) Внесение искажений в информацию</w:t>
            </w:r>
          </w:p>
          <w:p w14:paraId="7E5F58F7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(Д) Нарушение функционирования системы</w:t>
            </w:r>
          </w:p>
        </w:tc>
      </w:tr>
      <w:tr w:rsidR="00556994" w:rsidRPr="004702AC" w14:paraId="7FE15FC7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2E7FBA" w14:textId="77777777" w:rsidR="00556994" w:rsidRPr="004702AC" w:rsidRDefault="00556994" w:rsidP="00556994">
            <w:pPr>
              <w:ind w:firstLine="0"/>
            </w:pPr>
            <w:r w:rsidRPr="004702AC">
              <w:t xml:space="preserve">Эксплуатация уязвимостей системного ПО front – end серверов 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6C34F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сети интернет;</w:t>
            </w:r>
          </w:p>
          <w:p w14:paraId="20DF8525" w14:textId="2D0793CA" w:rsidR="00556994" w:rsidRPr="00556994" w:rsidRDefault="009E326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  <w:r w:rsidR="00556994" w:rsidRPr="00556994">
              <w:rPr>
                <w:rFonts w:cs="Times New Roman"/>
                <w:sz w:val="24"/>
              </w:rPr>
              <w:t xml:space="preserve"> 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038EF2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Системное или прикладное ПО front – end серверов (web, proxy, терминальные и пр.)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8F9DBA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Отсутствие ограничения сетевого доступа к сетевым службам и сервисам сервера.</w:t>
            </w:r>
          </w:p>
          <w:p w14:paraId="61A2AACE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Несвоевременная установка обновлений безопасности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F908E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Получение расширенных прав управления сервером с возможностью последующего получения доступа к внутренним серверам.</w:t>
            </w:r>
          </w:p>
          <w:p w14:paraId="10D96AC2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(Д) Нарушение функционирования</w:t>
            </w:r>
          </w:p>
        </w:tc>
      </w:tr>
      <w:tr w:rsidR="00556994" w:rsidRPr="004702AC" w14:paraId="2EB0CE73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44431" w14:textId="77777777" w:rsidR="00556994" w:rsidRPr="00556994" w:rsidRDefault="00556994" w:rsidP="00556994">
            <w:pPr>
              <w:ind w:firstLine="0"/>
            </w:pPr>
            <w:r w:rsidRPr="00556994">
              <w:lastRenderedPageBreak/>
              <w:t xml:space="preserve">Получение доступа к персональным данным с использованием web интерфейса доступа к серверу приложений 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8B8AE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сети интернет;</w:t>
            </w:r>
          </w:p>
          <w:p w14:paraId="2CB1E3D9" w14:textId="507AE2C4" w:rsidR="00556994" w:rsidRPr="00556994" w:rsidRDefault="009E326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7EC064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Прикладное ПО серверов приложений 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A79DE2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Ошибки программирования прикладного ПО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60D3F9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(К) Получение доступа к записям БД в обход установленных правил получения доступа.</w:t>
            </w:r>
          </w:p>
        </w:tc>
      </w:tr>
      <w:tr w:rsidR="00556994" w:rsidRPr="004702AC" w14:paraId="6C8F92AB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CE732" w14:textId="77777777" w:rsidR="00556994" w:rsidRPr="004702AC" w:rsidRDefault="00556994" w:rsidP="00556994">
            <w:pPr>
              <w:ind w:firstLine="0"/>
            </w:pPr>
            <w:r w:rsidRPr="004702AC">
              <w:t>Блокирование работы сервиса путем организации атаки типа «DDoS».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E45B3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сети интернет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74CA60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Front-end и сервера приложений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84C9B9" w14:textId="2718E1A8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Ограниченная производительность и</w:t>
            </w:r>
            <w:r>
              <w:rPr>
                <w:rFonts w:cs="Times New Roman"/>
                <w:sz w:val="24"/>
              </w:rPr>
              <w:t xml:space="preserve"> </w:t>
            </w:r>
            <w:r w:rsidRPr="00556994">
              <w:rPr>
                <w:rFonts w:cs="Times New Roman"/>
                <w:sz w:val="24"/>
              </w:rPr>
              <w:t>системные ресурсы серверов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3B99FF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(Д) Блокировка работы системы и невозможность использования сервисов пользователями на длительный срок.</w:t>
            </w:r>
          </w:p>
        </w:tc>
      </w:tr>
      <w:tr w:rsidR="00556994" w:rsidRPr="004702AC" w14:paraId="20A07DE7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FA8B74" w14:textId="77777777" w:rsidR="00556994" w:rsidRPr="004702AC" w:rsidRDefault="00556994" w:rsidP="00556994">
            <w:pPr>
              <w:ind w:firstLine="0"/>
            </w:pPr>
            <w:r w:rsidRPr="004702AC">
              <w:t>Получение прямого доступа к БД системы в обход прикладного ПО за счет использования штатных средств администрирования ПО СУБД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57F92" w14:textId="77777777" w:rsidR="003E1631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иных информационных систем, размещенных в ЦОД</w:t>
            </w:r>
            <w:r w:rsidR="003E1631">
              <w:rPr>
                <w:rFonts w:cs="Times New Roman"/>
                <w:sz w:val="24"/>
              </w:rPr>
              <w:t>;</w:t>
            </w:r>
          </w:p>
          <w:p w14:paraId="58C4B92E" w14:textId="0CAACB32" w:rsidR="00556994" w:rsidRPr="00556994" w:rsidRDefault="003E1631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  <w:r w:rsidR="00556994" w:rsidRPr="00556994">
              <w:rPr>
                <w:rFonts w:cs="Times New Roman"/>
                <w:sz w:val="24"/>
              </w:rPr>
              <w:t>;</w:t>
            </w:r>
          </w:p>
          <w:p w14:paraId="0E0103F6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lastRenderedPageBreak/>
              <w:t xml:space="preserve">Разработчики прикладных систем 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1BD92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lastRenderedPageBreak/>
              <w:t>Прикладное ПО сервера БД системной шины;</w:t>
            </w:r>
          </w:p>
          <w:p w14:paraId="55D275A3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Прикладное ПО сервера БД;</w:t>
            </w:r>
          </w:p>
          <w:p w14:paraId="05F7C1C4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Прикладное ПО сервера БД НСИ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D11DA0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Отсутствие сегментации ЛВС (включая виртуализированную среду).</w:t>
            </w:r>
          </w:p>
          <w:p w14:paraId="4D6A370D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Ошибки в конфигурировании СУБД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CEC2D6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(К) Получение доступа к записям БД в обход установленных правил получения доступа.</w:t>
            </w:r>
          </w:p>
          <w:p w14:paraId="5D159921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(Ц) Внесение искажений в информацию</w:t>
            </w:r>
          </w:p>
        </w:tc>
      </w:tr>
      <w:tr w:rsidR="00556994" w:rsidRPr="004702AC" w14:paraId="6E07242C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0AC482" w14:textId="730B8D71" w:rsidR="00556994" w:rsidRPr="004702AC" w:rsidRDefault="00556994" w:rsidP="009E3265">
            <w:pPr>
              <w:ind w:firstLine="0"/>
            </w:pPr>
            <w:r w:rsidRPr="004702AC">
              <w:t>Внедрение</w:t>
            </w:r>
            <w:r w:rsidR="003E1631">
              <w:t xml:space="preserve"> </w:t>
            </w:r>
            <w:r w:rsidRPr="004702AC">
              <w:t>сетевого вредоносного ПО в серверные компоненты системы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194E7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иных информационных систем, размещенных в ЦОД;</w:t>
            </w:r>
          </w:p>
          <w:p w14:paraId="035A4E6B" w14:textId="13A57D5A" w:rsidR="00556994" w:rsidRPr="00556994" w:rsidRDefault="003E1631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  <w:r w:rsidR="00556994" w:rsidRPr="00556994">
              <w:rPr>
                <w:rFonts w:cs="Times New Roman"/>
                <w:sz w:val="24"/>
              </w:rPr>
              <w:t>;</w:t>
            </w:r>
          </w:p>
          <w:p w14:paraId="3A7F12F2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сети Интернет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06B0F8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Системное ПО серверов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BFF8E0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Отсутствие сегментации и ограничения сетевого доступа к сетевым службам и сервисам серверов в ЛВС (включая виртуализированную среду).</w:t>
            </w:r>
          </w:p>
          <w:p w14:paraId="26BBA0F6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Несвоевременная установка обновлений безопасности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1AD350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(Д) Снижение производительности серверов.</w:t>
            </w:r>
          </w:p>
          <w:p w14:paraId="2B2964A7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(Ц) Реализация «черного хода» в систему</w:t>
            </w:r>
          </w:p>
        </w:tc>
      </w:tr>
      <w:tr w:rsidR="00556994" w:rsidRPr="004702AC" w14:paraId="3ABA0883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038D18" w14:textId="77777777" w:rsidR="00556994" w:rsidRPr="004702AC" w:rsidRDefault="00556994" w:rsidP="009E3265">
            <w:pPr>
              <w:ind w:firstLine="0"/>
            </w:pPr>
            <w:r w:rsidRPr="004702AC">
              <w:t>Сканирование сетевых адресов и служб серверов системы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894C7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иных информационных систем, размещенных в ЦОД;</w:t>
            </w:r>
          </w:p>
          <w:p w14:paraId="2D8085F0" w14:textId="117D8453" w:rsidR="00556994" w:rsidRPr="00556994" w:rsidRDefault="003E1631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lastRenderedPageBreak/>
              <w:t>Внутренний нарушитель</w:t>
            </w:r>
            <w:r w:rsidR="00556994" w:rsidRPr="00556994">
              <w:rPr>
                <w:rFonts w:cs="Times New Roman"/>
                <w:sz w:val="24"/>
              </w:rPr>
              <w:t>;</w:t>
            </w:r>
          </w:p>
          <w:p w14:paraId="369F1464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сети Интернет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DE0FC1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lastRenderedPageBreak/>
              <w:t xml:space="preserve">Системное и прикладное ПО серверов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0F2745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Отсутствие сегментации и ограничения сетевого доступа к сетевым службам и сервисам серверов в ЛВС (включая </w:t>
            </w:r>
            <w:r w:rsidRPr="00556994">
              <w:rPr>
                <w:rFonts w:cs="Times New Roman"/>
                <w:sz w:val="24"/>
              </w:rPr>
              <w:lastRenderedPageBreak/>
              <w:t>виртуализированную среду).</w:t>
            </w:r>
          </w:p>
          <w:p w14:paraId="416258D5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Несвоевременная установка обновлений безопасности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6CA41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lastRenderedPageBreak/>
              <w:t>(К) Получение нарушителем чувствительной информации, позволяющей организовать атаки на систему</w:t>
            </w:r>
          </w:p>
        </w:tc>
      </w:tr>
      <w:tr w:rsidR="00556994" w:rsidRPr="004702AC" w14:paraId="4AE499A6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E56ED2" w14:textId="77777777" w:rsidR="00556994" w:rsidRPr="004702AC" w:rsidRDefault="00556994" w:rsidP="003E1631">
            <w:pPr>
              <w:ind w:firstLine="0"/>
            </w:pPr>
            <w:r w:rsidRPr="004702AC">
              <w:t>Подбор пароля администратора сервера (ОС, СУБД) с использованием встроенных функций удаленного администрирования системного и прикладного ПО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930FA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иных информационных систем, размещенных в ЦОД;</w:t>
            </w:r>
          </w:p>
          <w:p w14:paraId="6838B39F" w14:textId="56D89C88" w:rsidR="00556994" w:rsidRPr="00556994" w:rsidRDefault="003E1631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  <w:r w:rsidR="00556994" w:rsidRPr="00556994">
              <w:rPr>
                <w:rFonts w:cs="Times New Roman"/>
                <w:sz w:val="24"/>
              </w:rPr>
              <w:t>;</w:t>
            </w:r>
          </w:p>
          <w:p w14:paraId="624FBB91" w14:textId="23B3F0B9" w:rsidR="00556994" w:rsidRPr="00556994" w:rsidRDefault="003E1631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DB9D97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Системное и прикладное ПО серверов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39839F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Отсутствие сегментации ЛВС (включая виртуализированную среду).</w:t>
            </w:r>
          </w:p>
          <w:p w14:paraId="4C7B3577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Использование слабых паролей администраторами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BEF3BE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(К) Получение нарушителем полного контроля над сервером, возможность получения доступа к защищаемым данным и организации атак на другие сервера</w:t>
            </w:r>
          </w:p>
          <w:p w14:paraId="11998DE1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(Ц) Внесение искажений в информацию</w:t>
            </w:r>
          </w:p>
        </w:tc>
      </w:tr>
      <w:tr w:rsidR="00556994" w:rsidRPr="004702AC" w14:paraId="37D08C80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755E3" w14:textId="77777777" w:rsidR="00556994" w:rsidRPr="004702AC" w:rsidRDefault="00556994" w:rsidP="003E1631">
            <w:pPr>
              <w:ind w:firstLine="0"/>
            </w:pPr>
            <w:r w:rsidRPr="004702AC">
              <w:t xml:space="preserve">Загрузка и запуск пользователями на АРМ постороннего ПО, содержащего вредоносный </w:t>
            </w:r>
            <w:r w:rsidRPr="004702AC">
              <w:lastRenderedPageBreak/>
              <w:t>код или являющегося инструментом проведения атак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6C479" w14:textId="48095C44" w:rsidR="00556994" w:rsidRPr="00556994" w:rsidRDefault="003E1631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lastRenderedPageBreak/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D9E192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Информация, используемая для аутентификации пользователей </w:t>
            </w:r>
          </w:p>
          <w:p w14:paraId="4FAF861D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B8EBD7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lastRenderedPageBreak/>
              <w:t>Наличие внешней почты, доступа к сети Интернет у пользователя.</w:t>
            </w:r>
          </w:p>
          <w:p w14:paraId="203C60C3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lastRenderedPageBreak/>
              <w:t>Возможность использования съемных носителей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58E185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lastRenderedPageBreak/>
              <w:t xml:space="preserve">(К) Компрометация пароля пользователя и возможность получения доступа к </w:t>
            </w:r>
            <w:r w:rsidRPr="00556994">
              <w:rPr>
                <w:rFonts w:cs="Times New Roman"/>
                <w:sz w:val="24"/>
              </w:rPr>
              <w:lastRenderedPageBreak/>
              <w:t>персональным данным в системе от имени пользователя</w:t>
            </w:r>
          </w:p>
        </w:tc>
      </w:tr>
      <w:tr w:rsidR="00556994" w:rsidRPr="004702AC" w14:paraId="686F67B9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7423F" w14:textId="77777777" w:rsidR="00556994" w:rsidRPr="004702AC" w:rsidRDefault="00556994" w:rsidP="003E1631">
            <w:pPr>
              <w:ind w:firstLine="0"/>
            </w:pPr>
            <w:r w:rsidRPr="004702AC">
              <w:lastRenderedPageBreak/>
              <w:t>Подключение к портам управления коммутационного оборудования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8DF8E" w14:textId="1B1DD472" w:rsidR="00556994" w:rsidRPr="00556994" w:rsidRDefault="003E1631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50840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Коммутационное оборудование ЛВС ЦОД и ЛПУ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A6BE6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Отсутствие сегментации ЛВС;</w:t>
            </w:r>
          </w:p>
          <w:p w14:paraId="0BFA18B8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Использование паролей, установленных производителем по умолчанию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930D3C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(К) Изменение маршрутной информации, позволяющей перехватывать и анализировать трафик в целях получения защищаемой информации</w:t>
            </w:r>
          </w:p>
        </w:tc>
      </w:tr>
      <w:tr w:rsidR="00556994" w:rsidRPr="004702AC" w14:paraId="38A0200F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C0ABFE" w14:textId="77777777" w:rsidR="00556994" w:rsidRPr="00556994" w:rsidRDefault="00556994" w:rsidP="003E1631">
            <w:pPr>
              <w:ind w:firstLine="0"/>
            </w:pPr>
            <w:r w:rsidRPr="00556994">
              <w:t xml:space="preserve">Получение персональных данных лицами, которые не должны иметь к ним доступ, в результате ошибок в реализации системы разграничения доступа в прикладных компонентах 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2EE0F" w14:textId="450759ED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Пользователи сети Интернет</w:t>
            </w:r>
            <w:r w:rsidR="003E1631">
              <w:rPr>
                <w:rFonts w:cs="Times New Roman"/>
                <w:sz w:val="24"/>
              </w:rPr>
              <w:t>;</w:t>
            </w:r>
            <w:r w:rsidRPr="00556994">
              <w:rPr>
                <w:rFonts w:cs="Times New Roman"/>
                <w:sz w:val="24"/>
              </w:rPr>
              <w:t xml:space="preserve"> </w:t>
            </w:r>
            <w:r w:rsidR="003E1631"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C3BDE5" w14:textId="30E89F31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Персональные данные </w:t>
            </w:r>
            <w:r w:rsidR="003E1631">
              <w:rPr>
                <w:rFonts w:cs="Times New Roman"/>
                <w:sz w:val="24"/>
              </w:rPr>
              <w:t>преподавтелей, аспирантов</w:t>
            </w:r>
            <w:r w:rsidRPr="00556994">
              <w:rPr>
                <w:rFonts w:cs="Times New Roman"/>
                <w:sz w:val="24"/>
              </w:rPr>
              <w:t xml:space="preserve">, содержащихся в БД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58CB30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 xml:space="preserve">Ошибки в реализации механизмов разграничения доступа в прикладных компонентах 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77D7D7" w14:textId="77777777" w:rsidR="00556994" w:rsidRPr="00556994" w:rsidRDefault="0055699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56994">
              <w:rPr>
                <w:rFonts w:cs="Times New Roman"/>
                <w:sz w:val="24"/>
              </w:rPr>
              <w:t>(К) Получение доступа к персональным или иным защищаемым данным, находящихся в базах данных, доступ к которым не предназначался для данной категории пользователей</w:t>
            </w:r>
          </w:p>
        </w:tc>
      </w:tr>
      <w:tr w:rsidR="005D4D7F" w:rsidRPr="004702AC" w14:paraId="6BD01034" w14:textId="77777777" w:rsidTr="005D4D7F">
        <w:trPr>
          <w:jc w:val="center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EF6A5C" w14:textId="06798F8B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b/>
                <w:bCs/>
                <w:sz w:val="24"/>
              </w:rPr>
            </w:pPr>
            <w:r w:rsidRPr="005D4D7F">
              <w:rPr>
                <w:rFonts w:cs="Times New Roman"/>
                <w:b/>
                <w:bCs/>
                <w:sz w:val="24"/>
              </w:rPr>
              <w:t>Угроза НСД при передаче информации по каналам связи</w:t>
            </w:r>
          </w:p>
        </w:tc>
      </w:tr>
      <w:tr w:rsidR="005D4D7F" w:rsidRPr="00132328" w14:paraId="2CDD36FC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EB8EC2" w14:textId="77777777" w:rsidR="005D4D7F" w:rsidRPr="005D4D7F" w:rsidRDefault="005D4D7F" w:rsidP="005D4D7F">
            <w:pPr>
              <w:ind w:firstLine="0"/>
            </w:pPr>
            <w:r w:rsidRPr="00132328">
              <w:lastRenderedPageBreak/>
              <w:t>Отправка некорректного запроса веб-сервису со стороны смежных систем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071D4" w14:textId="1318930D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Пользователи смежных информационных систем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ABCB8D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Прикладное ПО серверов, обеспечивающих взаимодействие со смежными системами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ACABAD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Отсутствие контроля параметров запроса и соответствия запроса запрашивающей системе.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42E251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(Д) Нарушение функционирования системы </w:t>
            </w:r>
          </w:p>
          <w:p w14:paraId="0FF1086F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(К) Получение расширенных или не предназначенных пользователю данных</w:t>
            </w:r>
          </w:p>
        </w:tc>
      </w:tr>
      <w:tr w:rsidR="005D4D7F" w:rsidRPr="00106689" w14:paraId="5B160A38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931EEA" w14:textId="77777777" w:rsidR="005D4D7F" w:rsidRPr="00106689" w:rsidRDefault="005D4D7F" w:rsidP="005D4D7F">
            <w:pPr>
              <w:ind w:firstLine="0"/>
            </w:pPr>
            <w:r w:rsidRPr="00106689">
              <w:t>Получение доступа к внутренней сети в результате подмены IP адреса источника (спуффинг)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5C7C8" w14:textId="28AF612B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Пользователи сети интернет</w:t>
            </w:r>
            <w:r>
              <w:rPr>
                <w:rFonts w:cs="Times New Roman"/>
                <w:sz w:val="24"/>
              </w:rPr>
              <w:t>;</w:t>
            </w:r>
          </w:p>
          <w:p w14:paraId="6E9E1626" w14:textId="126057BE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C4AF7C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Системное и прикладное ПО серверов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8CEF4E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Объединение трафика из различных источников на одном централизованном сетевом устройстве 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C55337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(К) Получение сетевого доступа к внутренней сети с возможностью дальнейшего проведения атак на серверные компоненты системы</w:t>
            </w:r>
          </w:p>
        </w:tc>
      </w:tr>
      <w:tr w:rsidR="005D4D7F" w:rsidRPr="00106689" w14:paraId="6CCAC9FB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2EABF" w14:textId="77777777" w:rsidR="005D4D7F" w:rsidRPr="00106689" w:rsidRDefault="005D4D7F" w:rsidP="005D4D7F">
            <w:pPr>
              <w:ind w:firstLine="0"/>
            </w:pPr>
            <w:r w:rsidRPr="00106689">
              <w:t>Перехват и внедрение в сессию доступа к сервисам легального пользователя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48A83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Пользователи сети интернет</w:t>
            </w:r>
          </w:p>
          <w:p w14:paraId="12829770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F860FB" w14:textId="71A860DE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Персональные данные </w:t>
            </w:r>
            <w:r>
              <w:rPr>
                <w:rFonts w:cs="Times New Roman"/>
                <w:sz w:val="24"/>
              </w:rPr>
              <w:t>преподавателей, аспирантов и студентов</w:t>
            </w:r>
            <w:r w:rsidRPr="005D4D7F">
              <w:rPr>
                <w:rFonts w:cs="Times New Roman"/>
                <w:sz w:val="24"/>
              </w:rPr>
              <w:t xml:space="preserve">, содержащихся в БД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AD46FC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Использование http сессий при организации взаимодействия пользователя с сервисами 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892E88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(К) Получение доступа к сервисам с правами пользователя системы </w:t>
            </w:r>
          </w:p>
        </w:tc>
      </w:tr>
      <w:tr w:rsidR="005D4D7F" w:rsidRPr="00106689" w14:paraId="2D26A72A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B39353" w14:textId="77777777" w:rsidR="005D4D7F" w:rsidRPr="00106689" w:rsidRDefault="005D4D7F" w:rsidP="005D4D7F">
            <w:pPr>
              <w:ind w:firstLine="0"/>
            </w:pPr>
            <w:r w:rsidRPr="00106689">
              <w:lastRenderedPageBreak/>
              <w:t>Перехват аутентификационных данных при авторизации пользователей и администраторов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7BBC9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Пользователи сети интернет</w:t>
            </w:r>
          </w:p>
          <w:p w14:paraId="0D5BBF53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C79A90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Информация, используемая для аутентификации пользователей / администраторов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813DC2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Использование не защищенного канала связи;</w:t>
            </w:r>
          </w:p>
          <w:p w14:paraId="582B2533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Использование слабых паролей 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3EFAC2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(К) Перехват и возможность восстановления пароля пользователя для получения доступа в систему</w:t>
            </w:r>
          </w:p>
        </w:tc>
      </w:tr>
      <w:tr w:rsidR="005D4D7F" w:rsidRPr="00522EFA" w14:paraId="0A6D0FD1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7C30F" w14:textId="77777777" w:rsidR="005D4D7F" w:rsidRPr="005D4D7F" w:rsidRDefault="005D4D7F" w:rsidP="005D4D7F">
            <w:pPr>
              <w:ind w:firstLine="0"/>
            </w:pPr>
            <w:r w:rsidRPr="005D4D7F">
              <w:t>Перехват персональных данных в результате прослушивания трафика информационного взаимодействия пользователей с сервером приложений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2F741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Пользователи сети интернет</w:t>
            </w:r>
          </w:p>
          <w:p w14:paraId="2A446C87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450CF" w14:textId="141C330D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Персональные данные </w:t>
            </w:r>
            <w:r>
              <w:rPr>
                <w:rFonts w:cs="Times New Roman"/>
                <w:sz w:val="24"/>
              </w:rPr>
              <w:t>преподавателей, аспирантов и студентов</w:t>
            </w:r>
            <w:r w:rsidRPr="005D4D7F">
              <w:rPr>
                <w:rFonts w:cs="Times New Roman"/>
                <w:sz w:val="24"/>
              </w:rPr>
              <w:t xml:space="preserve">, содержащихся в БД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9CDFE8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Использование http сессий при организации взаимодействия пользователя с сервисами 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467E6D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(К) Прослушивание канала связи, перехват и компрометация некоторого количества персональных данных</w:t>
            </w:r>
          </w:p>
        </w:tc>
      </w:tr>
      <w:tr w:rsidR="005D4D7F" w:rsidRPr="00EA0F3B" w14:paraId="55881090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046DEA" w14:textId="77777777" w:rsidR="005D4D7F" w:rsidRPr="005D4D7F" w:rsidRDefault="005D4D7F" w:rsidP="005D4D7F">
            <w:pPr>
              <w:ind w:firstLine="0"/>
            </w:pPr>
            <w:r w:rsidRPr="00EA0F3B">
              <w:t xml:space="preserve">Перехват и модификация данных информационного взаимодействия пользователей с сервером приложений в результате </w:t>
            </w:r>
            <w:r w:rsidRPr="00EA0F3B">
              <w:lastRenderedPageBreak/>
              <w:t>навязывания ложного маршрута во внешних сетях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96B32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lastRenderedPageBreak/>
              <w:t>Пользователи сети интернет</w:t>
            </w:r>
          </w:p>
          <w:p w14:paraId="2C92380E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7D313B" w14:textId="2FB38CE0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 xml:space="preserve">Персональные данные </w:t>
            </w:r>
            <w:r>
              <w:rPr>
                <w:rFonts w:cs="Times New Roman"/>
                <w:sz w:val="24"/>
              </w:rPr>
              <w:t xml:space="preserve">преподавателей, аспирантов и </w:t>
            </w:r>
            <w:r>
              <w:rPr>
                <w:rFonts w:cs="Times New Roman"/>
                <w:sz w:val="24"/>
              </w:rPr>
              <w:lastRenderedPageBreak/>
              <w:t>студентов</w:t>
            </w:r>
            <w:r w:rsidRPr="005D4D7F">
              <w:rPr>
                <w:rFonts w:cs="Times New Roman"/>
                <w:sz w:val="24"/>
              </w:rPr>
              <w:t>, содержащихся в БД;</w:t>
            </w:r>
          </w:p>
          <w:p w14:paraId="5DD64420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t>Информация, используемая для аутентификации пользователей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07977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lastRenderedPageBreak/>
              <w:t>Использование http сессий при организации взаимодействия пользователя с сервисами;</w:t>
            </w:r>
          </w:p>
          <w:p w14:paraId="2D407025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lastRenderedPageBreak/>
              <w:t xml:space="preserve">Отсутствие авторизации сессии на стороне сервера 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1B11D6" w14:textId="77777777" w:rsidR="005D4D7F" w:rsidRPr="005D4D7F" w:rsidRDefault="005D4D7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5D4D7F">
              <w:rPr>
                <w:rFonts w:cs="Times New Roman"/>
                <w:sz w:val="24"/>
              </w:rPr>
              <w:lastRenderedPageBreak/>
              <w:t xml:space="preserve">(К) Перенаправление трафика информационного взаимодействия пользователей через компьютер нарушителя с </w:t>
            </w:r>
            <w:r w:rsidRPr="005D4D7F">
              <w:rPr>
                <w:rFonts w:cs="Times New Roman"/>
                <w:sz w:val="24"/>
              </w:rPr>
              <w:lastRenderedPageBreak/>
              <w:t>возможностью перехвата и контроля трафика</w:t>
            </w:r>
          </w:p>
        </w:tc>
      </w:tr>
      <w:tr w:rsidR="00D202F4" w:rsidRPr="00EA0F3B" w14:paraId="66EC70BE" w14:textId="77777777" w:rsidTr="00D202F4">
        <w:trPr>
          <w:jc w:val="center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5CC488" w14:textId="10A296D3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b/>
                <w:bCs/>
                <w:sz w:val="24"/>
              </w:rPr>
            </w:pPr>
            <w:r w:rsidRPr="00D202F4">
              <w:rPr>
                <w:rFonts w:cs="Times New Roman"/>
                <w:b/>
                <w:bCs/>
                <w:sz w:val="24"/>
              </w:rPr>
              <w:lastRenderedPageBreak/>
              <w:t>Угроза НСД, связанная с неправомерными действиями пользователей</w:t>
            </w:r>
          </w:p>
        </w:tc>
      </w:tr>
      <w:tr w:rsidR="00D202F4" w:rsidRPr="00333F92" w14:paraId="02935941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93740C" w14:textId="5AA08C7A" w:rsidR="00D202F4" w:rsidRPr="00D202F4" w:rsidRDefault="00D202F4" w:rsidP="00DD3DB3">
            <w:pPr>
              <w:ind w:firstLine="0"/>
            </w:pPr>
            <w:r w:rsidRPr="00D202F4">
              <w:t xml:space="preserve">Внесение заведомо ложной информации в </w:t>
            </w:r>
            <w:r w:rsidR="00DD3DB3">
              <w:t>проекты и требования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D7DA9C" w14:textId="137F9BDE" w:rsidR="00D202F4" w:rsidRPr="00D202F4" w:rsidRDefault="00DD3DB3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 (</w:t>
            </w:r>
            <w:r>
              <w:rPr>
                <w:rFonts w:cs="Times New Roman"/>
                <w:sz w:val="24"/>
                <w:lang w:val="en-US"/>
              </w:rPr>
              <w:t xml:space="preserve">III </w:t>
            </w:r>
            <w:r>
              <w:rPr>
                <w:rFonts w:cs="Times New Roman"/>
                <w:sz w:val="24"/>
              </w:rPr>
              <w:t>категории)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EA5C06" w14:textId="4A80C0AE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 xml:space="preserve">Персональные данные </w:t>
            </w:r>
            <w:r w:rsidR="00DD3DB3">
              <w:rPr>
                <w:rFonts w:cs="Times New Roman"/>
                <w:sz w:val="24"/>
              </w:rPr>
              <w:t>преподавателей, аспирантов и студентов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D94BB7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Невозможность установления авторства изменений;</w:t>
            </w:r>
          </w:p>
          <w:p w14:paraId="053A76F0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Отсутствие механизмов контроля целостности электронных записей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1854B" w14:textId="323D9BEF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 xml:space="preserve">(Ц) Ошибки в предоставлении </w:t>
            </w:r>
            <w:r w:rsidR="00E444FF">
              <w:rPr>
                <w:rFonts w:cs="Times New Roman"/>
                <w:sz w:val="24"/>
              </w:rPr>
              <w:t>неверной информации по проекту и требованиям</w:t>
            </w:r>
          </w:p>
        </w:tc>
      </w:tr>
      <w:tr w:rsidR="00D202F4" w:rsidRPr="00333F92" w14:paraId="7CF60BF3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D3BF45" w14:textId="77777777" w:rsidR="00D202F4" w:rsidRPr="00D202F4" w:rsidRDefault="00D202F4" w:rsidP="00E444FF">
            <w:pPr>
              <w:ind w:firstLine="0"/>
            </w:pPr>
            <w:r w:rsidRPr="00333F92">
              <w:t>Отключение средств защиты информации на АРМ пользователя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D9DCC" w14:textId="1F180C3D" w:rsidR="00D202F4" w:rsidRPr="00D202F4" w:rsidRDefault="00E444F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7B82E2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 xml:space="preserve">Файлы настроек и конфигураций безопасности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907F9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 xml:space="preserve">Доступ пользователя к функциям управления или файлам конфигурации средств </w:t>
            </w:r>
            <w:r w:rsidRPr="00D202F4">
              <w:rPr>
                <w:rFonts w:cs="Times New Roman"/>
                <w:sz w:val="24"/>
              </w:rPr>
              <w:lastRenderedPageBreak/>
              <w:t xml:space="preserve">обеспечения безопасности 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939634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lastRenderedPageBreak/>
              <w:t>(Ц) Нарушение работы или отключение средств обеспечения безопасности, что может привести к реализации различных угроз ИБ</w:t>
            </w:r>
          </w:p>
        </w:tc>
      </w:tr>
      <w:tr w:rsidR="00D202F4" w:rsidRPr="00333F92" w14:paraId="4FD8DC4A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558ED" w14:textId="21CA0528" w:rsidR="00D202F4" w:rsidRPr="00333F92" w:rsidRDefault="00D202F4" w:rsidP="00E444FF">
            <w:pPr>
              <w:ind w:firstLine="0"/>
            </w:pPr>
            <w:r w:rsidRPr="00333F92">
              <w:t xml:space="preserve">Несанкционированный вывод персоналом </w:t>
            </w:r>
            <w:r w:rsidR="00E444FF">
              <w:t>Кафедры 12</w:t>
            </w:r>
            <w:r w:rsidRPr="00333F92">
              <w:t xml:space="preserve"> на печать защищаемой информации или запись ее на неучтенные съемные носители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12216" w14:textId="138C9B26" w:rsidR="00D202F4" w:rsidRPr="00D202F4" w:rsidRDefault="00E444F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142B36" w14:textId="77777777" w:rsidR="00D202F4" w:rsidRDefault="00E444F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Информация по проектам и требованиям;</w:t>
            </w:r>
          </w:p>
          <w:p w14:paraId="0BA5835B" w14:textId="3A0BF2B6" w:rsidR="00E444FF" w:rsidRPr="00D202F4" w:rsidRDefault="00E444F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Персональные данный преподавателей, аспирантов и студентов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CF9F8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Наличие USB портов на АРМ пользователя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FE9CF8" w14:textId="0E24714F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(К) Компрометация некоторого числа персональных данных</w:t>
            </w:r>
          </w:p>
        </w:tc>
      </w:tr>
      <w:tr w:rsidR="00D202F4" w:rsidRPr="00333F92" w14:paraId="12A2192E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68B9BE" w14:textId="77777777" w:rsidR="00D202F4" w:rsidRPr="00333F92" w:rsidRDefault="00D202F4" w:rsidP="00E444FF">
            <w:pPr>
              <w:ind w:firstLine="0"/>
            </w:pPr>
            <w:r w:rsidRPr="00333F92">
              <w:t>Внесение вредоносного ПО при обновлении системного и прикладного ПО серверов и АРМ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A4E8B" w14:textId="1ABB001C" w:rsidR="00D202F4" w:rsidRPr="00D202F4" w:rsidRDefault="00E444F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 (</w:t>
            </w:r>
            <w:r>
              <w:rPr>
                <w:rFonts w:cs="Times New Roman"/>
                <w:sz w:val="24"/>
                <w:lang w:val="en-US"/>
              </w:rPr>
              <w:t>I</w:t>
            </w:r>
            <w:r>
              <w:rPr>
                <w:rFonts w:cs="Times New Roman"/>
                <w:sz w:val="24"/>
              </w:rPr>
              <w:t xml:space="preserve"> и </w:t>
            </w:r>
            <w:r>
              <w:rPr>
                <w:rFonts w:cs="Times New Roman"/>
                <w:sz w:val="24"/>
                <w:lang w:val="en-US"/>
              </w:rPr>
              <w:t>II</w:t>
            </w:r>
            <w:r w:rsidRPr="00E444FF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категории)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93FDE4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Системное и прикладное ПО серверов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7FF40A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Недостаточная квалификация персонала в вопросах ИБ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C1DFCD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(Ц) Внедрение троянских программ</w:t>
            </w:r>
          </w:p>
          <w:p w14:paraId="5BB38FD7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(Д) Нарушение функционирования работы серверных компонентов системы</w:t>
            </w:r>
          </w:p>
        </w:tc>
      </w:tr>
      <w:tr w:rsidR="00D202F4" w:rsidRPr="00333F92" w14:paraId="0CF82F60" w14:textId="77777777" w:rsidTr="00D202F4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1913BD" w14:textId="77777777" w:rsidR="00D202F4" w:rsidRPr="00D202F4" w:rsidRDefault="00D202F4" w:rsidP="00E444FF">
            <w:pPr>
              <w:ind w:firstLine="0"/>
            </w:pPr>
            <w:r w:rsidRPr="00D202F4">
              <w:t xml:space="preserve">Ошибки персонала администрирования по </w:t>
            </w:r>
            <w:r w:rsidRPr="00D202F4">
              <w:lastRenderedPageBreak/>
              <w:t>эксплуатации прикладного ПО и оборудования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71778" w14:textId="2C9B9F74" w:rsidR="00D202F4" w:rsidRPr="00D202F4" w:rsidRDefault="00E444FF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lastRenderedPageBreak/>
              <w:t>Внутренний нарушитель (</w:t>
            </w:r>
            <w:r>
              <w:rPr>
                <w:rFonts w:cs="Times New Roman"/>
                <w:sz w:val="24"/>
                <w:lang w:val="en-US"/>
              </w:rPr>
              <w:t>I</w:t>
            </w:r>
            <w:r>
              <w:rPr>
                <w:rFonts w:cs="Times New Roman"/>
                <w:sz w:val="24"/>
              </w:rPr>
              <w:t xml:space="preserve"> и </w:t>
            </w:r>
            <w:r>
              <w:rPr>
                <w:rFonts w:cs="Times New Roman"/>
                <w:sz w:val="24"/>
                <w:lang w:val="en-US"/>
              </w:rPr>
              <w:t>II</w:t>
            </w:r>
            <w:r w:rsidRPr="00E444FF">
              <w:rPr>
                <w:rFonts w:cs="Times New Roman"/>
                <w:sz w:val="24"/>
              </w:rPr>
              <w:t xml:space="preserve"> </w:t>
            </w:r>
            <w:r>
              <w:rPr>
                <w:rFonts w:cs="Times New Roman"/>
                <w:sz w:val="24"/>
              </w:rPr>
              <w:t>категории)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EC4052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Файлы настроек и конфигураций безопасности;</w:t>
            </w:r>
          </w:p>
          <w:p w14:paraId="5B6C4894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lastRenderedPageBreak/>
              <w:t xml:space="preserve">Системное и прикладное ПО серверов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2937D8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lastRenderedPageBreak/>
              <w:t>Низкая квалификация персонала;</w:t>
            </w:r>
          </w:p>
          <w:p w14:paraId="1C5050C2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lastRenderedPageBreak/>
              <w:t>Отсутствие документированных требований по настройке ПО;</w:t>
            </w:r>
          </w:p>
          <w:p w14:paraId="5036DC8C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Отсутствие резервного копирования.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7B7EE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lastRenderedPageBreak/>
              <w:t>(К) Несанкционированный доступ к защищаемой информации</w:t>
            </w:r>
          </w:p>
          <w:p w14:paraId="1A1813D5" w14:textId="77777777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lastRenderedPageBreak/>
              <w:t xml:space="preserve">(Д) Ошибки в конфигурации системы или удаление необходимых для работы системы файлов приводящих к отказу в работе компонентов системы и недоступности сервисов для всех пользователей </w:t>
            </w:r>
          </w:p>
          <w:p w14:paraId="28BD9B36" w14:textId="661EB366" w:rsidR="00D202F4" w:rsidRPr="00D202F4" w:rsidRDefault="00D202F4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D202F4">
              <w:rPr>
                <w:rFonts w:cs="Times New Roman"/>
                <w:sz w:val="24"/>
              </w:rPr>
              <w:t>(Ц) Ошибочное удаление данных</w:t>
            </w:r>
          </w:p>
        </w:tc>
      </w:tr>
      <w:tr w:rsidR="00E21555" w:rsidRPr="00333F92" w14:paraId="3302F6F7" w14:textId="77777777" w:rsidTr="00E21555">
        <w:trPr>
          <w:jc w:val="center"/>
        </w:trPr>
        <w:tc>
          <w:tcPr>
            <w:tcW w:w="5000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23F88C" w14:textId="0D119C00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b/>
                <w:bCs/>
                <w:sz w:val="24"/>
              </w:rPr>
            </w:pPr>
            <w:r w:rsidRPr="00E21555">
              <w:rPr>
                <w:rFonts w:cs="Times New Roman"/>
                <w:b/>
                <w:bCs/>
                <w:sz w:val="24"/>
              </w:rPr>
              <w:lastRenderedPageBreak/>
              <w:t>Угроза техногенного характера</w:t>
            </w:r>
          </w:p>
        </w:tc>
      </w:tr>
      <w:tr w:rsidR="00E21555" w:rsidRPr="009D0DB8" w14:paraId="4179E450" w14:textId="77777777" w:rsidTr="00E21555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98CBC" w14:textId="77777777" w:rsidR="00E21555" w:rsidRPr="009D0DB8" w:rsidRDefault="00E21555" w:rsidP="00E21555">
            <w:pPr>
              <w:ind w:firstLine="0"/>
            </w:pPr>
            <w:r w:rsidRPr="009D0DB8">
              <w:t>Сбой в работе ТС связанный с дефектами аппаратного обеспечения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8C896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Технический дефект аппаратного обеспечения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3F67D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 xml:space="preserve">ТС серверов </w:t>
            </w:r>
          </w:p>
          <w:p w14:paraId="4553E4A3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72924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Использование ненадежного оборудования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722171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(Д) Недоступность сервисов для всех пользователей системы на значительный срок</w:t>
            </w:r>
          </w:p>
        </w:tc>
      </w:tr>
      <w:tr w:rsidR="00E21555" w:rsidRPr="009D0DB8" w14:paraId="408D3142" w14:textId="77777777" w:rsidTr="00E21555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0B7BC" w14:textId="77777777" w:rsidR="00E21555" w:rsidRPr="00E21555" w:rsidRDefault="00E21555" w:rsidP="00E21555">
            <w:pPr>
              <w:ind w:firstLine="0"/>
            </w:pPr>
            <w:r w:rsidRPr="00E21555">
              <w:t>Сбой в программных средствах в результате ошибок программного кода в пакетах обновлений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563B1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Ошибки программного кода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5E4037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 xml:space="preserve">Прикладное и системное ПО серверов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23953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Отсутствие процедур тестирования работы ПО при обновлении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EDF999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(Д) Недоступность сервисов для всех пользователей системы на срок несколько часов</w:t>
            </w:r>
          </w:p>
        </w:tc>
      </w:tr>
      <w:tr w:rsidR="00E21555" w:rsidRPr="009D0DB8" w14:paraId="06BD2FC4" w14:textId="77777777" w:rsidTr="00E21555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CF2E7D" w14:textId="77777777" w:rsidR="00E21555" w:rsidRPr="00E21555" w:rsidRDefault="00E21555" w:rsidP="006A7B57">
            <w:pPr>
              <w:ind w:firstLine="0"/>
            </w:pPr>
            <w:r w:rsidRPr="009D0DB8">
              <w:lastRenderedPageBreak/>
              <w:t>Отказ коммутационного оборудования ЛВС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73719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Технический дефект аппаратного обеспечения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496AB5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 xml:space="preserve">Коммутационное оборудование ЛВС ЦОД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8F9D88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Использование ненадежного оборудования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9B6D4F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(Д) Недоступность сервисов для всех пользователей системы на срок несколько часов</w:t>
            </w:r>
          </w:p>
        </w:tc>
      </w:tr>
      <w:tr w:rsidR="00E21555" w:rsidRPr="009D0DB8" w14:paraId="1E80627E" w14:textId="77777777" w:rsidTr="00E21555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5ED812" w14:textId="77777777" w:rsidR="00E21555" w:rsidRPr="009D0DB8" w:rsidRDefault="00E21555" w:rsidP="006A7B57">
            <w:pPr>
              <w:ind w:firstLine="0"/>
            </w:pPr>
            <w:r w:rsidRPr="009D0DB8">
              <w:t>Превышение расчетной нагрузки на систему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93F9F6" w14:textId="607E18D5" w:rsidR="00E21555" w:rsidRPr="00E21555" w:rsidRDefault="006A7B57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Внутренний нарушитель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E940E3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 xml:space="preserve">Сервера 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6B1B4F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Использование не масштабируемой архитектуры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036D2F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(Д) Замедление отклика сервиса или полный отказ в предоставлении сервиса множеству пользователей в течении длительного времени</w:t>
            </w:r>
          </w:p>
        </w:tc>
      </w:tr>
      <w:tr w:rsidR="00E21555" w:rsidRPr="009D0DB8" w14:paraId="7E919741" w14:textId="77777777" w:rsidTr="00E21555">
        <w:trPr>
          <w:jc w:val="center"/>
        </w:trPr>
        <w:tc>
          <w:tcPr>
            <w:tcW w:w="11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F3B04" w14:textId="77777777" w:rsidR="00E21555" w:rsidRPr="009D0DB8" w:rsidRDefault="00E21555" w:rsidP="006A7B57">
            <w:pPr>
              <w:ind w:firstLine="0"/>
            </w:pPr>
            <w:r w:rsidRPr="009D0DB8">
              <w:t>Отключение или нарушение параметров электропитания на объекте размещения ТС системы</w:t>
            </w:r>
          </w:p>
        </w:tc>
        <w:tc>
          <w:tcPr>
            <w:tcW w:w="80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7D572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Различные аварии в сетях электропитания</w:t>
            </w:r>
          </w:p>
        </w:tc>
        <w:tc>
          <w:tcPr>
            <w:tcW w:w="83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42F0F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Сервера, размещенные в ЦОД</w:t>
            </w:r>
          </w:p>
        </w:tc>
        <w:tc>
          <w:tcPr>
            <w:tcW w:w="97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EE3894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 xml:space="preserve">Отсутствие резервных источников питания </w:t>
            </w:r>
          </w:p>
        </w:tc>
        <w:tc>
          <w:tcPr>
            <w:tcW w:w="12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D5ACF" w14:textId="77777777" w:rsidR="00E21555" w:rsidRPr="00E21555" w:rsidRDefault="00E21555" w:rsidP="00DE41F9">
            <w:pPr>
              <w:pStyle w:val="aff6"/>
              <w:spacing w:before="0" w:after="0" w:line="360" w:lineRule="auto"/>
              <w:rPr>
                <w:rFonts w:cs="Times New Roman"/>
                <w:sz w:val="24"/>
              </w:rPr>
            </w:pPr>
            <w:r w:rsidRPr="00E21555">
              <w:rPr>
                <w:rFonts w:cs="Times New Roman"/>
                <w:sz w:val="24"/>
              </w:rPr>
              <w:t>(Д) Недоступность сервисов для всех пользователей системы на срок несколько часов</w:t>
            </w:r>
          </w:p>
        </w:tc>
      </w:tr>
      <w:bookmarkEnd w:id="102"/>
    </w:tbl>
    <w:p w14:paraId="2ABE378E" w14:textId="77777777" w:rsidR="00B83E3F" w:rsidRDefault="00B83E3F" w:rsidP="00B83E3F"/>
    <w:p w14:paraId="38CA08C5" w14:textId="77777777" w:rsidR="00B83E3F" w:rsidRDefault="00B83E3F" w:rsidP="00B83E3F">
      <w:pPr>
        <w:pStyle w:val="aff3"/>
      </w:pPr>
    </w:p>
    <w:p w14:paraId="174D79F7" w14:textId="77777777" w:rsidR="00122131" w:rsidRPr="00122131" w:rsidRDefault="00122131" w:rsidP="00122131">
      <w:pPr>
        <w:pStyle w:val="30"/>
        <w:numPr>
          <w:ilvl w:val="0"/>
          <w:numId w:val="0"/>
        </w:numPr>
        <w:ind w:left="720"/>
      </w:pPr>
      <w:bookmarkStart w:id="103" w:name="_Toc334616520"/>
    </w:p>
    <w:bookmarkEnd w:id="103"/>
    <w:p w14:paraId="5A7F7962" w14:textId="77777777" w:rsidR="004C4950" w:rsidRDefault="004C4950" w:rsidP="006A7B57">
      <w:pPr>
        <w:pStyle w:val="a2"/>
        <w:numPr>
          <w:ilvl w:val="0"/>
          <w:numId w:val="0"/>
        </w:numPr>
        <w:ind w:left="1080" w:hanging="360"/>
        <w:jc w:val="both"/>
        <w:rPr>
          <w:lang w:val="ru-RU"/>
        </w:rPr>
        <w:sectPr w:rsidR="004C4950" w:rsidSect="00742B0B">
          <w:headerReference w:type="default" r:id="rId17"/>
          <w:pgSz w:w="16838" w:h="11906" w:orient="landscape" w:code="9"/>
          <w:pgMar w:top="1134" w:right="1134" w:bottom="1134" w:left="1134" w:header="709" w:footer="709" w:gutter="0"/>
          <w:cols w:space="708"/>
          <w:docGrid w:linePitch="360"/>
        </w:sectPr>
      </w:pPr>
    </w:p>
    <w:p w14:paraId="1332B2F3" w14:textId="6A469E16" w:rsidR="00CF675F" w:rsidRDefault="00CF675F" w:rsidP="00CF675F">
      <w:pPr>
        <w:pStyle w:val="a2"/>
        <w:rPr>
          <w:lang w:val="ru-RU"/>
        </w:rPr>
      </w:pPr>
      <w:bookmarkStart w:id="104" w:name="_Toc468310950"/>
      <w:r w:rsidRPr="00CF675F">
        <w:rPr>
          <w:lang w:val="ru-RU"/>
        </w:rPr>
        <w:lastRenderedPageBreak/>
        <w:t>Необходимые мероприятия для противодействия угрозам</w:t>
      </w:r>
    </w:p>
    <w:p w14:paraId="322BB2B8" w14:textId="7E46BB92" w:rsidR="00DE41F9" w:rsidRDefault="00DE41F9" w:rsidP="00DE41F9">
      <w:r w:rsidRPr="00DE41F9">
        <w:t>Организационные и технические меры по противодействию угрозам информационной безопасности, на основании которых должны определяться требования к системе обеспечения информационной безопасности (СОИБ) ИС, в структурированном виде представлены в таблиц</w:t>
      </w:r>
      <w:r w:rsidR="001F5F40">
        <w:t>е 0</w:t>
      </w:r>
      <w:r w:rsidRPr="00DE41F9">
        <w:t>.</w:t>
      </w:r>
    </w:p>
    <w:p w14:paraId="2D7B95AE" w14:textId="699D5311" w:rsidR="00DE41F9" w:rsidRPr="00DE41F9" w:rsidRDefault="00DE41F9" w:rsidP="00DE41F9">
      <w:pPr>
        <w:keepNext/>
        <w:keepLines/>
        <w:spacing w:before="240" w:after="0"/>
        <w:ind w:firstLine="0"/>
        <w:jc w:val="left"/>
        <w:rPr>
          <w:rFonts w:eastAsia="Times New Roman"/>
          <w:i/>
          <w:szCs w:val="24"/>
        </w:rPr>
      </w:pPr>
      <w:r w:rsidRPr="00DE41F9">
        <w:rPr>
          <w:rFonts w:eastAsia="Times New Roman"/>
          <w:i/>
          <w:szCs w:val="24"/>
        </w:rPr>
        <w:lastRenderedPageBreak/>
        <w:t xml:space="preserve">Таблица </w:t>
      </w:r>
      <w:r w:rsidR="001F5F40" w:rsidRPr="001F5F40">
        <w:rPr>
          <w:rFonts w:eastAsia="Times New Roman"/>
          <w:i/>
          <w:szCs w:val="24"/>
        </w:rPr>
        <w:t>0</w:t>
      </w:r>
      <w:r w:rsidRPr="00DE41F9">
        <w:rPr>
          <w:rFonts w:eastAsia="Times New Roman"/>
          <w:i/>
          <w:szCs w:val="24"/>
        </w:rPr>
        <w:t xml:space="preserve"> – Модель защиты информации ИС от угроз, не являющихся атаками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bottom w:w="57" w:type="dxa"/>
        </w:tblCellMar>
        <w:tblLook w:val="01E0" w:firstRow="1" w:lastRow="1" w:firstColumn="1" w:lastColumn="1" w:noHBand="0" w:noVBand="0"/>
      </w:tblPr>
      <w:tblGrid>
        <w:gridCol w:w="4315"/>
        <w:gridCol w:w="5245"/>
        <w:gridCol w:w="5000"/>
      </w:tblGrid>
      <w:tr w:rsidR="00BB5644" w:rsidRPr="00DE41F9" w14:paraId="2C17C10B" w14:textId="77777777" w:rsidTr="00BB5644">
        <w:trPr>
          <w:cantSplit/>
          <w:trHeight w:val="360"/>
          <w:tblHeader/>
          <w:jc w:val="center"/>
        </w:trPr>
        <w:tc>
          <w:tcPr>
            <w:tcW w:w="1482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B2AF442" w14:textId="77777777" w:rsidR="00BB5644" w:rsidRPr="00B3541F" w:rsidRDefault="00BB5644" w:rsidP="00DE41F9">
            <w:pPr>
              <w:keepNext/>
              <w:tabs>
                <w:tab w:val="left" w:pos="567"/>
              </w:tabs>
              <w:snapToGrid w:val="0"/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4"/>
              </w:rPr>
            </w:pPr>
            <w:r w:rsidRPr="00B3541F">
              <w:rPr>
                <w:rFonts w:eastAsia="Times New Roman"/>
                <w:b/>
                <w:color w:val="000000"/>
                <w:szCs w:val="24"/>
              </w:rPr>
              <w:t>Описание</w:t>
            </w:r>
          </w:p>
        </w:tc>
        <w:tc>
          <w:tcPr>
            <w:tcW w:w="3518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E9741A" w14:textId="77777777" w:rsidR="00BB5644" w:rsidRPr="00B3541F" w:rsidRDefault="00BB5644" w:rsidP="00DE41F9">
            <w:pPr>
              <w:keepNext/>
              <w:tabs>
                <w:tab w:val="left" w:pos="567"/>
              </w:tabs>
              <w:snapToGrid w:val="0"/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4"/>
              </w:rPr>
            </w:pPr>
            <w:r w:rsidRPr="00B3541F">
              <w:rPr>
                <w:rFonts w:eastAsia="Times New Roman"/>
                <w:b/>
                <w:color w:val="000000"/>
                <w:szCs w:val="24"/>
              </w:rPr>
              <w:t>Меры по противодействию</w:t>
            </w:r>
          </w:p>
        </w:tc>
      </w:tr>
      <w:tr w:rsidR="00BB5644" w:rsidRPr="00DE41F9" w14:paraId="00738B59" w14:textId="77777777" w:rsidTr="00BB5644">
        <w:trPr>
          <w:cantSplit/>
          <w:trHeight w:val="411"/>
          <w:tblHeader/>
          <w:jc w:val="center"/>
        </w:trPr>
        <w:tc>
          <w:tcPr>
            <w:tcW w:w="1482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C26DE28" w14:textId="77777777" w:rsidR="00BB5644" w:rsidRPr="00B3541F" w:rsidRDefault="00BB5644" w:rsidP="00DE41F9">
            <w:pPr>
              <w:keepNext/>
              <w:spacing w:after="0" w:line="240" w:lineRule="auto"/>
              <w:ind w:firstLine="0"/>
              <w:jc w:val="left"/>
              <w:rPr>
                <w:rFonts w:eastAsia="Times New Roman"/>
                <w:b/>
                <w:color w:val="000000"/>
                <w:szCs w:val="24"/>
              </w:rPr>
            </w:pP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A25875D" w14:textId="77777777" w:rsidR="00BB5644" w:rsidRPr="00B3541F" w:rsidRDefault="00BB5644" w:rsidP="00DE41F9">
            <w:pPr>
              <w:keepNext/>
              <w:tabs>
                <w:tab w:val="left" w:pos="567"/>
              </w:tabs>
              <w:snapToGrid w:val="0"/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4"/>
              </w:rPr>
            </w:pPr>
            <w:r w:rsidRPr="00B3541F">
              <w:rPr>
                <w:rFonts w:eastAsia="Times New Roman"/>
                <w:b/>
                <w:color w:val="000000"/>
                <w:szCs w:val="24"/>
              </w:rPr>
              <w:t>Технические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C6C4AA" w14:textId="77777777" w:rsidR="00BB5644" w:rsidRPr="00B3541F" w:rsidRDefault="00BB5644" w:rsidP="00DE41F9">
            <w:pPr>
              <w:keepNext/>
              <w:tabs>
                <w:tab w:val="left" w:pos="567"/>
              </w:tabs>
              <w:snapToGrid w:val="0"/>
              <w:spacing w:after="0" w:line="240" w:lineRule="auto"/>
              <w:ind w:firstLine="0"/>
              <w:jc w:val="center"/>
              <w:rPr>
                <w:rFonts w:eastAsia="Times New Roman"/>
                <w:b/>
                <w:color w:val="000000"/>
                <w:szCs w:val="24"/>
              </w:rPr>
            </w:pPr>
            <w:r w:rsidRPr="00B3541F">
              <w:rPr>
                <w:rFonts w:eastAsia="Times New Roman"/>
                <w:b/>
                <w:color w:val="000000"/>
                <w:szCs w:val="24"/>
              </w:rPr>
              <w:t>Организационные</w:t>
            </w:r>
          </w:p>
        </w:tc>
      </w:tr>
      <w:tr w:rsidR="00DE41F9" w:rsidRPr="00DE41F9" w14:paraId="2D8DA78A" w14:textId="77777777" w:rsidTr="00DE41F9">
        <w:trPr>
          <w:cantSplit/>
          <w:trHeight w:val="2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583C9" w14:textId="552DEBF3" w:rsidR="00DE41F9" w:rsidRPr="00B3541F" w:rsidRDefault="000663B3" w:rsidP="000663B3">
            <w:pPr>
              <w:keepNext/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rFonts w:eastAsia="Times New Roman"/>
                <w:b/>
                <w:color w:val="000000"/>
                <w:szCs w:val="24"/>
              </w:rPr>
            </w:pPr>
            <w:r w:rsidRPr="00B3541F">
              <w:rPr>
                <w:b/>
                <w:szCs w:val="24"/>
              </w:rPr>
              <w:t>Угроза утечки видовой информации</w:t>
            </w:r>
          </w:p>
        </w:tc>
      </w:tr>
      <w:tr w:rsidR="00BB5644" w:rsidRPr="00DE41F9" w14:paraId="1CDE89F8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C2E03" w14:textId="3D1490AA" w:rsidR="00BB5644" w:rsidRPr="00B3541F" w:rsidRDefault="00BB5644" w:rsidP="000663B3">
            <w:pPr>
              <w:tabs>
                <w:tab w:val="left" w:pos="567"/>
              </w:tabs>
              <w:snapToGrid w:val="0"/>
              <w:spacing w:after="0"/>
              <w:ind w:firstLine="0"/>
              <w:rPr>
                <w:rFonts w:eastAsia="Times New Roman"/>
                <w:color w:val="000000"/>
                <w:szCs w:val="24"/>
              </w:rPr>
            </w:pPr>
            <w:r w:rsidRPr="00B3541F">
              <w:rPr>
                <w:szCs w:val="24"/>
              </w:rPr>
              <w:t>Утечка данных, отображаемых на экранах мониторов АРМ пользователей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930E4" w14:textId="77777777" w:rsidR="00BB5644" w:rsidRPr="00B3541F" w:rsidRDefault="00BB5644" w:rsidP="000663B3">
            <w:pPr>
              <w:tabs>
                <w:tab w:val="left" w:pos="447"/>
              </w:tabs>
              <w:snapToGrid w:val="0"/>
              <w:spacing w:after="0"/>
              <w:ind w:left="-33" w:firstLine="0"/>
              <w:rPr>
                <w:rFonts w:eastAsia="Times New Roman"/>
                <w:color w:val="000000"/>
                <w:szCs w:val="24"/>
              </w:rPr>
            </w:pPr>
            <w:r w:rsidRPr="00B3541F">
              <w:rPr>
                <w:rFonts w:eastAsia="Times New Roman"/>
                <w:color w:val="000000"/>
                <w:szCs w:val="24"/>
              </w:rPr>
              <w:t>Блокировка пользователя по истечению действия пароля.</w:t>
            </w:r>
          </w:p>
          <w:p w14:paraId="7D06AD56" w14:textId="602D7E89" w:rsidR="00BB5644" w:rsidRPr="00B3541F" w:rsidRDefault="00BB5644" w:rsidP="000663B3">
            <w:pPr>
              <w:tabs>
                <w:tab w:val="left" w:pos="447"/>
              </w:tabs>
              <w:snapToGrid w:val="0"/>
              <w:spacing w:after="0"/>
              <w:ind w:left="-33" w:firstLine="0"/>
              <w:rPr>
                <w:rFonts w:eastAsia="Times New Roman"/>
                <w:color w:val="000000"/>
                <w:szCs w:val="24"/>
              </w:rPr>
            </w:pPr>
            <w:r w:rsidRPr="00B3541F">
              <w:rPr>
                <w:rFonts w:eastAsia="Times New Roman"/>
                <w:color w:val="000000"/>
                <w:szCs w:val="24"/>
              </w:rPr>
              <w:t xml:space="preserve">Ввод пароля </w:t>
            </w:r>
            <w:r w:rsidR="007A3C5C" w:rsidRPr="00B3541F">
              <w:rPr>
                <w:rFonts w:eastAsia="Times New Roman"/>
                <w:color w:val="000000"/>
                <w:szCs w:val="24"/>
              </w:rPr>
              <w:t>в специальном поле, которое будет отображаться специальными символами, заменяя символы пароля.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4B04F" w14:textId="517A193D" w:rsidR="00BB5644" w:rsidRPr="00B3541F" w:rsidRDefault="00BB5644" w:rsidP="000663B3">
            <w:pPr>
              <w:tabs>
                <w:tab w:val="left" w:pos="567"/>
              </w:tabs>
              <w:snapToGrid w:val="0"/>
              <w:spacing w:after="0"/>
              <w:ind w:firstLine="0"/>
              <w:rPr>
                <w:rFonts w:eastAsia="Times New Roman"/>
                <w:color w:val="000000"/>
                <w:szCs w:val="24"/>
              </w:rPr>
            </w:pPr>
            <w:r w:rsidRPr="00B3541F">
              <w:rPr>
                <w:rFonts w:eastAsia="Times New Roman"/>
                <w:color w:val="000000"/>
                <w:szCs w:val="24"/>
              </w:rPr>
              <w:t>Наличие на предприятии службы информационной безопасности как выделенной структурной единицы</w:t>
            </w:r>
            <w:r w:rsidR="00FB218D" w:rsidRPr="00B3541F">
              <w:rPr>
                <w:rFonts w:eastAsia="Times New Roman"/>
                <w:color w:val="000000"/>
                <w:szCs w:val="24"/>
              </w:rPr>
              <w:t>.</w:t>
            </w:r>
          </w:p>
          <w:p w14:paraId="4632E0AA" w14:textId="77777777" w:rsidR="00FB218D" w:rsidRPr="00B3541F" w:rsidRDefault="00FB218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28E1AF2E" w14:textId="77777777" w:rsidR="00FB218D" w:rsidRPr="00B3541F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Памятка по информационной безопасности пользователя ИС.</w:t>
            </w:r>
          </w:p>
          <w:p w14:paraId="750A2DE2" w14:textId="77777777" w:rsidR="00FB218D" w:rsidRPr="00B3541F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Процедура предоставления доступа к информационным ресурсам.</w:t>
            </w:r>
          </w:p>
          <w:p w14:paraId="3185B963" w14:textId="77777777" w:rsidR="00FB218D" w:rsidRPr="00B3541F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Процедура предоставления доступа к внешним сетевым ресурсам.</w:t>
            </w:r>
          </w:p>
          <w:p w14:paraId="745C881C" w14:textId="24E99F01" w:rsidR="00BB5644" w:rsidRPr="00B3541F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Интернет.</w:t>
            </w:r>
          </w:p>
        </w:tc>
      </w:tr>
      <w:tr w:rsidR="000663B3" w:rsidRPr="00DE41F9" w14:paraId="57DEBBC4" w14:textId="77777777" w:rsidTr="000663B3">
        <w:trPr>
          <w:cantSplit/>
          <w:trHeight w:val="2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AFA3D" w14:textId="3767CCC8" w:rsidR="000663B3" w:rsidRPr="00B3541F" w:rsidRDefault="000663B3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b/>
                <w:bCs/>
                <w:sz w:val="24"/>
                <w:szCs w:val="24"/>
                <w:lang w:val="x-none"/>
              </w:rPr>
              <w:t>Угрозы утечки с использованием закладочных устройств</w:t>
            </w:r>
          </w:p>
        </w:tc>
      </w:tr>
      <w:tr w:rsidR="00BB5644" w:rsidRPr="00DE41F9" w14:paraId="73C5AA61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80C32" w14:textId="3E4FBE71" w:rsidR="00BB5644" w:rsidRPr="00B3541F" w:rsidRDefault="007A3C5C" w:rsidP="000663B3">
            <w:pPr>
              <w:tabs>
                <w:tab w:val="left" w:pos="567"/>
              </w:tabs>
              <w:snapToGrid w:val="0"/>
              <w:spacing w:after="0"/>
              <w:ind w:firstLine="0"/>
              <w:rPr>
                <w:rFonts w:eastAsia="Times New Roman"/>
                <w:color w:val="000000"/>
                <w:szCs w:val="24"/>
              </w:rPr>
            </w:pPr>
            <w:r w:rsidRPr="00B3541F">
              <w:rPr>
                <w:szCs w:val="24"/>
              </w:rPr>
              <w:lastRenderedPageBreak/>
              <w:t>Утечка с использованием закладочных устройств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1DB9CB" w14:textId="5B19A972" w:rsidR="00BB5644" w:rsidRPr="00B3541F" w:rsidRDefault="00BB5644" w:rsidP="000663B3">
            <w:pPr>
              <w:tabs>
                <w:tab w:val="left" w:pos="327"/>
              </w:tabs>
              <w:snapToGrid w:val="0"/>
              <w:spacing w:after="0"/>
              <w:ind w:left="-33" w:firstLine="0"/>
              <w:rPr>
                <w:rFonts w:eastAsia="Times New Roman"/>
                <w:color w:val="000000"/>
                <w:szCs w:val="24"/>
              </w:rPr>
            </w:pPr>
            <w:r w:rsidRPr="00B3541F">
              <w:rPr>
                <w:rFonts w:eastAsia="Times New Roman"/>
                <w:color w:val="000000"/>
                <w:szCs w:val="24"/>
              </w:rPr>
              <w:t>Использование для анализа сетевого трафика, электронной почты, защиты серверов и АРМ антивирусное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C6F1" w14:textId="6253A551" w:rsidR="00FB218D" w:rsidRPr="00B3541F" w:rsidRDefault="00FB218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единицы.</w:t>
            </w:r>
          </w:p>
          <w:p w14:paraId="3DFA08A4" w14:textId="2B58D06D" w:rsidR="00FB218D" w:rsidRPr="00B3541F" w:rsidRDefault="00FB218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Ограничения физического доступа посторонних лиц к АРМ.</w:t>
            </w:r>
          </w:p>
          <w:p w14:paraId="22B5C5D9" w14:textId="77777777" w:rsidR="00FB218D" w:rsidRPr="00B3541F" w:rsidRDefault="00FB218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3273D573" w14:textId="77777777" w:rsidR="00FB218D" w:rsidRPr="00B3541F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Памятка по информационной безопасности пользователя ИС.</w:t>
            </w:r>
          </w:p>
          <w:p w14:paraId="20D0586C" w14:textId="77777777" w:rsidR="00FB218D" w:rsidRPr="00B3541F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Процедура предоставления доступа к информационным ресурсам.</w:t>
            </w:r>
          </w:p>
          <w:p w14:paraId="13F1806B" w14:textId="77777777" w:rsidR="00FB218D" w:rsidRPr="00B3541F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Процедура предоставления доступа к внешним сетевым ресурсам.</w:t>
            </w:r>
          </w:p>
          <w:p w14:paraId="28EEFF52" w14:textId="11AC2419" w:rsidR="00BB5644" w:rsidRPr="00B3541F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Интернет.</w:t>
            </w:r>
          </w:p>
        </w:tc>
      </w:tr>
      <w:tr w:rsidR="000663B3" w:rsidRPr="00DE41F9" w14:paraId="41919859" w14:textId="77777777" w:rsidTr="000663B3">
        <w:trPr>
          <w:cantSplit/>
          <w:trHeight w:val="2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54FC3" w14:textId="73519047" w:rsidR="000663B3" w:rsidRPr="00B3541F" w:rsidRDefault="000663B3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b/>
                <w:bCs/>
                <w:sz w:val="24"/>
                <w:szCs w:val="24"/>
              </w:rPr>
              <w:t>Угроза НСД за счет непосредственного физического доступа</w:t>
            </w:r>
          </w:p>
        </w:tc>
      </w:tr>
      <w:tr w:rsidR="007A3C5C" w:rsidRPr="00DE41F9" w14:paraId="2895C050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E1386" w14:textId="2D400EDF" w:rsidR="007A3C5C" w:rsidRPr="00B3541F" w:rsidRDefault="007A3C5C" w:rsidP="000663B3">
            <w:pPr>
              <w:tabs>
                <w:tab w:val="left" w:pos="567"/>
              </w:tabs>
              <w:snapToGrid w:val="0"/>
              <w:spacing w:after="0"/>
              <w:ind w:firstLine="0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Восстановление защищаемой информации путем анализа выведенных из употребления для утилизации или ремонта носителей информации ТС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FED80" w14:textId="69211562" w:rsidR="007A3C5C" w:rsidRPr="00B3541F" w:rsidRDefault="00A00760" w:rsidP="000663B3">
            <w:pPr>
              <w:tabs>
                <w:tab w:val="left" w:pos="327"/>
              </w:tabs>
              <w:snapToGrid w:val="0"/>
              <w:spacing w:after="0"/>
              <w:ind w:left="-33" w:firstLine="0"/>
              <w:rPr>
                <w:rFonts w:eastAsia="Times New Roman"/>
                <w:color w:val="000000"/>
                <w:szCs w:val="24"/>
              </w:rPr>
            </w:pPr>
            <w:r w:rsidRPr="00B3541F">
              <w:rPr>
                <w:szCs w:val="24"/>
              </w:rPr>
              <w:t>Данный тип мер противодействия не применим для рассматриваемой угрозы.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C353" w14:textId="3607721D" w:rsidR="00FB218D" w:rsidRPr="00B3541F" w:rsidRDefault="00FB218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7B19B3C5" w14:textId="65049922" w:rsidR="007A3C5C" w:rsidRPr="00B3541F" w:rsidRDefault="00FB218D" w:rsidP="006D16E5">
            <w:pPr>
              <w:pStyle w:val="ac"/>
              <w:numPr>
                <w:ilvl w:val="0"/>
                <w:numId w:val="26"/>
              </w:numPr>
              <w:tabs>
                <w:tab w:val="left" w:pos="318"/>
              </w:tabs>
              <w:snapToGrid w:val="0"/>
              <w:spacing w:after="0"/>
              <w:rPr>
                <w:rFonts w:eastAsia="Times New Roman"/>
                <w:color w:val="000000"/>
                <w:szCs w:val="24"/>
              </w:rPr>
            </w:pPr>
            <w:r w:rsidRPr="00B3541F">
              <w:rPr>
                <w:rFonts w:eastAsia="Times New Roman"/>
                <w:color w:val="000000"/>
                <w:szCs w:val="24"/>
              </w:rPr>
              <w:t xml:space="preserve">Процедура </w:t>
            </w:r>
            <w:r w:rsidR="007A3C5C" w:rsidRPr="00B3541F">
              <w:rPr>
                <w:rFonts w:eastAsia="Times New Roman"/>
                <w:color w:val="000000"/>
                <w:szCs w:val="24"/>
              </w:rPr>
              <w:t>очистки носителей информаци</w:t>
            </w:r>
            <w:r w:rsidR="00A00760" w:rsidRPr="00B3541F">
              <w:rPr>
                <w:rFonts w:eastAsia="Times New Roman"/>
                <w:color w:val="000000"/>
                <w:szCs w:val="24"/>
              </w:rPr>
              <w:t>и</w:t>
            </w:r>
            <w:r w:rsidR="007A3C5C" w:rsidRPr="00B3541F">
              <w:rPr>
                <w:rFonts w:eastAsia="Times New Roman"/>
                <w:color w:val="000000"/>
                <w:szCs w:val="24"/>
              </w:rPr>
              <w:t>.</w:t>
            </w:r>
          </w:p>
          <w:p w14:paraId="6746F79A" w14:textId="06B57A19" w:rsidR="007A3C5C" w:rsidRPr="00B3541F" w:rsidRDefault="007A3C5C" w:rsidP="000663B3">
            <w:pPr>
              <w:tabs>
                <w:tab w:val="left" w:pos="318"/>
              </w:tabs>
              <w:snapToGrid w:val="0"/>
              <w:spacing w:after="0"/>
              <w:ind w:firstLine="0"/>
              <w:rPr>
                <w:rFonts w:eastAsia="Times New Roman"/>
                <w:color w:val="000000"/>
                <w:szCs w:val="24"/>
              </w:rPr>
            </w:pPr>
          </w:p>
        </w:tc>
      </w:tr>
      <w:tr w:rsidR="007A3C5C" w:rsidRPr="00DE41F9" w14:paraId="31740907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A388B" w14:textId="315E7B94" w:rsidR="007A3C5C" w:rsidRPr="00B3541F" w:rsidRDefault="007A3C5C" w:rsidP="000663B3">
            <w:pPr>
              <w:tabs>
                <w:tab w:val="left" w:pos="567"/>
              </w:tabs>
              <w:snapToGrid w:val="0"/>
              <w:spacing w:after="0"/>
              <w:ind w:firstLine="0"/>
              <w:rPr>
                <w:szCs w:val="24"/>
              </w:rPr>
            </w:pPr>
            <w:r w:rsidRPr="00B3541F">
              <w:rPr>
                <w:szCs w:val="24"/>
              </w:rPr>
              <w:t>Недоверенная загрузка серверов и АРМ пользователей системы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FA6A7" w14:textId="77777777" w:rsidR="00FB218D" w:rsidRPr="00B3541F" w:rsidRDefault="007A3C5C" w:rsidP="000663B3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Применение сертифицированных средств, обеспечивающих невозможность несанкционированной установки О</w:t>
            </w:r>
            <w:r w:rsidR="00FB218D" w:rsidRPr="00B3541F">
              <w:rPr>
                <w:sz w:val="24"/>
                <w:szCs w:val="24"/>
              </w:rPr>
              <w:t>С</w:t>
            </w:r>
            <w:r w:rsidRPr="00B3541F">
              <w:rPr>
                <w:sz w:val="24"/>
                <w:szCs w:val="24"/>
              </w:rPr>
              <w:t>.</w:t>
            </w:r>
          </w:p>
          <w:p w14:paraId="145D259F" w14:textId="577DAAB3" w:rsidR="00FB218D" w:rsidRPr="00B3541F" w:rsidRDefault="00FB218D" w:rsidP="000663B3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 xml:space="preserve">Применение сертифицированных средств, обеспечивающих невозможность несанкционированной установки пользователем ОС. </w:t>
            </w:r>
          </w:p>
          <w:p w14:paraId="088175A3" w14:textId="5DF3A0CE" w:rsidR="007A3C5C" w:rsidRPr="00B3541F" w:rsidRDefault="00FB218D" w:rsidP="000663B3">
            <w:pPr>
              <w:pStyle w:val="TableText"/>
              <w:tabs>
                <w:tab w:val="left" w:pos="318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Запрет на сохранение информации на локальный жесткий диск.</w:t>
            </w:r>
          </w:p>
          <w:p w14:paraId="04E80E22" w14:textId="14CEF371" w:rsidR="007A3C5C" w:rsidRPr="00B3541F" w:rsidRDefault="00FB218D" w:rsidP="000663B3">
            <w:pPr>
              <w:tabs>
                <w:tab w:val="left" w:pos="327"/>
              </w:tabs>
              <w:snapToGrid w:val="0"/>
              <w:spacing w:after="0"/>
              <w:ind w:left="-33" w:firstLine="0"/>
              <w:rPr>
                <w:rFonts w:eastAsia="Times New Roman"/>
                <w:color w:val="000000"/>
                <w:szCs w:val="24"/>
              </w:rPr>
            </w:pPr>
            <w:r w:rsidRPr="00B3541F">
              <w:rPr>
                <w:rFonts w:eastAsia="Times New Roman"/>
                <w:color w:val="000000"/>
                <w:szCs w:val="24"/>
              </w:rPr>
              <w:t>Чистка дисков от лишних файлов.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2D577" w14:textId="77777777" w:rsidR="007A3C5C" w:rsidRPr="00B3541F" w:rsidRDefault="007A3C5C" w:rsidP="000663B3">
            <w:pPr>
              <w:tabs>
                <w:tab w:val="left" w:pos="318"/>
              </w:tabs>
              <w:snapToGrid w:val="0"/>
              <w:spacing w:after="0"/>
              <w:ind w:left="-20" w:firstLine="0"/>
              <w:rPr>
                <w:rFonts w:eastAsia="Times New Roman"/>
                <w:color w:val="000000"/>
                <w:szCs w:val="24"/>
              </w:rPr>
            </w:pPr>
          </w:p>
        </w:tc>
      </w:tr>
      <w:tr w:rsidR="00FB218D" w:rsidRPr="00DE41F9" w14:paraId="052BC0A9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16083" w14:textId="7FFD9701" w:rsidR="00FB218D" w:rsidRPr="00B3541F" w:rsidRDefault="00FB218D" w:rsidP="000663B3">
            <w:pPr>
              <w:tabs>
                <w:tab w:val="left" w:pos="567"/>
              </w:tabs>
              <w:snapToGrid w:val="0"/>
              <w:spacing w:after="0"/>
              <w:ind w:firstLine="0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Использование чужого сеанса доступа к рабочему столу ОС АРМ пользователя / администратора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B6A6F" w14:textId="77777777" w:rsidR="00FB218D" w:rsidRPr="00B3541F" w:rsidRDefault="007559D4" w:rsidP="000663B3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Блокирование сеанса доступа в информационную систему после установленного времени бездействия (неактивности) пользователя или по его запросу.</w:t>
            </w:r>
          </w:p>
          <w:p w14:paraId="65E04C11" w14:textId="6B5531A7" w:rsidR="007559D4" w:rsidRPr="00B3541F" w:rsidRDefault="007559D4" w:rsidP="000663B3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Ограничение числа параллельных сеансов до-ступа для каждой учетной записи пользователя информационной системы.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1EAAC" w14:textId="0BF9412E" w:rsidR="00FB218D" w:rsidRPr="00B3541F" w:rsidRDefault="00FB218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единицы.</w:t>
            </w:r>
          </w:p>
          <w:p w14:paraId="3994B73B" w14:textId="77777777" w:rsidR="00FB218D" w:rsidRPr="00B3541F" w:rsidRDefault="00FB218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19462335" w14:textId="77777777" w:rsidR="00FB218D" w:rsidRPr="00B3541F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Памятка по информационной безопасности пользователя ИС.</w:t>
            </w:r>
          </w:p>
          <w:p w14:paraId="32C17AC0" w14:textId="77777777" w:rsidR="00FB218D" w:rsidRPr="00B3541F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Процедура предоставления доступа к информационным ресурсам.</w:t>
            </w:r>
          </w:p>
          <w:p w14:paraId="058776A2" w14:textId="77777777" w:rsidR="00FB218D" w:rsidRPr="00B3541F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Процедура предоставления доступа к внешним сетевым ресурсам.</w:t>
            </w:r>
          </w:p>
          <w:p w14:paraId="68D31724" w14:textId="06A1BAC9" w:rsidR="00FB218D" w:rsidRPr="00B3541F" w:rsidRDefault="00FB218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Интернет.</w:t>
            </w:r>
          </w:p>
        </w:tc>
      </w:tr>
      <w:tr w:rsidR="00FB218D" w:rsidRPr="00DE41F9" w14:paraId="26EBACAB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F128C" w14:textId="3EDFEDD7" w:rsidR="00FB218D" w:rsidRPr="00B3541F" w:rsidRDefault="00BC6569" w:rsidP="000663B3">
            <w:pPr>
              <w:tabs>
                <w:tab w:val="left" w:pos="567"/>
              </w:tabs>
              <w:snapToGrid w:val="0"/>
              <w:spacing w:after="0"/>
              <w:ind w:firstLine="0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Утрата, компрометация пользователем ИС ключевой, парольной и аутентифицирующей информации, любой другой защищаемой информации, а также несообщение о фактах компрометации и утраты такой информации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F75FE6" w14:textId="327619B5" w:rsidR="00FB218D" w:rsidRPr="00B3541F" w:rsidRDefault="00BC6569" w:rsidP="000663B3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73CBA" w14:textId="77777777" w:rsidR="00BC6569" w:rsidRPr="00B3541F" w:rsidRDefault="00BC6569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единицы.</w:t>
            </w:r>
          </w:p>
          <w:p w14:paraId="1A215D7A" w14:textId="77777777" w:rsidR="00BC6569" w:rsidRPr="00B3541F" w:rsidRDefault="00BC6569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0D0BC3C0" w14:textId="77777777" w:rsidR="00BC6569" w:rsidRPr="00B3541F" w:rsidRDefault="00BC6569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Памятка по информационной безопасности пользователя ИС.</w:t>
            </w:r>
          </w:p>
          <w:p w14:paraId="17615998" w14:textId="77777777" w:rsidR="00BC6569" w:rsidRPr="00B3541F" w:rsidRDefault="00BC6569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Процедура предоставления доступа к информационным ресурсам.</w:t>
            </w:r>
          </w:p>
          <w:p w14:paraId="0CB6E294" w14:textId="77777777" w:rsidR="00BC6569" w:rsidRPr="00B3541F" w:rsidRDefault="00BC6569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Процедура предоставления доступа к внешним сетевым ресурсам.</w:t>
            </w:r>
          </w:p>
          <w:p w14:paraId="6C26C8A1" w14:textId="5F1F10BF" w:rsidR="00FB218D" w:rsidRPr="00B3541F" w:rsidRDefault="00BC6569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Инструкция пользователя по безопасной работе в сети Интернет.</w:t>
            </w:r>
          </w:p>
        </w:tc>
      </w:tr>
      <w:tr w:rsidR="00BC6569" w:rsidRPr="00DE41F9" w14:paraId="64E06B9C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83C83F" w14:textId="67FF1F28" w:rsidR="00BC6569" w:rsidRPr="00B3541F" w:rsidRDefault="00BC6569" w:rsidP="000663B3">
            <w:pPr>
              <w:tabs>
                <w:tab w:val="left" w:pos="567"/>
              </w:tabs>
              <w:snapToGrid w:val="0"/>
              <w:spacing w:after="0"/>
              <w:ind w:firstLine="0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Кража носителей резервных копий содержимого базы данных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61C9C" w14:textId="1999EB5D" w:rsidR="00BC6569" w:rsidRPr="00B3541F" w:rsidRDefault="00A00760" w:rsidP="000663B3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AE4092" w14:textId="77777777" w:rsidR="00BC6569" w:rsidRPr="00B3541F" w:rsidRDefault="00A00760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Ограничение доступа к техническим помещениям.</w:t>
            </w:r>
          </w:p>
          <w:p w14:paraId="150E1CD3" w14:textId="77777777" w:rsidR="00A00760" w:rsidRPr="00B3541F" w:rsidRDefault="00A00760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597476EF" w14:textId="77777777" w:rsidR="00A00760" w:rsidRPr="00B3541F" w:rsidRDefault="00A00760" w:rsidP="006D16E5">
            <w:pPr>
              <w:pStyle w:val="ac"/>
              <w:numPr>
                <w:ilvl w:val="0"/>
                <w:numId w:val="26"/>
              </w:numPr>
              <w:tabs>
                <w:tab w:val="left" w:pos="318"/>
              </w:tabs>
              <w:snapToGrid w:val="0"/>
              <w:spacing w:after="0"/>
              <w:rPr>
                <w:rFonts w:eastAsia="Times New Roman"/>
                <w:color w:val="000000"/>
                <w:szCs w:val="24"/>
              </w:rPr>
            </w:pPr>
            <w:r w:rsidRPr="00B3541F">
              <w:rPr>
                <w:rFonts w:eastAsia="Times New Roman"/>
                <w:color w:val="000000"/>
                <w:szCs w:val="24"/>
              </w:rPr>
              <w:t>Процедура очистки носителей информации.</w:t>
            </w:r>
          </w:p>
          <w:p w14:paraId="69A47319" w14:textId="79A3D1A3" w:rsidR="00A00760" w:rsidRPr="00B3541F" w:rsidRDefault="00A00760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1F5F40" w:rsidRPr="00DE41F9" w14:paraId="2DE6C561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37B54" w14:textId="5E0756CC" w:rsidR="001F5F40" w:rsidRPr="00B3541F" w:rsidRDefault="001F5F40" w:rsidP="000663B3">
            <w:pPr>
              <w:tabs>
                <w:tab w:val="left" w:pos="567"/>
              </w:tabs>
              <w:snapToGrid w:val="0"/>
              <w:spacing w:after="0"/>
              <w:ind w:firstLine="0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Несанкционированное подключение во внутреннюю локальную сеть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9ACAB" w14:textId="77777777" w:rsidR="00EF001D" w:rsidRPr="00B3541F" w:rsidRDefault="00EF001D" w:rsidP="000663B3">
            <w:pPr>
              <w:pStyle w:val="TableText"/>
              <w:tabs>
                <w:tab w:val="left" w:pos="327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7AAF0188" w14:textId="52291445" w:rsidR="001F5F40" w:rsidRPr="00B3541F" w:rsidRDefault="00EF001D" w:rsidP="000663B3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защиты серверов и АРМ антивирусное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FB6B88" w14:textId="65CBC05E" w:rsidR="00EF001D" w:rsidRPr="00B3541F" w:rsidRDefault="00EF001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единицы.</w:t>
            </w:r>
          </w:p>
          <w:p w14:paraId="085911B5" w14:textId="77777777" w:rsidR="00EF001D" w:rsidRPr="00B3541F" w:rsidRDefault="00EF001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5C090EC4" w14:textId="77777777" w:rsidR="00EF001D" w:rsidRPr="00B3541F" w:rsidRDefault="00EF001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Политика антивирусной защиты;</w:t>
            </w:r>
          </w:p>
          <w:p w14:paraId="62885004" w14:textId="77777777" w:rsidR="00EF001D" w:rsidRPr="00B3541F" w:rsidRDefault="00EF001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 антивирусной защите;</w:t>
            </w:r>
          </w:p>
          <w:p w14:paraId="227288FD" w14:textId="77777777" w:rsidR="00EF001D" w:rsidRPr="00B3541F" w:rsidRDefault="00EF001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Интернет;</w:t>
            </w:r>
          </w:p>
          <w:p w14:paraId="1EFE1C17" w14:textId="77777777" w:rsidR="00EF001D" w:rsidRPr="00B3541F" w:rsidRDefault="00EF001D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Памятка по информационной безопасности пользователя ИС.</w:t>
            </w:r>
          </w:p>
          <w:p w14:paraId="26DAAB35" w14:textId="15887174" w:rsidR="001F5F40" w:rsidRPr="00B3541F" w:rsidRDefault="00EF001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bCs/>
                <w:sz w:val="24"/>
                <w:szCs w:val="24"/>
              </w:rPr>
              <w:t>Проведение мероприятий по повышению осведомленности пользователей ИС в вопросах защиты информации.</w:t>
            </w:r>
          </w:p>
        </w:tc>
      </w:tr>
      <w:tr w:rsidR="00EF001D" w:rsidRPr="00DE41F9" w14:paraId="6D537D1F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585D0" w14:textId="1DE2EF2B" w:rsidR="00EF001D" w:rsidRPr="00B3541F" w:rsidRDefault="00EF001D" w:rsidP="000663B3">
            <w:pPr>
              <w:tabs>
                <w:tab w:val="left" w:pos="567"/>
              </w:tabs>
              <w:snapToGrid w:val="0"/>
              <w:spacing w:after="0"/>
              <w:ind w:firstLine="0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Отключение штатных ТС и СЗИ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B6264" w14:textId="6DDF0734" w:rsidR="007C4A87" w:rsidRPr="00B3541F" w:rsidRDefault="00EF001D" w:rsidP="000663B3">
            <w:pPr>
              <w:pStyle w:val="TableText"/>
              <w:tabs>
                <w:tab w:val="left" w:pos="327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CB75E" w14:textId="77777777" w:rsidR="00EF001D" w:rsidRPr="00B3541F" w:rsidRDefault="00EF001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Ограничение доступа к техническим помещениям.</w:t>
            </w:r>
          </w:p>
          <w:p w14:paraId="010B02CD" w14:textId="77777777" w:rsidR="00EF001D" w:rsidRPr="00B3541F" w:rsidRDefault="00EF001D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427A6A79" w14:textId="52648DA7" w:rsidR="00EF001D" w:rsidRPr="00B3541F" w:rsidRDefault="00EF001D" w:rsidP="006D16E5">
            <w:pPr>
              <w:pStyle w:val="ac"/>
              <w:numPr>
                <w:ilvl w:val="0"/>
                <w:numId w:val="26"/>
              </w:numPr>
              <w:tabs>
                <w:tab w:val="left" w:pos="318"/>
              </w:tabs>
              <w:snapToGrid w:val="0"/>
              <w:spacing w:after="0"/>
              <w:rPr>
                <w:rFonts w:eastAsia="Times New Roman"/>
                <w:color w:val="000000"/>
                <w:szCs w:val="24"/>
              </w:rPr>
            </w:pPr>
            <w:r w:rsidRPr="00B3541F">
              <w:rPr>
                <w:rFonts w:eastAsia="Times New Roman"/>
                <w:color w:val="000000"/>
                <w:szCs w:val="24"/>
              </w:rPr>
              <w:t>Процедура очистки носителей информации.</w:t>
            </w:r>
          </w:p>
        </w:tc>
      </w:tr>
      <w:tr w:rsidR="007C4A87" w:rsidRPr="00DE41F9" w14:paraId="40F106EC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1CA96" w14:textId="506A0EC9" w:rsidR="007C4A87" w:rsidRPr="00B3541F" w:rsidRDefault="007C4A87" w:rsidP="000663B3">
            <w:pPr>
              <w:tabs>
                <w:tab w:val="left" w:pos="567"/>
              </w:tabs>
              <w:snapToGrid w:val="0"/>
              <w:spacing w:after="0"/>
              <w:ind w:firstLine="0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 xml:space="preserve">Несанкционированный вывод персоналом Кафедры 12 защищаемой информации на устройство, подключаемое к </w:t>
            </w:r>
            <w:r w:rsidRPr="00B3541F">
              <w:rPr>
                <w:szCs w:val="24"/>
                <w:lang w:val="en-US"/>
              </w:rPr>
              <w:t>Universal</w:t>
            </w:r>
            <w:r w:rsidRPr="00B3541F">
              <w:rPr>
                <w:szCs w:val="24"/>
              </w:rPr>
              <w:t xml:space="preserve"> </w:t>
            </w:r>
            <w:r w:rsidRPr="00B3541F">
              <w:rPr>
                <w:szCs w:val="24"/>
                <w:lang w:val="en-US"/>
              </w:rPr>
              <w:t>Serial</w:t>
            </w:r>
            <w:r w:rsidRPr="00B3541F">
              <w:rPr>
                <w:szCs w:val="24"/>
              </w:rPr>
              <w:t xml:space="preserve"> </w:t>
            </w:r>
            <w:r w:rsidRPr="00B3541F">
              <w:rPr>
                <w:szCs w:val="24"/>
                <w:lang w:val="en-US"/>
              </w:rPr>
              <w:t>Bus</w:t>
            </w:r>
            <w:r w:rsidRPr="00B3541F">
              <w:rPr>
                <w:szCs w:val="24"/>
              </w:rPr>
              <w:t xml:space="preserve"> (</w:t>
            </w:r>
            <w:r w:rsidRPr="00B3541F">
              <w:rPr>
                <w:szCs w:val="24"/>
                <w:lang w:val="en-US"/>
              </w:rPr>
              <w:t>USB</w:t>
            </w:r>
            <w:r w:rsidRPr="00B3541F">
              <w:rPr>
                <w:szCs w:val="24"/>
              </w:rPr>
              <w:t>) порту на АРМ пользователя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3FED3" w14:textId="77777777" w:rsidR="000663B3" w:rsidRPr="00B3541F" w:rsidRDefault="000663B3" w:rsidP="000663B3">
            <w:pPr>
              <w:pStyle w:val="TableText"/>
              <w:tabs>
                <w:tab w:val="left" w:pos="327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2D85B0A3" w14:textId="480C284C" w:rsidR="007C4A87" w:rsidRPr="00B3541F" w:rsidRDefault="000663B3" w:rsidP="000663B3">
            <w:pPr>
              <w:pStyle w:val="TableText"/>
              <w:tabs>
                <w:tab w:val="left" w:pos="327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 xml:space="preserve">Отключение или отсутствие </w:t>
            </w:r>
            <w:r w:rsidRPr="00B3541F">
              <w:rPr>
                <w:sz w:val="24"/>
                <w:szCs w:val="24"/>
                <w:lang w:val="en-US"/>
              </w:rPr>
              <w:t>USB</w:t>
            </w:r>
            <w:r w:rsidRPr="00B3541F">
              <w:rPr>
                <w:sz w:val="24"/>
                <w:szCs w:val="24"/>
              </w:rPr>
              <w:t>-портов.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5A8F3" w14:textId="77777777" w:rsidR="007C4A87" w:rsidRPr="00B3541F" w:rsidRDefault="007C4A87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единицы.</w:t>
            </w:r>
          </w:p>
          <w:p w14:paraId="447F70C2" w14:textId="77777777" w:rsidR="007C4A87" w:rsidRPr="00B3541F" w:rsidRDefault="007C4A87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68158D54" w14:textId="77777777" w:rsidR="007C4A87" w:rsidRPr="00B3541F" w:rsidRDefault="007C4A87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Политика антивирусной защиты;</w:t>
            </w:r>
          </w:p>
          <w:p w14:paraId="1DDBBAF7" w14:textId="77777777" w:rsidR="007C4A87" w:rsidRPr="00B3541F" w:rsidRDefault="007C4A87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 антивирусной защите;</w:t>
            </w:r>
          </w:p>
          <w:p w14:paraId="11A05B58" w14:textId="77777777" w:rsidR="007C4A87" w:rsidRPr="00B3541F" w:rsidRDefault="007C4A87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Интернет;</w:t>
            </w:r>
          </w:p>
          <w:p w14:paraId="4FDCE8A1" w14:textId="77777777" w:rsidR="007C4A87" w:rsidRPr="00B3541F" w:rsidRDefault="007C4A87" w:rsidP="006D16E5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Памятка по информационной безопасности пользователя ИС.</w:t>
            </w:r>
          </w:p>
          <w:p w14:paraId="7CD63660" w14:textId="68D54207" w:rsidR="007C4A87" w:rsidRPr="00B3541F" w:rsidRDefault="007C4A87" w:rsidP="000663B3">
            <w:pPr>
              <w:pStyle w:val="TableText"/>
              <w:tabs>
                <w:tab w:val="left" w:pos="567"/>
              </w:tabs>
              <w:spacing w:before="0" w:after="0" w:line="360" w:lineRule="auto"/>
              <w:jc w:val="both"/>
              <w:rPr>
                <w:sz w:val="24"/>
                <w:szCs w:val="24"/>
              </w:rPr>
            </w:pPr>
            <w:r w:rsidRPr="00B3541F">
              <w:rPr>
                <w:bCs/>
                <w:sz w:val="24"/>
                <w:szCs w:val="24"/>
              </w:rPr>
              <w:t>Проведение мероприятий по повышению осведомленности пользователей ИС в вопросах защиты информации.</w:t>
            </w:r>
          </w:p>
        </w:tc>
      </w:tr>
      <w:tr w:rsidR="000663B3" w:rsidRPr="00DE41F9" w14:paraId="6A274F5D" w14:textId="77777777" w:rsidTr="000663B3">
        <w:trPr>
          <w:cantSplit/>
          <w:trHeight w:val="2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A51F7" w14:textId="14EC72E2" w:rsidR="000663B3" w:rsidRPr="00B3541F" w:rsidRDefault="000663B3" w:rsidP="000E07E7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b/>
                <w:bCs/>
                <w:sz w:val="24"/>
                <w:szCs w:val="24"/>
              </w:rPr>
              <w:t>Угроза НСД с применением программно-аппаратных или программных средств</w:t>
            </w:r>
          </w:p>
        </w:tc>
      </w:tr>
      <w:tr w:rsidR="007559D4" w:rsidRPr="00DE41F9" w14:paraId="2533FA84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7EED1" w14:textId="1DD33D19" w:rsidR="007559D4" w:rsidRPr="00B3541F" w:rsidRDefault="00827324" w:rsidP="000E07E7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Эксплуатации уязвимостей ПО back-end серверов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4F2644" w14:textId="77777777" w:rsidR="00233803" w:rsidRPr="00B3541F" w:rsidRDefault="00233803" w:rsidP="00233803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7801A6C8" w14:textId="6F7BE8B9" w:rsidR="007559D4" w:rsidRPr="00B3541F" w:rsidRDefault="00233803" w:rsidP="00233803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84535" w14:textId="617BCA5A" w:rsidR="007559D4" w:rsidRPr="00B3541F" w:rsidRDefault="00827324" w:rsidP="000E07E7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</w:tr>
      <w:tr w:rsidR="00233803" w:rsidRPr="00DE41F9" w14:paraId="2D28847B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9865D" w14:textId="07D81702" w:rsidR="00233803" w:rsidRPr="00B3541F" w:rsidRDefault="00233803" w:rsidP="000E07E7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t>Эксплуатация уязвимостей системного ПО front – end серверов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897B6" w14:textId="77777777" w:rsidR="00233803" w:rsidRPr="00B3541F" w:rsidRDefault="00233803" w:rsidP="00233803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57948E40" w14:textId="7021607C" w:rsidR="00233803" w:rsidRPr="00B3541F" w:rsidRDefault="00233803" w:rsidP="00233803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21FBD" w14:textId="733D1AD5" w:rsidR="00233803" w:rsidRPr="00B3541F" w:rsidRDefault="00233803" w:rsidP="000E07E7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</w:tr>
      <w:tr w:rsidR="00233803" w:rsidRPr="00DE41F9" w14:paraId="3B2BFFBB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B2860" w14:textId="14FEFAB1" w:rsidR="00233803" w:rsidRPr="00B3541F" w:rsidRDefault="00233803" w:rsidP="000E07E7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t>Получение доступа к персональным данным с использованием web интерфейса доступа к серверу приложений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E744" w14:textId="77777777" w:rsidR="00233803" w:rsidRPr="00B3541F" w:rsidRDefault="00233803" w:rsidP="00233803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1658A672" w14:textId="14D4DCE5" w:rsidR="00233803" w:rsidRPr="00B3541F" w:rsidRDefault="00233803" w:rsidP="00233803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62666" w14:textId="18032946" w:rsidR="00233803" w:rsidRPr="00B3541F" w:rsidRDefault="00233803" w:rsidP="000E07E7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</w:tr>
      <w:tr w:rsidR="00233803" w:rsidRPr="00DE41F9" w14:paraId="6E22E5C3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068BF" w14:textId="3083861A" w:rsidR="00233803" w:rsidRPr="00B3541F" w:rsidRDefault="00233803" w:rsidP="000E07E7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t>Блокирование работы сервиса путем организации атаки типа «DDoS»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BF2F2B" w14:textId="141D03A4" w:rsidR="00233803" w:rsidRPr="00B3541F" w:rsidRDefault="00233803" w:rsidP="00233803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 xml:space="preserve">Блокировка сервисов, которые отправляют </w:t>
            </w:r>
            <w:r w:rsidR="00162AAF" w:rsidRPr="00B3541F">
              <w:rPr>
                <w:sz w:val="24"/>
                <w:szCs w:val="24"/>
              </w:rPr>
              <w:t>слишком много запросов.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15EE9" w14:textId="588ABADC" w:rsidR="00233803" w:rsidRPr="00B3541F" w:rsidRDefault="00233803" w:rsidP="000E07E7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</w:tr>
      <w:tr w:rsidR="00162AAF" w:rsidRPr="00DE41F9" w14:paraId="49320B4F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E6B7B" w14:textId="0AF8AD2B" w:rsidR="00162AAF" w:rsidRPr="00B3541F" w:rsidRDefault="00162AAF" w:rsidP="000E07E7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t>Получение прямого доступа к БД системы в обход прикладного ПО за счет использования штатных средств администрирования ПО СУБД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FAB83" w14:textId="77777777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14BE1013" w14:textId="49E3AB24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B3AEC" w14:textId="77777777" w:rsidR="00162AAF" w:rsidRPr="00B3541F" w:rsidRDefault="00162AAF" w:rsidP="00162AA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5A7B59D4" w14:textId="29F10D08" w:rsidR="00162AAF" w:rsidRPr="00B3541F" w:rsidRDefault="00162AAF" w:rsidP="00162AA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Политика смены пароля;</w:t>
            </w:r>
          </w:p>
        </w:tc>
      </w:tr>
      <w:tr w:rsidR="00162AAF" w:rsidRPr="00DE41F9" w14:paraId="532A81E3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F5274" w14:textId="7E57FF63" w:rsidR="00162AAF" w:rsidRPr="00B3541F" w:rsidRDefault="00162AAF" w:rsidP="000E07E7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Внедрение сетевого вредоносного ПО в серверные компоненты системы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FCBA2" w14:textId="77777777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15DB388F" w14:textId="34C4004A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5C8C5" w14:textId="5B52C051" w:rsidR="00162AAF" w:rsidRPr="00B3541F" w:rsidRDefault="00162AAF" w:rsidP="00162AA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единицы.</w:t>
            </w:r>
          </w:p>
          <w:p w14:paraId="1B3F247B" w14:textId="3E74A75F" w:rsidR="00162AAF" w:rsidRPr="00B3541F" w:rsidRDefault="00162AAF" w:rsidP="00162AA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606745BE" w14:textId="77777777" w:rsidR="00162AAF" w:rsidRPr="00B3541F" w:rsidRDefault="00162AAF" w:rsidP="00162AA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Политика антивирусной защиты;</w:t>
            </w:r>
          </w:p>
          <w:p w14:paraId="74EB79AA" w14:textId="77777777" w:rsidR="00162AAF" w:rsidRPr="00B3541F" w:rsidRDefault="00162AAF" w:rsidP="00162AA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 антивирусной защите;</w:t>
            </w:r>
          </w:p>
          <w:p w14:paraId="08A76154" w14:textId="77777777" w:rsidR="00162AAF" w:rsidRPr="00B3541F" w:rsidRDefault="00162AAF" w:rsidP="00162AA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Интернет;</w:t>
            </w:r>
          </w:p>
          <w:p w14:paraId="184D7CA7" w14:textId="77777777" w:rsidR="00162AAF" w:rsidRPr="00B3541F" w:rsidRDefault="00162AAF" w:rsidP="00162AA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Памятка по информационной безопасности пользователя ИС.</w:t>
            </w:r>
          </w:p>
          <w:p w14:paraId="161588B7" w14:textId="6FB3E1CA" w:rsidR="00162AAF" w:rsidRPr="00B3541F" w:rsidRDefault="00162AAF" w:rsidP="00162AA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bCs/>
                <w:sz w:val="24"/>
                <w:szCs w:val="24"/>
              </w:rPr>
              <w:t>Проведение мероприятий по повышению осведомленности пользователей ИС в вопросах защиты информации.</w:t>
            </w:r>
          </w:p>
        </w:tc>
      </w:tr>
      <w:tr w:rsidR="00162AAF" w:rsidRPr="00DE41F9" w14:paraId="3D10E59A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9C8A6" w14:textId="78888F8C" w:rsidR="00162AAF" w:rsidRPr="00B3541F" w:rsidRDefault="00162AAF" w:rsidP="000E07E7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Сканирование сетевых адресов и служб серверов системы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78C5D" w14:textId="77777777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Ограничение сетевого доступа к сетевым службам и сервисам серверов.</w:t>
            </w:r>
          </w:p>
          <w:p w14:paraId="0B075819" w14:textId="77777777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31437B8C" w14:textId="33CB66F6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76B6D" w14:textId="29E058B3" w:rsidR="00162AAF" w:rsidRPr="00B3541F" w:rsidRDefault="00162AAF" w:rsidP="00162AA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</w:tr>
      <w:tr w:rsidR="00162AAF" w:rsidRPr="00DE41F9" w14:paraId="324AC9F1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9B17A" w14:textId="795DC140" w:rsidR="00162AAF" w:rsidRPr="00B3541F" w:rsidRDefault="00162AAF" w:rsidP="000E07E7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t>Подбор пароля администратора сервера (ОС, СУБД) с использованием встроенных функций удаленного администрирования системного и прикладного ПО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CD5D7" w14:textId="47971331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Ограничение доступа удаленного администрирования.</w:t>
            </w:r>
          </w:p>
          <w:p w14:paraId="5C249230" w14:textId="77777777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4F5A6E8F" w14:textId="020929A9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5D42B" w14:textId="2BBB1DD8" w:rsidR="00162AAF" w:rsidRPr="00B3541F" w:rsidRDefault="00162AAF" w:rsidP="00162AA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единицы.</w:t>
            </w:r>
          </w:p>
          <w:p w14:paraId="6CA158BE" w14:textId="5B9CF8E8" w:rsidR="00162AAF" w:rsidRPr="00B3541F" w:rsidRDefault="00162AAF" w:rsidP="00162AA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04D65535" w14:textId="77777777" w:rsidR="00162AAF" w:rsidRPr="00B3541F" w:rsidRDefault="00162AAF" w:rsidP="00162AA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Политика антивирусной защиты;</w:t>
            </w:r>
          </w:p>
          <w:p w14:paraId="2D8F8030" w14:textId="77777777" w:rsidR="00162AAF" w:rsidRPr="00B3541F" w:rsidRDefault="00162AAF" w:rsidP="00162AA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 антивирусной защите;</w:t>
            </w:r>
          </w:p>
          <w:p w14:paraId="7535722C" w14:textId="77777777" w:rsidR="00162AAF" w:rsidRPr="00B3541F" w:rsidRDefault="00162AAF" w:rsidP="00162AA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Интернет;</w:t>
            </w:r>
          </w:p>
          <w:p w14:paraId="5B504A9A" w14:textId="2C2642AC" w:rsidR="00162AAF" w:rsidRPr="00B3541F" w:rsidRDefault="00162AAF" w:rsidP="00162AA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Памятка по информационной безопасности пользователя ИС.</w:t>
            </w:r>
          </w:p>
        </w:tc>
      </w:tr>
      <w:tr w:rsidR="00162AAF" w:rsidRPr="00DE41F9" w14:paraId="486FBFDE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D56D3" w14:textId="34133655" w:rsidR="00162AAF" w:rsidRPr="00B3541F" w:rsidRDefault="00162AAF" w:rsidP="000E07E7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Загрузка и запуск пользователями на АРМ постороннего ПО, содержащего вредоносный код или являющегося инструментом проведения атак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FCDC1" w14:textId="77777777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0428B931" w14:textId="34E53EE1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A3FC1" w14:textId="77777777" w:rsidR="00162AAF" w:rsidRPr="00B3541F" w:rsidRDefault="00162AAF" w:rsidP="00162AA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единицы.</w:t>
            </w:r>
          </w:p>
          <w:p w14:paraId="2BFC5C0C" w14:textId="77777777" w:rsidR="00162AAF" w:rsidRPr="00B3541F" w:rsidRDefault="00162AAF" w:rsidP="00162AA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0B640C35" w14:textId="77777777" w:rsidR="00162AAF" w:rsidRPr="00B3541F" w:rsidRDefault="00162AAF" w:rsidP="00162AA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Политика антивирусной защиты;</w:t>
            </w:r>
          </w:p>
          <w:p w14:paraId="18350A8C" w14:textId="77777777" w:rsidR="00162AAF" w:rsidRPr="00B3541F" w:rsidRDefault="00162AAF" w:rsidP="00162AA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 антивирусной защите;</w:t>
            </w:r>
          </w:p>
          <w:p w14:paraId="5B9C1408" w14:textId="77777777" w:rsidR="00162AAF" w:rsidRPr="00B3541F" w:rsidRDefault="00162AAF" w:rsidP="00162AA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Интернет;</w:t>
            </w:r>
          </w:p>
          <w:p w14:paraId="29554CCB" w14:textId="11B804C7" w:rsidR="00162AAF" w:rsidRPr="00B3541F" w:rsidRDefault="00162AAF" w:rsidP="00162AA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Памятка по информационной безопасности пользователя ИС.</w:t>
            </w:r>
          </w:p>
        </w:tc>
      </w:tr>
      <w:tr w:rsidR="00162AAF" w:rsidRPr="00DE41F9" w14:paraId="793946BF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10356" w14:textId="4B2F9FBC" w:rsidR="00162AAF" w:rsidRPr="00B3541F" w:rsidRDefault="00162AAF" w:rsidP="000E07E7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Подключение к портам управления коммутационного оборудования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536C8" w14:textId="77777777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1D19CCF7" w14:textId="0A838268" w:rsidR="00162AAF" w:rsidRPr="00B3541F" w:rsidRDefault="00162AAF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7733F" w14:textId="77777777" w:rsidR="0026656D" w:rsidRPr="00B3541F" w:rsidRDefault="0026656D" w:rsidP="0026656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единицы.</w:t>
            </w:r>
          </w:p>
          <w:p w14:paraId="120D1F37" w14:textId="77777777" w:rsidR="0026656D" w:rsidRPr="00B3541F" w:rsidRDefault="0026656D" w:rsidP="0026656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1C7346F7" w14:textId="77777777" w:rsidR="0026656D" w:rsidRPr="00B3541F" w:rsidRDefault="0026656D" w:rsidP="0026656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Политика антивирусной защиты;</w:t>
            </w:r>
          </w:p>
          <w:p w14:paraId="0D763E3C" w14:textId="77777777" w:rsidR="0026656D" w:rsidRPr="00B3541F" w:rsidRDefault="0026656D" w:rsidP="0026656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 антивирусной защите;</w:t>
            </w:r>
          </w:p>
          <w:p w14:paraId="0C3E48BC" w14:textId="77777777" w:rsidR="0026656D" w:rsidRPr="00B3541F" w:rsidRDefault="0026656D" w:rsidP="0026656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Интернет;</w:t>
            </w:r>
          </w:p>
          <w:p w14:paraId="01D8E797" w14:textId="4C790BF8" w:rsidR="00162AAF" w:rsidRPr="00B3541F" w:rsidRDefault="0026656D" w:rsidP="0026656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Памятка по информационной безопасности пользователя ИС.</w:t>
            </w:r>
          </w:p>
        </w:tc>
      </w:tr>
      <w:tr w:rsidR="00162AAF" w:rsidRPr="00DE41F9" w14:paraId="360B12FC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AEE62" w14:textId="321D0BDF" w:rsidR="00162AAF" w:rsidRPr="00B3541F" w:rsidRDefault="00162AAF" w:rsidP="000E07E7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  <w:lang w:val="en-US"/>
              </w:rPr>
            </w:pPr>
            <w:r w:rsidRPr="00B3541F">
              <w:rPr>
                <w:szCs w:val="24"/>
              </w:rPr>
              <w:t>Получение персональных данных лицами, которые не должны иметь к ним доступ, в результате ошибок в реализации системы разграничения доступа в прикладных компонентах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BD13C" w14:textId="77777777" w:rsidR="00162AAF" w:rsidRPr="00B3541F" w:rsidRDefault="0026656D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Разграничение доступа к записям и экранам.</w:t>
            </w:r>
          </w:p>
          <w:p w14:paraId="6CE7CA17" w14:textId="6364B1D7" w:rsidR="0026656D" w:rsidRPr="00B3541F" w:rsidRDefault="0026656D" w:rsidP="00162AA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Настройки доступа на всех уровнях, включая СУБД.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0BFCF" w14:textId="6D71C41B" w:rsidR="00162AAF" w:rsidRPr="00B3541F" w:rsidRDefault="0026656D" w:rsidP="00162AA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</w:tr>
      <w:tr w:rsidR="0026656D" w:rsidRPr="00DE41F9" w14:paraId="3353E2A1" w14:textId="77777777" w:rsidTr="0026656D">
        <w:trPr>
          <w:cantSplit/>
          <w:trHeight w:val="2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ED9BC" w14:textId="4055FBD3" w:rsidR="0026656D" w:rsidRPr="00B3541F" w:rsidRDefault="0026656D" w:rsidP="00162AA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b/>
                <w:bCs/>
                <w:sz w:val="24"/>
                <w:szCs w:val="24"/>
              </w:rPr>
              <w:t>Угроза НСД при передаче информации по каналам связи</w:t>
            </w:r>
          </w:p>
        </w:tc>
      </w:tr>
      <w:tr w:rsidR="0026656D" w:rsidRPr="00DE41F9" w14:paraId="1FF6868F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1580E" w14:textId="4FD16730" w:rsidR="0026656D" w:rsidRPr="00B3541F" w:rsidRDefault="0026656D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Отправка некорректного запроса веб-сервису со стороны смежных систем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43A8" w14:textId="77777777" w:rsidR="0026656D" w:rsidRPr="00B3541F" w:rsidRDefault="0026656D" w:rsidP="0026656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 антивирусное ПО разных производителей.</w:t>
            </w:r>
          </w:p>
          <w:p w14:paraId="3A0BD545" w14:textId="166C42C0" w:rsidR="0026656D" w:rsidRPr="00B3541F" w:rsidRDefault="0026656D" w:rsidP="0026656D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Ограничение на использование веб-сервисов.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19D25" w14:textId="52497480" w:rsidR="0026656D" w:rsidRPr="00B3541F" w:rsidRDefault="0026656D" w:rsidP="0026656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</w:tr>
      <w:tr w:rsidR="0026656D" w:rsidRPr="00DE41F9" w14:paraId="143EFA3E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09E79" w14:textId="04E5356E" w:rsidR="0026656D" w:rsidRPr="00B3541F" w:rsidRDefault="0026656D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t>Получение доступа к внутренней сети в результате подмены IP адреса источника (спуффинг)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AC176" w14:textId="77777777" w:rsidR="0026656D" w:rsidRPr="00B3541F" w:rsidRDefault="0026656D" w:rsidP="0026656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Ограничение доступа к внутренней сети.</w:t>
            </w:r>
          </w:p>
          <w:p w14:paraId="00D982C0" w14:textId="77777777" w:rsidR="0026656D" w:rsidRPr="00B3541F" w:rsidRDefault="0026656D" w:rsidP="0026656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Проверка местоположения пользователя.</w:t>
            </w:r>
          </w:p>
          <w:p w14:paraId="78AEBB3E" w14:textId="77777777" w:rsidR="0026656D" w:rsidRPr="00B3541F" w:rsidRDefault="0026656D" w:rsidP="0026656D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262C5296" w14:textId="625240C4" w:rsidR="0026656D" w:rsidRPr="00B3541F" w:rsidRDefault="0026656D" w:rsidP="0026656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91B0A" w14:textId="799FA763" w:rsidR="0026656D" w:rsidRPr="00B3541F" w:rsidRDefault="0026656D" w:rsidP="0026656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</w:tr>
      <w:tr w:rsidR="0026656D" w:rsidRPr="00DE41F9" w14:paraId="64DA69A2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EB617" w14:textId="350AE782" w:rsidR="0026656D" w:rsidRPr="00B3541F" w:rsidRDefault="0026656D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t>Перехват и внедрение в сессию доступа к сервисам легального пользователя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65FBD" w14:textId="77777777" w:rsidR="00EB08AD" w:rsidRPr="00B3541F" w:rsidRDefault="00EB08AD" w:rsidP="00EB08A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Ограничение доступа к внутренней сети.</w:t>
            </w:r>
          </w:p>
          <w:p w14:paraId="75F3BAF6" w14:textId="77777777" w:rsidR="00EB08AD" w:rsidRPr="00B3541F" w:rsidRDefault="00EB08AD" w:rsidP="00EB08A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Проверка местоположения пользователя.</w:t>
            </w:r>
          </w:p>
          <w:p w14:paraId="22585F63" w14:textId="77777777" w:rsidR="00EB08AD" w:rsidRPr="00B3541F" w:rsidRDefault="00EB08AD" w:rsidP="00EB08AD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747C72CF" w14:textId="335021B9" w:rsidR="0026656D" w:rsidRPr="00B3541F" w:rsidRDefault="00EB08AD" w:rsidP="00EB08A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D62F6" w14:textId="34CB30EC" w:rsidR="0026656D" w:rsidRPr="00B3541F" w:rsidRDefault="00EB08AD" w:rsidP="0026656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</w:tr>
      <w:tr w:rsidR="00EB08AD" w:rsidRPr="00DE41F9" w14:paraId="51815A0E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D182D" w14:textId="3FC39875" w:rsidR="00EB08AD" w:rsidRPr="00B3541F" w:rsidRDefault="00EB08AD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Перехват аутентификационных данных при авторизации пользователей и администраторов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7D6E8" w14:textId="77777777" w:rsidR="00EB08AD" w:rsidRPr="00B3541F" w:rsidRDefault="00EB08AD" w:rsidP="00EB08A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защищённого канала связи.</w:t>
            </w:r>
          </w:p>
          <w:p w14:paraId="0D7C0153" w14:textId="77777777" w:rsidR="00EB08AD" w:rsidRPr="00B3541F" w:rsidRDefault="00EB08AD" w:rsidP="00EB08AD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32C56518" w14:textId="694B7CCE" w:rsidR="00EB08AD" w:rsidRPr="00B3541F" w:rsidRDefault="00EB08AD" w:rsidP="00EB08A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DF43D" w14:textId="77777777" w:rsidR="00EB08AD" w:rsidRPr="00B3541F" w:rsidRDefault="00EB08AD" w:rsidP="00EB08A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единицы.</w:t>
            </w:r>
          </w:p>
          <w:p w14:paraId="275FCEA9" w14:textId="77777777" w:rsidR="00EB08AD" w:rsidRPr="00B3541F" w:rsidRDefault="00EB08AD" w:rsidP="00EB08A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2187DEAC" w14:textId="77777777" w:rsidR="00EB08AD" w:rsidRPr="00B3541F" w:rsidRDefault="00EB08AD" w:rsidP="00EB08A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Политика антивирусной защиты;</w:t>
            </w:r>
          </w:p>
          <w:p w14:paraId="74762594" w14:textId="77777777" w:rsidR="00EB08AD" w:rsidRPr="00B3541F" w:rsidRDefault="00EB08AD" w:rsidP="00EB08A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 антивирусной защите;</w:t>
            </w:r>
          </w:p>
          <w:p w14:paraId="738C8856" w14:textId="77777777" w:rsidR="00EB08AD" w:rsidRPr="00B3541F" w:rsidRDefault="00EB08AD" w:rsidP="00EB08A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Интернет;</w:t>
            </w:r>
          </w:p>
          <w:p w14:paraId="59C40F07" w14:textId="715748E5" w:rsidR="00EB08AD" w:rsidRPr="00B3541F" w:rsidRDefault="00EB08AD" w:rsidP="00EB08A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Памятка по информационной безопасности пользователя ИС.</w:t>
            </w:r>
          </w:p>
        </w:tc>
      </w:tr>
      <w:tr w:rsidR="00EB08AD" w:rsidRPr="00DE41F9" w14:paraId="071204F0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27E31" w14:textId="0CE13642" w:rsidR="00EB08AD" w:rsidRPr="00B3541F" w:rsidRDefault="00EB08AD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Перехват и модификация данных информационного взаимодействия пользователей с сервером приложений в результате навязывания ложного маршрута во внешних сетях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EFDB2" w14:textId="77777777" w:rsidR="00EB08AD" w:rsidRPr="00B3541F" w:rsidRDefault="00EB08AD" w:rsidP="00EB08A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Ограничение на использование веб-сервисов.</w:t>
            </w:r>
          </w:p>
          <w:p w14:paraId="169453FF" w14:textId="77777777" w:rsidR="00EB08AD" w:rsidRPr="00B3541F" w:rsidRDefault="00EB08AD" w:rsidP="00EB08AD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19D00D5F" w14:textId="536729FD" w:rsidR="00EB08AD" w:rsidRPr="00B3541F" w:rsidRDefault="00EB08AD" w:rsidP="00EB08A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D1C911" w14:textId="77777777" w:rsidR="00EB08AD" w:rsidRPr="00B3541F" w:rsidRDefault="00EB08AD" w:rsidP="00EB08A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3C1B7641" w14:textId="77777777" w:rsidR="00EB08AD" w:rsidRPr="00B3541F" w:rsidRDefault="00EB08AD" w:rsidP="00EB08A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Политика антивирусной защиты;</w:t>
            </w:r>
          </w:p>
          <w:p w14:paraId="049476BB" w14:textId="77777777" w:rsidR="00EB08AD" w:rsidRPr="00B3541F" w:rsidRDefault="00EB08AD" w:rsidP="00EB08A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 антивирусной защите;</w:t>
            </w:r>
          </w:p>
          <w:p w14:paraId="4E9B929D" w14:textId="77777777" w:rsidR="00EB08AD" w:rsidRPr="00B3541F" w:rsidRDefault="00EB08AD" w:rsidP="00EB08A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Интернет;</w:t>
            </w:r>
          </w:p>
          <w:p w14:paraId="5D9DBABE" w14:textId="41547118" w:rsidR="00EB08AD" w:rsidRPr="00B3541F" w:rsidRDefault="00EB08AD" w:rsidP="00EB08A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Памятка по информационной безопасности пользователя ИС.</w:t>
            </w:r>
          </w:p>
        </w:tc>
      </w:tr>
      <w:tr w:rsidR="00EB08AD" w:rsidRPr="00DE41F9" w14:paraId="4916B2E5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FBE25" w14:textId="71395306" w:rsidR="00EB08AD" w:rsidRPr="00B3541F" w:rsidRDefault="00EB08AD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  <w:rPr>
                <w:szCs w:val="24"/>
              </w:rPr>
            </w:pPr>
            <w:r w:rsidRPr="00B3541F">
              <w:rPr>
                <w:szCs w:val="24"/>
              </w:rPr>
              <w:lastRenderedPageBreak/>
              <w:t>Перехват персональных данных в результате прослушивания трафика информационного взаимодействия пользователей с сервером приложений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E399A" w14:textId="0772DB1D" w:rsidR="00EB08AD" w:rsidRPr="00B3541F" w:rsidRDefault="00EB08AD" w:rsidP="00EB08A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защищённого канала связи.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305438" w14:textId="77777777" w:rsidR="00EB08AD" w:rsidRPr="00B3541F" w:rsidRDefault="00EB08AD" w:rsidP="00EB08A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единицы.</w:t>
            </w:r>
          </w:p>
          <w:p w14:paraId="2A1BA317" w14:textId="77777777" w:rsidR="00EB08AD" w:rsidRPr="00B3541F" w:rsidRDefault="00EB08AD" w:rsidP="00EB08A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014C6C6C" w14:textId="77777777" w:rsidR="00EB08AD" w:rsidRPr="00B3541F" w:rsidRDefault="00EB08AD" w:rsidP="00EB08A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Политика антивирусной защиты;</w:t>
            </w:r>
          </w:p>
          <w:p w14:paraId="6BE80E26" w14:textId="77777777" w:rsidR="00EB08AD" w:rsidRPr="00B3541F" w:rsidRDefault="00EB08AD" w:rsidP="00EB08A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 антивирусной защите;</w:t>
            </w:r>
          </w:p>
          <w:p w14:paraId="4073BA5F" w14:textId="77777777" w:rsidR="00EB08AD" w:rsidRPr="00B3541F" w:rsidRDefault="00EB08AD" w:rsidP="00EB08A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Интернет;</w:t>
            </w:r>
          </w:p>
          <w:p w14:paraId="00A4B093" w14:textId="32C1A98D" w:rsidR="00EB08AD" w:rsidRPr="00B3541F" w:rsidRDefault="00EB08AD" w:rsidP="00EB08A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Памятка по информационной безопасности пользователя ИС.</w:t>
            </w:r>
          </w:p>
        </w:tc>
      </w:tr>
      <w:tr w:rsidR="00EB08AD" w:rsidRPr="00DE41F9" w14:paraId="1A5E8515" w14:textId="77777777" w:rsidTr="00EB08AD">
        <w:trPr>
          <w:cantSplit/>
          <w:trHeight w:val="2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E1028" w14:textId="0CC6ED6E" w:rsidR="00EB08AD" w:rsidRPr="00B3541F" w:rsidRDefault="00EB08AD" w:rsidP="00EB08A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b/>
                <w:bCs/>
                <w:sz w:val="24"/>
                <w:szCs w:val="24"/>
              </w:rPr>
              <w:t>Угроза НСД, связанная с неправомерными действиями пользователей</w:t>
            </w:r>
          </w:p>
        </w:tc>
      </w:tr>
      <w:tr w:rsidR="00EB08AD" w:rsidRPr="00DE41F9" w14:paraId="25BBAE6A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93956" w14:textId="36955BCA" w:rsidR="00EB08AD" w:rsidRDefault="00B3541F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</w:pPr>
            <w:r>
              <w:t>Внесение заведомо ложной информации в проекты и требования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B7312" w14:textId="77777777" w:rsidR="00EB08AD" w:rsidRDefault="00B3541F" w:rsidP="00EB08A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Отслеживание авторов изменений.</w:t>
            </w:r>
          </w:p>
          <w:p w14:paraId="15D95802" w14:textId="654DAB3E" w:rsidR="00B3541F" w:rsidRDefault="00B3541F" w:rsidP="00EB08A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Валидация всех полей на правильность значений.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20E4E" w14:textId="624A4D2F" w:rsidR="00EB08AD" w:rsidRPr="00165B40" w:rsidRDefault="00B3541F" w:rsidP="00EB08A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</w:tr>
      <w:tr w:rsidR="00B3541F" w:rsidRPr="00DE41F9" w14:paraId="5CC8AF1A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11774" w14:textId="40A0B352" w:rsidR="00B3541F" w:rsidRDefault="00B3541F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</w:pPr>
            <w:r>
              <w:lastRenderedPageBreak/>
              <w:t>Отключение средств защиты информации на АРМ пользователя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79D6E" w14:textId="77777777" w:rsidR="00B3541F" w:rsidRDefault="00B3541F" w:rsidP="00EB08A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Доступ к конфигурационным файлам есть только у администраторов.</w:t>
            </w:r>
          </w:p>
          <w:p w14:paraId="160D9423" w14:textId="45D31C53" w:rsidR="00B3541F" w:rsidRDefault="00B3541F" w:rsidP="00EB08AD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Ограничения доступа как к папкам с конфигурационными файлами, так и к самим файлам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9E554" w14:textId="77777777" w:rsidR="00E8593D" w:rsidRPr="00B3541F" w:rsidRDefault="00E8593D" w:rsidP="00E8593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единицы.</w:t>
            </w:r>
          </w:p>
          <w:p w14:paraId="2D9F9AFD" w14:textId="77777777" w:rsidR="00E8593D" w:rsidRPr="00B3541F" w:rsidRDefault="00E8593D" w:rsidP="00E8593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5F099CB9" w14:textId="77777777" w:rsidR="00E8593D" w:rsidRPr="00B3541F" w:rsidRDefault="00E8593D" w:rsidP="00E8593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Политика антивирусной защиты;</w:t>
            </w:r>
          </w:p>
          <w:p w14:paraId="0ECE439F" w14:textId="77777777" w:rsidR="00E8593D" w:rsidRPr="00B3541F" w:rsidRDefault="00E8593D" w:rsidP="00E8593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 антивирусной защите;</w:t>
            </w:r>
          </w:p>
          <w:p w14:paraId="1A04D925" w14:textId="77777777" w:rsidR="00E8593D" w:rsidRPr="00B3541F" w:rsidRDefault="00E8593D" w:rsidP="00E8593D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Интернет;</w:t>
            </w:r>
          </w:p>
          <w:p w14:paraId="21F8B1C6" w14:textId="470B24A0" w:rsidR="00B3541F" w:rsidRPr="00B3541F" w:rsidRDefault="00E8593D" w:rsidP="00E8593D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Памятка по информационной безопасности пользователя ИС.</w:t>
            </w:r>
          </w:p>
        </w:tc>
      </w:tr>
      <w:tr w:rsidR="00B3541F" w:rsidRPr="00DE41F9" w14:paraId="46FD775D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00214" w14:textId="06CC59CD" w:rsidR="00B3541F" w:rsidRDefault="00B3541F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</w:pPr>
            <w:r>
              <w:lastRenderedPageBreak/>
              <w:t>Несанкционированный вывод персоналом Кафедры 12 на печать защищаемой информации или запись ее на неучтенные съемные носители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5A302" w14:textId="77777777" w:rsidR="00B3541F" w:rsidRPr="00B3541F" w:rsidRDefault="00B3541F" w:rsidP="00B3541F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Ограничение на использование веб-сервисов.</w:t>
            </w:r>
          </w:p>
          <w:p w14:paraId="753B376D" w14:textId="77777777" w:rsidR="00B3541F" w:rsidRPr="00B3541F" w:rsidRDefault="00B3541F" w:rsidP="00B3541F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31AB4C1B" w14:textId="77777777" w:rsidR="00B3541F" w:rsidRDefault="00B3541F" w:rsidP="00B3541F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  <w:p w14:paraId="496CA40A" w14:textId="7190AAB4" w:rsidR="00B3541F" w:rsidRDefault="00B3541F" w:rsidP="00B3541F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Ограничение на печать и скачивание данных на локальный компьютер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27FD5A" w14:textId="77777777" w:rsidR="00B3541F" w:rsidRPr="00B3541F" w:rsidRDefault="00B3541F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 службы информационной безопасности как выделенной структурной единицы.</w:t>
            </w:r>
          </w:p>
          <w:p w14:paraId="372F3006" w14:textId="77777777" w:rsidR="00B3541F" w:rsidRPr="00B3541F" w:rsidRDefault="00B3541F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на предприятии единых регламентирующих документов (если их нет, должны быть разработаны):</w:t>
            </w:r>
          </w:p>
          <w:p w14:paraId="28523737" w14:textId="77777777" w:rsidR="00B3541F" w:rsidRPr="00B3541F" w:rsidRDefault="00B3541F" w:rsidP="00B3541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Политика антивирусной защиты;</w:t>
            </w:r>
          </w:p>
          <w:p w14:paraId="751CF512" w14:textId="77777777" w:rsidR="00B3541F" w:rsidRPr="00B3541F" w:rsidRDefault="00B3541F" w:rsidP="00B3541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 антивирусной защите;</w:t>
            </w:r>
          </w:p>
          <w:p w14:paraId="72F2A74D" w14:textId="77777777" w:rsidR="00B3541F" w:rsidRPr="00B3541F" w:rsidRDefault="00B3541F" w:rsidP="00B3541F">
            <w:pPr>
              <w:numPr>
                <w:ilvl w:val="0"/>
                <w:numId w:val="20"/>
              </w:numPr>
              <w:tabs>
                <w:tab w:val="left" w:pos="360"/>
              </w:tabs>
              <w:spacing w:after="0"/>
              <w:ind w:left="360"/>
              <w:rPr>
                <w:szCs w:val="24"/>
              </w:rPr>
            </w:pPr>
            <w:r w:rsidRPr="00B3541F">
              <w:rPr>
                <w:szCs w:val="24"/>
              </w:rPr>
              <w:t>Инструкция пользователя по безопасной работе в сети Интернет;</w:t>
            </w:r>
          </w:p>
          <w:p w14:paraId="67DDE740" w14:textId="6209273D" w:rsidR="00B3541F" w:rsidRPr="00B3541F" w:rsidRDefault="00B3541F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Памятка по информационной безопасности пользователя ИС.</w:t>
            </w:r>
          </w:p>
        </w:tc>
      </w:tr>
      <w:tr w:rsidR="00E31935" w:rsidRPr="00DE41F9" w14:paraId="251A2438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78702" w14:textId="5423DEB4" w:rsidR="00E31935" w:rsidRDefault="00E31935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</w:pPr>
            <w:r w:rsidRPr="00333F92">
              <w:t>Внесение вредоносного ПО при обновлении системного и прикладного ПО серверов и АРМ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73081" w14:textId="77777777" w:rsidR="00E31935" w:rsidRPr="00B3541F" w:rsidRDefault="00E31935" w:rsidP="00E31935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4FA46C44" w14:textId="77777777" w:rsidR="00E31935" w:rsidRDefault="00E31935" w:rsidP="00E31935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  <w:p w14:paraId="6E133097" w14:textId="515643CE" w:rsidR="00E31935" w:rsidRPr="00B3541F" w:rsidRDefault="00E31935" w:rsidP="00E31935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Резервное копирование.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BFB07" w14:textId="1856619D" w:rsidR="00E31935" w:rsidRPr="00B3541F" w:rsidRDefault="00E31935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Повышение квалификации администраторов.</w:t>
            </w:r>
          </w:p>
        </w:tc>
      </w:tr>
      <w:tr w:rsidR="00E31935" w:rsidRPr="00DE41F9" w14:paraId="6157179B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9FF5C" w14:textId="27EFE19B" w:rsidR="00E31935" w:rsidRPr="00333F92" w:rsidRDefault="00E31935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</w:pPr>
            <w:r>
              <w:lastRenderedPageBreak/>
              <w:t>Ошибки персонала администрирования по эксплуатации прикладного ПО и оборудования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737BF" w14:textId="77777777" w:rsidR="00E31935" w:rsidRPr="00B3541F" w:rsidRDefault="00E31935" w:rsidP="00E31935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сертифицированных средств антивирусной защиты.</w:t>
            </w:r>
          </w:p>
          <w:p w14:paraId="070259C8" w14:textId="77777777" w:rsidR="00E31935" w:rsidRDefault="00E31935" w:rsidP="00E31935">
            <w:pPr>
              <w:pStyle w:val="TableText"/>
              <w:tabs>
                <w:tab w:val="left" w:pos="318"/>
              </w:tabs>
              <w:spacing w:before="0" w:after="0" w:line="360" w:lineRule="auto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Использование для анализа сетевого трафика, электронной почты,  защиты серверов и АРМ антивирусного ПО разных производителей.</w:t>
            </w:r>
          </w:p>
          <w:p w14:paraId="4C8655D8" w14:textId="003AF466" w:rsidR="00E31935" w:rsidRPr="00B3541F" w:rsidRDefault="00E31935" w:rsidP="00E31935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Резервное копирование.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982F30" w14:textId="72327A12" w:rsidR="00E31935" w:rsidRDefault="00E31935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Повышение квалификации администраторов.</w:t>
            </w:r>
          </w:p>
        </w:tc>
      </w:tr>
      <w:tr w:rsidR="00E31935" w:rsidRPr="00DE41F9" w14:paraId="1850F4AB" w14:textId="77777777" w:rsidTr="00E31935">
        <w:trPr>
          <w:cantSplit/>
          <w:trHeight w:val="20"/>
          <w:jc w:val="center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A0F11" w14:textId="67E64BC7" w:rsidR="00E31935" w:rsidRDefault="00E31935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E31935">
              <w:rPr>
                <w:b/>
                <w:bCs/>
                <w:sz w:val="24"/>
                <w:szCs w:val="24"/>
              </w:rPr>
              <w:t>Угроза техногенного характера</w:t>
            </w:r>
          </w:p>
        </w:tc>
      </w:tr>
      <w:tr w:rsidR="00E31935" w:rsidRPr="00DE41F9" w14:paraId="0C31F3B5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100B6" w14:textId="4DFF076C" w:rsidR="00E31935" w:rsidRDefault="00E31935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</w:pPr>
            <w:r>
              <w:t>Сбой в работе ТС связанный с дефектами аппаратного обеспечения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53850" w14:textId="011A819A" w:rsidR="00E31935" w:rsidRPr="00B3541F" w:rsidRDefault="00E8593D" w:rsidP="00E31935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30AEA" w14:textId="77777777" w:rsidR="00E31935" w:rsidRDefault="00E8593D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Повышение качества аппаратного обеспечения.</w:t>
            </w:r>
          </w:p>
          <w:p w14:paraId="1A1E01A6" w14:textId="02DA5C13" w:rsidR="00E8593D" w:rsidRDefault="00E8593D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готового резервного аппаратного обеспечение, на которое можно будет переключиться при сбое.</w:t>
            </w:r>
          </w:p>
        </w:tc>
      </w:tr>
      <w:tr w:rsidR="00E8593D" w:rsidRPr="00DE41F9" w14:paraId="3FFB946C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DB556" w14:textId="523BEDA6" w:rsidR="00E8593D" w:rsidRDefault="00E8593D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</w:pPr>
            <w:r>
              <w:t>Сбой в программных средствах в результате ошибок программного кода в пакетах обновлений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29815" w14:textId="5E7CC68F" w:rsidR="00E8593D" w:rsidRPr="00B3541F" w:rsidRDefault="00E8593D" w:rsidP="00E31935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Резервное копирование.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F7CC8" w14:textId="77777777" w:rsidR="00E8593D" w:rsidRDefault="00E8593D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Выделение специального времени обновления, когда систему никому не нужна.</w:t>
            </w:r>
          </w:p>
          <w:p w14:paraId="7B8A4B49" w14:textId="77777777" w:rsidR="00E8593D" w:rsidRDefault="00E8593D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Повышение квалификации администраторов.</w:t>
            </w:r>
          </w:p>
          <w:p w14:paraId="3F91306D" w14:textId="019FD1E4" w:rsidR="00E8593D" w:rsidRDefault="00E8593D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Иметь несколько сред</w:t>
            </w:r>
            <w:r w:rsidR="00552F56">
              <w:rPr>
                <w:sz w:val="24"/>
                <w:szCs w:val="24"/>
              </w:rPr>
              <w:t xml:space="preserve"> тестирования, на которые будет производится накат до поставки в рабочую среду.</w:t>
            </w:r>
          </w:p>
        </w:tc>
      </w:tr>
      <w:tr w:rsidR="00E8593D" w:rsidRPr="00DE41F9" w14:paraId="198AEC9D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205D" w14:textId="6F9735FA" w:rsidR="00E8593D" w:rsidRDefault="00552F56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</w:pPr>
            <w:r>
              <w:lastRenderedPageBreak/>
              <w:t>Отказ коммутационного оборудования ЛВС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E82BB" w14:textId="7737F288" w:rsidR="00E8593D" w:rsidRDefault="00552F56" w:rsidP="00E31935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E22E4" w14:textId="77777777" w:rsidR="00E8593D" w:rsidRDefault="00552F56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Повышение качества коммутационного оборудования.</w:t>
            </w:r>
          </w:p>
          <w:p w14:paraId="4119E59F" w14:textId="03CE3238" w:rsidR="00552F56" w:rsidRDefault="00552F56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Иметь запасные коммутационные оборудования.</w:t>
            </w:r>
          </w:p>
        </w:tc>
      </w:tr>
      <w:tr w:rsidR="00E8593D" w:rsidRPr="00DE41F9" w14:paraId="0FB4C57A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D6B84" w14:textId="614AC8A2" w:rsidR="00E8593D" w:rsidRDefault="00552F56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</w:pPr>
            <w:r>
              <w:t>Превышение расчетной нагрузки на систему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2770D" w14:textId="77CEF17B" w:rsidR="00E8593D" w:rsidRDefault="00552F56" w:rsidP="00E31935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Резервное копирование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E0E3B" w14:textId="6EA86DBA" w:rsidR="00552F56" w:rsidRDefault="00552F56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Нагрузочное тестирование на тестовых средах.</w:t>
            </w:r>
          </w:p>
        </w:tc>
      </w:tr>
      <w:tr w:rsidR="00552F56" w:rsidRPr="00DE41F9" w14:paraId="7DCC6483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C8425" w14:textId="75679FD2" w:rsidR="00552F56" w:rsidRDefault="00552F56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</w:pPr>
            <w:r>
              <w:t>Отключение или нарушение параметров электропитания на объекте размещения ТС системы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65935" w14:textId="76D493DB" w:rsidR="00552F56" w:rsidRDefault="00552F56" w:rsidP="00E31935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Данный тип мер противодействия не применим для рассматриваемой угрозы.</w:t>
            </w: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DA82F" w14:textId="77777777" w:rsidR="00552F56" w:rsidRDefault="00552F56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Наличие резервных генераторов.</w:t>
            </w:r>
          </w:p>
          <w:p w14:paraId="323014C3" w14:textId="77777777" w:rsidR="00552F56" w:rsidRDefault="00552F56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 w:rsidRPr="00B3541F">
              <w:rPr>
                <w:sz w:val="24"/>
                <w:szCs w:val="24"/>
              </w:rPr>
              <w:t>Наличие на предприятии</w:t>
            </w:r>
            <w:r>
              <w:rPr>
                <w:sz w:val="24"/>
                <w:szCs w:val="24"/>
              </w:rPr>
              <w:t xml:space="preserve"> эксплуатационной </w:t>
            </w:r>
            <w:r w:rsidRPr="00B3541F">
              <w:rPr>
                <w:sz w:val="24"/>
                <w:szCs w:val="24"/>
              </w:rPr>
              <w:t>службы</w:t>
            </w:r>
            <w:r>
              <w:rPr>
                <w:sz w:val="24"/>
                <w:szCs w:val="24"/>
              </w:rPr>
              <w:t>.</w:t>
            </w:r>
          </w:p>
          <w:p w14:paraId="53B910F5" w14:textId="50B5DE93" w:rsidR="00552F56" w:rsidRDefault="00552F56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Работа с облачными серверами.</w:t>
            </w:r>
          </w:p>
        </w:tc>
      </w:tr>
      <w:tr w:rsidR="00552F56" w:rsidRPr="00DE41F9" w14:paraId="79069BE5" w14:textId="77777777" w:rsidTr="00BB5644">
        <w:trPr>
          <w:cantSplit/>
          <w:trHeight w:val="20"/>
          <w:jc w:val="center"/>
        </w:trPr>
        <w:tc>
          <w:tcPr>
            <w:tcW w:w="1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A47E1" w14:textId="6352C576" w:rsidR="00552F56" w:rsidRDefault="00552F56" w:rsidP="0026656D">
            <w:pPr>
              <w:tabs>
                <w:tab w:val="left" w:pos="567"/>
              </w:tabs>
              <w:snapToGrid w:val="0"/>
              <w:spacing w:after="0"/>
              <w:ind w:firstLine="0"/>
              <w:jc w:val="left"/>
            </w:pPr>
            <w:r>
              <w:t>Блокирование внешних каналов связи на объектах системы</w:t>
            </w:r>
          </w:p>
        </w:tc>
        <w:tc>
          <w:tcPr>
            <w:tcW w:w="18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44B91" w14:textId="77777777" w:rsidR="00552F56" w:rsidRPr="00B3541F" w:rsidRDefault="00552F56" w:rsidP="00E31935">
            <w:pPr>
              <w:pStyle w:val="TableText"/>
              <w:tabs>
                <w:tab w:val="left" w:pos="318"/>
              </w:tabs>
              <w:spacing w:after="0"/>
              <w:ind w:left="-33"/>
              <w:rPr>
                <w:sz w:val="24"/>
                <w:szCs w:val="24"/>
              </w:rPr>
            </w:pPr>
          </w:p>
        </w:tc>
        <w:tc>
          <w:tcPr>
            <w:tcW w:w="171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3E8CB" w14:textId="77777777" w:rsidR="00552F56" w:rsidRDefault="00552F56" w:rsidP="00B3541F">
            <w:pPr>
              <w:pStyle w:val="TableText"/>
              <w:tabs>
                <w:tab w:val="left" w:pos="567"/>
              </w:tabs>
              <w:spacing w:before="0" w:after="0" w:line="360" w:lineRule="auto"/>
              <w:rPr>
                <w:sz w:val="24"/>
                <w:szCs w:val="24"/>
              </w:rPr>
            </w:pPr>
          </w:p>
        </w:tc>
      </w:tr>
    </w:tbl>
    <w:p w14:paraId="2B18EBB9" w14:textId="77777777" w:rsidR="00DE41F9" w:rsidRPr="00DE41F9" w:rsidRDefault="00DE41F9" w:rsidP="00DE41F9">
      <w:pPr>
        <w:ind w:firstLine="0"/>
      </w:pPr>
    </w:p>
    <w:p w14:paraId="6760949E" w14:textId="11E6FBF6" w:rsidR="00347B87" w:rsidRDefault="004C4950" w:rsidP="004C4950">
      <w:pPr>
        <w:pStyle w:val="a2"/>
        <w:rPr>
          <w:lang w:val="ru-RU"/>
        </w:rPr>
      </w:pPr>
      <w:r>
        <w:rPr>
          <w:lang w:val="ru-RU"/>
        </w:rPr>
        <w:lastRenderedPageBreak/>
        <w:t>правила отнесения способа реализации угрозы информационной безопасности к актуальному</w:t>
      </w:r>
      <w:bookmarkEnd w:id="104"/>
    </w:p>
    <w:p w14:paraId="7F326070" w14:textId="6105520B" w:rsidR="004C4950" w:rsidRDefault="004C4950" w:rsidP="004C4950">
      <w:pPr>
        <w:contextualSpacing/>
      </w:pPr>
      <w:r>
        <w:t>Для отнесения способа реализации угрозы безопасности ПДн к актуальному используются правила, представленные в таблице</w:t>
      </w:r>
      <w:r w:rsidR="006A7B57">
        <w:t xml:space="preserve"> 0</w:t>
      </w:r>
      <w:r>
        <w:t>.</w:t>
      </w:r>
    </w:p>
    <w:p w14:paraId="4AAAB03C" w14:textId="55EC1892" w:rsidR="004C4950" w:rsidRPr="003F2E84" w:rsidRDefault="004C4950" w:rsidP="004C4950">
      <w:pPr>
        <w:keepNext/>
        <w:contextualSpacing/>
        <w:rPr>
          <w:i/>
        </w:rPr>
      </w:pPr>
      <w:r w:rsidRPr="003F2E84">
        <w:rPr>
          <w:i/>
        </w:rPr>
        <w:t xml:space="preserve">Таблица </w:t>
      </w:r>
      <w:r w:rsidR="006A7B57">
        <w:rPr>
          <w:i/>
        </w:rPr>
        <w:t>0</w:t>
      </w:r>
      <w:r w:rsidRPr="003F2E84">
        <w:rPr>
          <w:i/>
        </w:rPr>
        <w:t xml:space="preserve"> – Правила отнесения способа реализации угрозы безопасности ПДн к актуальному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70"/>
        <w:gridCol w:w="2627"/>
        <w:gridCol w:w="2628"/>
        <w:gridCol w:w="2363"/>
      </w:tblGrid>
      <w:tr w:rsidR="004C4950" w:rsidRPr="00841285" w14:paraId="34DDC5D1" w14:textId="77777777" w:rsidTr="00E945FB">
        <w:trPr>
          <w:trHeight w:val="366"/>
          <w:jc w:val="center"/>
        </w:trPr>
        <w:tc>
          <w:tcPr>
            <w:tcW w:w="1970" w:type="dxa"/>
            <w:vMerge w:val="restart"/>
          </w:tcPr>
          <w:p w14:paraId="1137B7E7" w14:textId="77777777" w:rsidR="004C4950" w:rsidRPr="003F2E84" w:rsidRDefault="004C4950" w:rsidP="00E945FB">
            <w:pPr>
              <w:ind w:firstLine="9"/>
              <w:jc w:val="center"/>
              <w:rPr>
                <w:b/>
                <w:szCs w:val="24"/>
              </w:rPr>
            </w:pPr>
            <w:r w:rsidRPr="003F2E84">
              <w:rPr>
                <w:b/>
                <w:szCs w:val="24"/>
              </w:rPr>
              <w:t>Возможность реализации способа</w:t>
            </w:r>
          </w:p>
        </w:tc>
        <w:tc>
          <w:tcPr>
            <w:tcW w:w="7618" w:type="dxa"/>
            <w:gridSpan w:val="3"/>
          </w:tcPr>
          <w:p w14:paraId="2196E50C" w14:textId="77777777" w:rsidR="004C4950" w:rsidRPr="003F2E84" w:rsidRDefault="004C4950" w:rsidP="00E945FB">
            <w:pPr>
              <w:ind w:firstLine="9"/>
              <w:jc w:val="center"/>
              <w:rPr>
                <w:b/>
                <w:szCs w:val="24"/>
              </w:rPr>
            </w:pPr>
            <w:r w:rsidRPr="003F2E84">
              <w:rPr>
                <w:b/>
                <w:szCs w:val="24"/>
              </w:rPr>
              <w:t xml:space="preserve">Показатель опасности </w:t>
            </w:r>
            <w:r>
              <w:rPr>
                <w:b/>
                <w:szCs w:val="24"/>
              </w:rPr>
              <w:t>способа</w:t>
            </w:r>
          </w:p>
        </w:tc>
      </w:tr>
      <w:tr w:rsidR="004C4950" w:rsidRPr="00841285" w14:paraId="53C30100" w14:textId="77777777" w:rsidTr="00E945FB">
        <w:trPr>
          <w:trHeight w:val="477"/>
          <w:jc w:val="center"/>
        </w:trPr>
        <w:tc>
          <w:tcPr>
            <w:tcW w:w="1970" w:type="dxa"/>
            <w:vMerge/>
          </w:tcPr>
          <w:p w14:paraId="3AFAAF34" w14:textId="77777777" w:rsidR="004C4950" w:rsidRPr="003F2E84" w:rsidRDefault="004C4950" w:rsidP="00E945FB">
            <w:pPr>
              <w:ind w:firstLine="9"/>
              <w:rPr>
                <w:b/>
                <w:szCs w:val="24"/>
              </w:rPr>
            </w:pPr>
          </w:p>
        </w:tc>
        <w:tc>
          <w:tcPr>
            <w:tcW w:w="2627" w:type="dxa"/>
          </w:tcPr>
          <w:p w14:paraId="3E203449" w14:textId="77777777" w:rsidR="004C4950" w:rsidRPr="003F2E84" w:rsidRDefault="004C4950" w:rsidP="00E945FB">
            <w:pPr>
              <w:ind w:firstLine="9"/>
              <w:jc w:val="center"/>
              <w:rPr>
                <w:b/>
                <w:szCs w:val="24"/>
              </w:rPr>
            </w:pPr>
            <w:r w:rsidRPr="003F2E84">
              <w:rPr>
                <w:b/>
                <w:szCs w:val="24"/>
              </w:rPr>
              <w:t>Низкая</w:t>
            </w:r>
          </w:p>
        </w:tc>
        <w:tc>
          <w:tcPr>
            <w:tcW w:w="2628" w:type="dxa"/>
          </w:tcPr>
          <w:p w14:paraId="7482988D" w14:textId="77777777" w:rsidR="004C4950" w:rsidRPr="003F2E84" w:rsidRDefault="004C4950" w:rsidP="00E945FB">
            <w:pPr>
              <w:ind w:firstLine="9"/>
              <w:jc w:val="center"/>
              <w:rPr>
                <w:b/>
                <w:szCs w:val="24"/>
              </w:rPr>
            </w:pPr>
            <w:r w:rsidRPr="003F2E84">
              <w:rPr>
                <w:b/>
                <w:szCs w:val="24"/>
              </w:rPr>
              <w:t>Средняя</w:t>
            </w:r>
          </w:p>
        </w:tc>
        <w:tc>
          <w:tcPr>
            <w:tcW w:w="2363" w:type="dxa"/>
          </w:tcPr>
          <w:p w14:paraId="512356BA" w14:textId="77777777" w:rsidR="004C4950" w:rsidRPr="003F2E84" w:rsidRDefault="004C4950" w:rsidP="00E945FB">
            <w:pPr>
              <w:ind w:firstLine="9"/>
              <w:jc w:val="center"/>
              <w:rPr>
                <w:b/>
                <w:szCs w:val="24"/>
              </w:rPr>
            </w:pPr>
            <w:r w:rsidRPr="003F2E84">
              <w:rPr>
                <w:b/>
                <w:szCs w:val="24"/>
              </w:rPr>
              <w:t>Высокая</w:t>
            </w:r>
          </w:p>
        </w:tc>
      </w:tr>
      <w:tr w:rsidR="004C4950" w:rsidRPr="00841285" w14:paraId="0A51FB21" w14:textId="77777777" w:rsidTr="00E945FB">
        <w:trPr>
          <w:jc w:val="center"/>
        </w:trPr>
        <w:tc>
          <w:tcPr>
            <w:tcW w:w="1970" w:type="dxa"/>
          </w:tcPr>
          <w:p w14:paraId="7B0A3842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 w:rsidRPr="003F2E84">
              <w:rPr>
                <w:szCs w:val="24"/>
              </w:rPr>
              <w:t>Низкая</w:t>
            </w:r>
          </w:p>
        </w:tc>
        <w:tc>
          <w:tcPr>
            <w:tcW w:w="2627" w:type="dxa"/>
            <w:shd w:val="clear" w:color="auto" w:fill="E0E0E0"/>
          </w:tcPr>
          <w:p w14:paraId="521D4552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 w:rsidRPr="003F2E84">
              <w:rPr>
                <w:szCs w:val="24"/>
              </w:rPr>
              <w:t>неактуальн</w:t>
            </w:r>
            <w:r>
              <w:rPr>
                <w:szCs w:val="24"/>
              </w:rPr>
              <w:t>ый</w:t>
            </w:r>
          </w:p>
        </w:tc>
        <w:tc>
          <w:tcPr>
            <w:tcW w:w="2628" w:type="dxa"/>
            <w:shd w:val="clear" w:color="auto" w:fill="E0E0E0"/>
          </w:tcPr>
          <w:p w14:paraId="47F932AE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неактуальный</w:t>
            </w:r>
          </w:p>
        </w:tc>
        <w:tc>
          <w:tcPr>
            <w:tcW w:w="2363" w:type="dxa"/>
          </w:tcPr>
          <w:p w14:paraId="3E1A1986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актуальный</w:t>
            </w:r>
          </w:p>
        </w:tc>
      </w:tr>
      <w:tr w:rsidR="004C4950" w:rsidRPr="00841285" w14:paraId="22879D9D" w14:textId="77777777" w:rsidTr="00E945FB">
        <w:trPr>
          <w:jc w:val="center"/>
        </w:trPr>
        <w:tc>
          <w:tcPr>
            <w:tcW w:w="1970" w:type="dxa"/>
          </w:tcPr>
          <w:p w14:paraId="061BE57A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 w:rsidRPr="003F2E84">
              <w:rPr>
                <w:szCs w:val="24"/>
              </w:rPr>
              <w:t>Средняя</w:t>
            </w:r>
          </w:p>
        </w:tc>
        <w:tc>
          <w:tcPr>
            <w:tcW w:w="2627" w:type="dxa"/>
            <w:shd w:val="clear" w:color="auto" w:fill="E0E0E0"/>
          </w:tcPr>
          <w:p w14:paraId="773F2D8B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 w:rsidRPr="003F2E84">
              <w:rPr>
                <w:szCs w:val="24"/>
              </w:rPr>
              <w:t>неакту</w:t>
            </w:r>
            <w:r>
              <w:rPr>
                <w:szCs w:val="24"/>
              </w:rPr>
              <w:t>альный</w:t>
            </w:r>
          </w:p>
        </w:tc>
        <w:tc>
          <w:tcPr>
            <w:tcW w:w="2628" w:type="dxa"/>
          </w:tcPr>
          <w:p w14:paraId="4DC31E7D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актуальный</w:t>
            </w:r>
          </w:p>
        </w:tc>
        <w:tc>
          <w:tcPr>
            <w:tcW w:w="2363" w:type="dxa"/>
          </w:tcPr>
          <w:p w14:paraId="517577F4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актуальный</w:t>
            </w:r>
          </w:p>
        </w:tc>
      </w:tr>
      <w:tr w:rsidR="004C4950" w:rsidRPr="00841285" w14:paraId="751F0AB2" w14:textId="77777777" w:rsidTr="00E945FB">
        <w:trPr>
          <w:jc w:val="center"/>
        </w:trPr>
        <w:tc>
          <w:tcPr>
            <w:tcW w:w="1970" w:type="dxa"/>
          </w:tcPr>
          <w:p w14:paraId="47B65EEF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 w:rsidRPr="003F2E84">
              <w:rPr>
                <w:szCs w:val="24"/>
              </w:rPr>
              <w:t>Высокая</w:t>
            </w:r>
          </w:p>
        </w:tc>
        <w:tc>
          <w:tcPr>
            <w:tcW w:w="2627" w:type="dxa"/>
          </w:tcPr>
          <w:p w14:paraId="3A64DAEE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актуальный</w:t>
            </w:r>
          </w:p>
        </w:tc>
        <w:tc>
          <w:tcPr>
            <w:tcW w:w="2628" w:type="dxa"/>
          </w:tcPr>
          <w:p w14:paraId="4A2FA9B6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актуальный</w:t>
            </w:r>
          </w:p>
        </w:tc>
        <w:tc>
          <w:tcPr>
            <w:tcW w:w="2363" w:type="dxa"/>
          </w:tcPr>
          <w:p w14:paraId="218E8F60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актуальный</w:t>
            </w:r>
          </w:p>
        </w:tc>
      </w:tr>
      <w:tr w:rsidR="004C4950" w:rsidRPr="00841285" w14:paraId="625269A4" w14:textId="77777777" w:rsidTr="00E945FB">
        <w:trPr>
          <w:jc w:val="center"/>
        </w:trPr>
        <w:tc>
          <w:tcPr>
            <w:tcW w:w="1970" w:type="dxa"/>
          </w:tcPr>
          <w:p w14:paraId="42EA510A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 w:rsidRPr="003F2E84">
              <w:rPr>
                <w:szCs w:val="24"/>
              </w:rPr>
              <w:t>Очень высокая</w:t>
            </w:r>
          </w:p>
        </w:tc>
        <w:tc>
          <w:tcPr>
            <w:tcW w:w="2627" w:type="dxa"/>
          </w:tcPr>
          <w:p w14:paraId="3233C892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актуальный</w:t>
            </w:r>
          </w:p>
        </w:tc>
        <w:tc>
          <w:tcPr>
            <w:tcW w:w="2628" w:type="dxa"/>
          </w:tcPr>
          <w:p w14:paraId="07A25E03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актуальный</w:t>
            </w:r>
          </w:p>
        </w:tc>
        <w:tc>
          <w:tcPr>
            <w:tcW w:w="2363" w:type="dxa"/>
          </w:tcPr>
          <w:p w14:paraId="7AFD4BD0" w14:textId="77777777" w:rsidR="004C4950" w:rsidRPr="003F2E84" w:rsidRDefault="004C4950" w:rsidP="00E945FB">
            <w:pPr>
              <w:ind w:firstLine="9"/>
              <w:rPr>
                <w:szCs w:val="24"/>
              </w:rPr>
            </w:pPr>
            <w:r>
              <w:rPr>
                <w:szCs w:val="24"/>
              </w:rPr>
              <w:t>актуальный</w:t>
            </w:r>
          </w:p>
        </w:tc>
      </w:tr>
    </w:tbl>
    <w:p w14:paraId="0EAB94D1" w14:textId="77777777" w:rsidR="004C4950" w:rsidRPr="004C4950" w:rsidRDefault="004C4950" w:rsidP="004C4950"/>
    <w:sectPr w:rsidR="004C4950" w:rsidRPr="004C4950" w:rsidSect="00CF675F">
      <w:headerReference w:type="default" r:id="rId18"/>
      <w:pgSz w:w="16838" w:h="11906" w:orient="landscape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9CFE91" w14:textId="77777777" w:rsidR="005C1614" w:rsidRDefault="005C1614" w:rsidP="006A7113">
      <w:pPr>
        <w:spacing w:after="0" w:line="240" w:lineRule="auto"/>
      </w:pPr>
      <w:r>
        <w:separator/>
      </w:r>
    </w:p>
  </w:endnote>
  <w:endnote w:type="continuationSeparator" w:id="0">
    <w:p w14:paraId="607C461F" w14:textId="77777777" w:rsidR="005C1614" w:rsidRDefault="005C1614" w:rsidP="006A7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PT Serif">
    <w:altName w:val="Cambria"/>
    <w:charset w:val="CC"/>
    <w:family w:val="roman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DF54EB" w14:textId="77777777" w:rsidR="00E8593D" w:rsidRDefault="00E8593D" w:rsidP="00A03F1B">
    <w:pPr>
      <w:pStyle w:val="af4"/>
      <w:framePr w:wrap="around" w:vAnchor="text" w:hAnchor="margin" w:xAlign="right" w:y="1"/>
      <w:rPr>
        <w:rStyle w:val="afe"/>
      </w:rPr>
    </w:pPr>
    <w:r>
      <w:rPr>
        <w:rStyle w:val="afe"/>
      </w:rPr>
      <w:fldChar w:fldCharType="begin"/>
    </w:r>
    <w:r>
      <w:rPr>
        <w:rStyle w:val="afe"/>
      </w:rPr>
      <w:instrText xml:space="preserve">PAGE  </w:instrText>
    </w:r>
    <w:r>
      <w:rPr>
        <w:rStyle w:val="afe"/>
      </w:rPr>
      <w:fldChar w:fldCharType="end"/>
    </w:r>
  </w:p>
  <w:p w14:paraId="58C9C47D" w14:textId="77777777" w:rsidR="00E8593D" w:rsidRDefault="00E8593D" w:rsidP="002B182F">
    <w:pPr>
      <w:pStyle w:val="af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225306" w14:textId="37386A78" w:rsidR="00E8593D" w:rsidRPr="00541A19" w:rsidRDefault="00E8593D" w:rsidP="005558A5">
    <w:pPr>
      <w:pStyle w:val="af4"/>
      <w:jc w:val="right"/>
      <w:rPr>
        <w:lang w:val="ru-RU"/>
      </w:rPr>
    </w:pPr>
    <w:r w:rsidRPr="00C320D1">
      <w:t xml:space="preserve">Страница </w:t>
    </w:r>
    <w:r w:rsidRPr="00C320D1">
      <w:fldChar w:fldCharType="begin"/>
    </w:r>
    <w:r w:rsidRPr="00C320D1">
      <w:instrText xml:space="preserve"> PAGE   \* MERGEFORMAT </w:instrText>
    </w:r>
    <w:r w:rsidRPr="00C320D1">
      <w:fldChar w:fldCharType="separate"/>
    </w:r>
    <w:r>
      <w:rPr>
        <w:noProof/>
      </w:rPr>
      <w:t>62</w:t>
    </w:r>
    <w:r w:rsidRPr="00C320D1">
      <w:fldChar w:fldCharType="end"/>
    </w:r>
    <w:r w:rsidRPr="00C320D1">
      <w:t xml:space="preserve"> из </w:t>
    </w:r>
    <w:r>
      <w:fldChar w:fldCharType="begin"/>
    </w:r>
    <w:r>
      <w:instrText xml:space="preserve"> </w:instrText>
    </w:r>
    <w:r>
      <w:rPr>
        <w:lang w:val="ru-RU"/>
      </w:rPr>
      <w:instrText>=</w:instrText>
    </w:r>
    <w:r>
      <w:rPr>
        <w:lang w:val="ru-RU"/>
      </w:rPr>
      <w:fldChar w:fldCharType="begin"/>
    </w:r>
    <w:r>
      <w:rPr>
        <w:lang w:val="ru-RU"/>
      </w:rPr>
      <w:instrText xml:space="preserve"> </w:instrText>
    </w:r>
    <w:r>
      <w:rPr>
        <w:lang w:val="en-US"/>
      </w:rPr>
      <w:instrText>Numpages</w:instrText>
    </w:r>
    <w:r>
      <w:rPr>
        <w:lang w:val="ru-RU"/>
      </w:rPr>
      <w:instrText xml:space="preserve"> </w:instrText>
    </w:r>
    <w:r>
      <w:rPr>
        <w:lang w:val="ru-RU"/>
      </w:rPr>
      <w:fldChar w:fldCharType="separate"/>
    </w:r>
    <w:r w:rsidR="00D406BE">
      <w:rPr>
        <w:noProof/>
        <w:lang w:val="en-US"/>
      </w:rPr>
      <w:instrText>67</w:instrText>
    </w:r>
    <w:r>
      <w:rPr>
        <w:lang w:val="ru-RU"/>
      </w:rPr>
      <w:fldChar w:fldCharType="end"/>
    </w:r>
    <w:r>
      <w:instrText xml:space="preserve"> </w:instrText>
    </w:r>
    <w:r>
      <w:rPr>
        <w:lang w:val="en-US"/>
      </w:rPr>
      <w:instrText xml:space="preserve">-1 </w:instrText>
    </w:r>
    <w:r>
      <w:fldChar w:fldCharType="separate"/>
    </w:r>
    <w:r w:rsidR="00D406BE">
      <w:rPr>
        <w:noProof/>
      </w:rPr>
      <w:t>66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9694FC" w14:textId="77777777" w:rsidR="005C1614" w:rsidRDefault="005C1614" w:rsidP="006A7113">
      <w:pPr>
        <w:spacing w:after="0" w:line="240" w:lineRule="auto"/>
      </w:pPr>
      <w:r>
        <w:separator/>
      </w:r>
    </w:p>
  </w:footnote>
  <w:footnote w:type="continuationSeparator" w:id="0">
    <w:p w14:paraId="5EA14C44" w14:textId="77777777" w:rsidR="005C1614" w:rsidRDefault="005C1614" w:rsidP="006A71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47" w:type="dxa"/>
      <w:tblLayout w:type="fixed"/>
      <w:tblLook w:val="04A0" w:firstRow="1" w:lastRow="0" w:firstColumn="1" w:lastColumn="0" w:noHBand="0" w:noVBand="1"/>
    </w:tblPr>
    <w:tblGrid>
      <w:gridCol w:w="959"/>
      <w:gridCol w:w="2531"/>
      <w:gridCol w:w="6257"/>
    </w:tblGrid>
    <w:tr w:rsidR="00E8593D" w:rsidRPr="00373ADD" w14:paraId="7DAD0ED6" w14:textId="77777777" w:rsidTr="005558A5">
      <w:tc>
        <w:tcPr>
          <w:tcW w:w="959" w:type="dxa"/>
        </w:tcPr>
        <w:p w14:paraId="35A01B18" w14:textId="77777777" w:rsidR="00E8593D" w:rsidRPr="00172912" w:rsidRDefault="00E8593D" w:rsidP="00D61AE1">
          <w:pPr>
            <w:pStyle w:val="af4"/>
            <w:ind w:firstLine="0"/>
            <w:rPr>
              <w:i/>
              <w:sz w:val="20"/>
              <w:lang w:val="ru-RU" w:eastAsia="en-US"/>
            </w:rPr>
          </w:pPr>
          <w:r w:rsidRPr="00172912">
            <w:rPr>
              <w:szCs w:val="22"/>
              <w:lang w:val="ru-RU" w:eastAsia="en-US"/>
            </w:rPr>
            <w:object w:dxaOrig="960" w:dyaOrig="1110" w14:anchorId="4EF1C57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31pt;height:36pt" o:ole="">
                <v:imagedata r:id="rId1" o:title=""/>
              </v:shape>
              <o:OLEObject Type="Embed" ProgID="PBrush" ShapeID="_x0000_i1025" DrawAspect="Content" ObjectID="_1680714301" r:id="rId2"/>
            </w:object>
          </w:r>
        </w:p>
      </w:tc>
      <w:tc>
        <w:tcPr>
          <w:tcW w:w="2531" w:type="dxa"/>
        </w:tcPr>
        <w:p w14:paraId="5A3C399D" w14:textId="77777777" w:rsidR="00E8593D" w:rsidRPr="00172912" w:rsidRDefault="00E8593D" w:rsidP="00D61AE1">
          <w:pPr>
            <w:pStyle w:val="af4"/>
            <w:ind w:firstLine="0"/>
            <w:jc w:val="left"/>
            <w:rPr>
              <w:i/>
              <w:sz w:val="20"/>
              <w:lang w:val="ru-RU" w:eastAsia="en-US"/>
            </w:rPr>
          </w:pPr>
          <w:r w:rsidRPr="00172912">
            <w:rPr>
              <w:i/>
              <w:sz w:val="20"/>
              <w:lang w:val="ru-RU" w:eastAsia="en-US"/>
            </w:rPr>
            <w:t>Департамент</w:t>
          </w:r>
        </w:p>
        <w:p w14:paraId="537B2A54" w14:textId="77777777" w:rsidR="00E8593D" w:rsidRPr="00172912" w:rsidRDefault="00E8593D" w:rsidP="00D61AE1">
          <w:pPr>
            <w:pStyle w:val="af4"/>
            <w:ind w:firstLine="0"/>
            <w:jc w:val="left"/>
            <w:rPr>
              <w:i/>
              <w:sz w:val="20"/>
              <w:lang w:val="ru-RU" w:eastAsia="en-US"/>
            </w:rPr>
          </w:pPr>
          <w:r w:rsidRPr="00172912">
            <w:rPr>
              <w:i/>
              <w:sz w:val="20"/>
              <w:lang w:val="ru-RU" w:eastAsia="en-US"/>
            </w:rPr>
            <w:t>Информационных</w:t>
          </w:r>
        </w:p>
        <w:p w14:paraId="3713C0BE" w14:textId="77777777" w:rsidR="00E8593D" w:rsidRPr="00172912" w:rsidRDefault="00E8593D" w:rsidP="00D61AE1">
          <w:pPr>
            <w:pStyle w:val="af4"/>
            <w:ind w:firstLine="0"/>
            <w:jc w:val="left"/>
            <w:rPr>
              <w:i/>
              <w:sz w:val="20"/>
              <w:lang w:val="ru-RU" w:eastAsia="en-US"/>
            </w:rPr>
          </w:pPr>
          <w:r w:rsidRPr="00172912">
            <w:rPr>
              <w:i/>
              <w:sz w:val="20"/>
              <w:lang w:val="ru-RU" w:eastAsia="en-US"/>
            </w:rPr>
            <w:t xml:space="preserve">Технологий </w:t>
          </w:r>
        </w:p>
      </w:tc>
      <w:tc>
        <w:tcPr>
          <w:tcW w:w="6257" w:type="dxa"/>
        </w:tcPr>
        <w:p w14:paraId="0BD605E7" w14:textId="77777777" w:rsidR="00E8593D" w:rsidRPr="00172912" w:rsidRDefault="00E8593D" w:rsidP="00D61AE1">
          <w:pPr>
            <w:pStyle w:val="af4"/>
            <w:ind w:firstLine="0"/>
            <w:jc w:val="right"/>
            <w:rPr>
              <w:i/>
              <w:sz w:val="20"/>
              <w:lang w:val="ru-RU" w:eastAsia="en-US"/>
            </w:rPr>
          </w:pPr>
          <w:r w:rsidRPr="00172912">
            <w:rPr>
              <w:i/>
              <w:sz w:val="20"/>
              <w:lang w:val="ru-RU" w:eastAsia="en-US"/>
            </w:rPr>
            <w:fldChar w:fldCharType="begin"/>
          </w:r>
          <w:r w:rsidRPr="00172912">
            <w:rPr>
              <w:i/>
              <w:sz w:val="20"/>
              <w:lang w:val="ru-RU" w:eastAsia="en-US"/>
            </w:rPr>
            <w:instrText xml:space="preserve"> DOCPROPERTY  "Обозначение документа"  \* MERGEFORMAT </w:instrText>
          </w:r>
          <w:r w:rsidRPr="00172912">
            <w:rPr>
              <w:i/>
              <w:sz w:val="20"/>
              <w:lang w:val="ru-RU" w:eastAsia="en-US"/>
            </w:rPr>
            <w:fldChar w:fldCharType="separate"/>
          </w:r>
          <w:r>
            <w:rPr>
              <w:i/>
              <w:sz w:val="20"/>
              <w:lang w:val="ru-RU" w:eastAsia="en-US"/>
            </w:rPr>
            <w:t>ОКПО.4250001.001.ПУ</w:t>
          </w:r>
          <w:r w:rsidRPr="00172912">
            <w:rPr>
              <w:i/>
              <w:sz w:val="20"/>
              <w:lang w:val="ru-RU" w:eastAsia="en-US"/>
            </w:rPr>
            <w:fldChar w:fldCharType="end"/>
          </w:r>
          <w:r w:rsidRPr="00172912">
            <w:rPr>
              <w:i/>
              <w:sz w:val="20"/>
              <w:lang w:val="ru-RU" w:eastAsia="en-US"/>
            </w:rPr>
            <w:t xml:space="preserve"> </w:t>
          </w:r>
          <w:r w:rsidRPr="00172912">
            <w:rPr>
              <w:i/>
              <w:sz w:val="20"/>
              <w:lang w:val="ru-RU" w:eastAsia="en-US"/>
            </w:rPr>
            <w:fldChar w:fldCharType="begin"/>
          </w:r>
          <w:r w:rsidRPr="00172912">
            <w:rPr>
              <w:i/>
              <w:sz w:val="20"/>
              <w:lang w:val="ru-RU" w:eastAsia="en-US"/>
            </w:rPr>
            <w:instrText xml:space="preserve"> TITLE   \* MERGEFORMAT </w:instrText>
          </w:r>
          <w:r w:rsidRPr="00172912">
            <w:rPr>
              <w:i/>
              <w:sz w:val="20"/>
              <w:lang w:val="ru-RU" w:eastAsia="en-US"/>
            </w:rPr>
            <w:fldChar w:fldCharType="separate"/>
          </w:r>
          <w:r>
            <w:rPr>
              <w:i/>
              <w:sz w:val="20"/>
              <w:lang w:val="ru-RU" w:eastAsia="en-US"/>
            </w:rPr>
            <w:t>Модель угроз информационной безопасности</w:t>
          </w:r>
          <w:r w:rsidRPr="00172912">
            <w:rPr>
              <w:i/>
              <w:sz w:val="20"/>
              <w:lang w:val="ru-RU" w:eastAsia="en-US"/>
            </w:rPr>
            <w:fldChar w:fldCharType="end"/>
          </w:r>
          <w:r w:rsidRPr="00172912">
            <w:rPr>
              <w:i/>
              <w:sz w:val="20"/>
              <w:lang w:val="ru-RU" w:eastAsia="en-US"/>
            </w:rPr>
            <w:t xml:space="preserve"> </w:t>
          </w:r>
        </w:p>
        <w:p w14:paraId="2CAD3055" w14:textId="77777777" w:rsidR="00E8593D" w:rsidRPr="00172912" w:rsidRDefault="00E8593D" w:rsidP="00D61AE1">
          <w:pPr>
            <w:pStyle w:val="af2"/>
            <w:ind w:firstLine="0"/>
            <w:jc w:val="right"/>
            <w:rPr>
              <w:szCs w:val="22"/>
              <w:lang w:val="ru-RU" w:eastAsia="en-US"/>
            </w:rPr>
          </w:pPr>
          <w:r w:rsidRPr="00172912">
            <w:rPr>
              <w:i/>
              <w:sz w:val="20"/>
              <w:lang w:val="ru-RU" w:eastAsia="en-US"/>
            </w:rPr>
            <w:t xml:space="preserve">Файл: </w:t>
          </w:r>
          <w:r w:rsidRPr="00172912">
            <w:rPr>
              <w:i/>
              <w:sz w:val="20"/>
              <w:lang w:val="ru-RU" w:eastAsia="en-US"/>
            </w:rPr>
            <w:fldChar w:fldCharType="begin"/>
          </w:r>
          <w:r w:rsidRPr="00172912">
            <w:rPr>
              <w:i/>
              <w:sz w:val="20"/>
              <w:lang w:val="ru-RU" w:eastAsia="en-US"/>
            </w:rPr>
            <w:instrText xml:space="preserve"> FILENAME   \* MERGEFORMAT </w:instrText>
          </w:r>
          <w:r w:rsidRPr="00172912">
            <w:rPr>
              <w:i/>
              <w:sz w:val="20"/>
              <w:lang w:val="ru-RU" w:eastAsia="en-US"/>
            </w:rPr>
            <w:fldChar w:fldCharType="separate"/>
          </w:r>
          <w:r>
            <w:rPr>
              <w:i/>
              <w:noProof/>
              <w:sz w:val="20"/>
              <w:lang w:val="ru-RU" w:eastAsia="en-US"/>
            </w:rPr>
            <w:t>ОКПО.4250001.001.ПУ_0.01</w:t>
          </w:r>
          <w:r w:rsidRPr="00172912">
            <w:rPr>
              <w:i/>
              <w:sz w:val="20"/>
              <w:lang w:val="ru-RU" w:eastAsia="en-US"/>
            </w:rPr>
            <w:fldChar w:fldCharType="end"/>
          </w:r>
          <w:r w:rsidRPr="00172912">
            <w:rPr>
              <w:i/>
              <w:sz w:val="20"/>
              <w:lang w:val="ru-RU" w:eastAsia="en-US"/>
            </w:rPr>
            <w:t xml:space="preserve"> Версия: </w:t>
          </w:r>
          <w:r w:rsidRPr="00172912">
            <w:rPr>
              <w:i/>
              <w:sz w:val="20"/>
              <w:lang w:val="ru-RU" w:eastAsia="en-US"/>
            </w:rPr>
            <w:fldChar w:fldCharType="begin"/>
          </w:r>
          <w:r w:rsidRPr="00172912">
            <w:rPr>
              <w:i/>
              <w:sz w:val="20"/>
              <w:lang w:val="ru-RU" w:eastAsia="en-US"/>
            </w:rPr>
            <w:instrText xml:space="preserve"> DOCPROPERTY  Версия  \* MERGEFORMAT </w:instrText>
          </w:r>
          <w:r w:rsidRPr="00172912">
            <w:rPr>
              <w:i/>
              <w:sz w:val="20"/>
              <w:lang w:val="ru-RU" w:eastAsia="en-US"/>
            </w:rPr>
            <w:fldChar w:fldCharType="separate"/>
          </w:r>
          <w:r>
            <w:rPr>
              <w:i/>
              <w:sz w:val="20"/>
              <w:lang w:val="ru-RU" w:eastAsia="en-US"/>
            </w:rPr>
            <w:t>0.01</w:t>
          </w:r>
          <w:r w:rsidRPr="00172912">
            <w:rPr>
              <w:i/>
              <w:sz w:val="20"/>
              <w:lang w:val="ru-RU" w:eastAsia="en-US"/>
            </w:rPr>
            <w:fldChar w:fldCharType="end"/>
          </w:r>
          <w:r w:rsidRPr="00172912">
            <w:rPr>
              <w:i/>
              <w:sz w:val="20"/>
              <w:lang w:val="ru-RU" w:eastAsia="en-US"/>
            </w:rPr>
            <w:t xml:space="preserve"> </w:t>
          </w:r>
        </w:p>
        <w:p w14:paraId="0B23F650" w14:textId="77777777" w:rsidR="00E8593D" w:rsidRPr="00172912" w:rsidRDefault="00E8593D" w:rsidP="00D61AE1">
          <w:pPr>
            <w:pStyle w:val="af4"/>
            <w:ind w:firstLine="0"/>
            <w:jc w:val="right"/>
            <w:rPr>
              <w:i/>
              <w:sz w:val="20"/>
              <w:lang w:val="ru-RU" w:eastAsia="en-US"/>
            </w:rPr>
          </w:pPr>
        </w:p>
      </w:tc>
    </w:tr>
  </w:tbl>
  <w:p w14:paraId="731F1549" w14:textId="77777777" w:rsidR="00E8593D" w:rsidRPr="00A771D1" w:rsidRDefault="00E8593D">
    <w:pPr>
      <w:pStyle w:val="af2"/>
      <w:rPr>
        <w:sz w:val="2"/>
        <w:szCs w:val="2"/>
        <w:lang w:val="ru-RU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6EFA9" w14:textId="77777777" w:rsidR="00E8593D" w:rsidRPr="006101AC" w:rsidRDefault="00E8593D" w:rsidP="006101AC">
    <w:pPr>
      <w:spacing w:after="0"/>
      <w:ind w:firstLine="0"/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4BBBD0" w14:textId="77777777" w:rsidR="00E8593D" w:rsidRPr="006101AC" w:rsidRDefault="00E8593D" w:rsidP="006101AC">
    <w:pPr>
      <w:spacing w:after="0"/>
      <w:ind w:firstLine="0"/>
      <w:rPr>
        <w:sz w:val="4"/>
        <w:szCs w:val="4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8BB97" w14:textId="77777777" w:rsidR="00E8593D" w:rsidRPr="006101AC" w:rsidRDefault="00E8593D" w:rsidP="006101AC">
    <w:pPr>
      <w:spacing w:after="0"/>
      <w:ind w:firstLine="0"/>
      <w:rPr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8338B"/>
    <w:multiLevelType w:val="hybridMultilevel"/>
    <w:tmpl w:val="D89426AA"/>
    <w:lvl w:ilvl="0" w:tplc="73026EC8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5F7F0D"/>
    <w:multiLevelType w:val="multilevel"/>
    <w:tmpl w:val="C6E83AAE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ascii="Times New Roman" w:hAnsi="Times New Roman" w:cs="Times New Roman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4423CD5"/>
    <w:multiLevelType w:val="multilevel"/>
    <w:tmpl w:val="6D9443F4"/>
    <w:styleLink w:val="a"/>
    <w:lvl w:ilvl="0">
      <w:start w:val="1"/>
      <w:numFmt w:val="bullet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907"/>
        </w:tabs>
        <w:ind w:left="907" w:hanging="227"/>
      </w:pPr>
      <w:rPr>
        <w:rFonts w:ascii="Courier New" w:hAnsi="Courier New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1191"/>
        </w:tabs>
        <w:ind w:left="1191" w:hanging="34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1474"/>
        </w:tabs>
        <w:ind w:left="147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142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0" w:firstLine="170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198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284"/>
      </w:pPr>
      <w:rPr>
        <w:rFonts w:ascii="Wingdings" w:hAnsi="Wingdings" w:hint="default"/>
      </w:rPr>
    </w:lvl>
  </w:abstractNum>
  <w:abstractNum w:abstractNumId="3" w15:restartNumberingAfterBreak="0">
    <w:nsid w:val="26AB1BD4"/>
    <w:multiLevelType w:val="multilevel"/>
    <w:tmpl w:val="6D9443F4"/>
    <w:lvl w:ilvl="0">
      <w:start w:val="1"/>
      <w:numFmt w:val="bullet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907"/>
        </w:tabs>
        <w:ind w:left="907" w:hanging="227"/>
      </w:pPr>
      <w:rPr>
        <w:rFonts w:ascii="Courier New" w:hAnsi="Courier New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1191"/>
        </w:tabs>
        <w:ind w:left="1191" w:hanging="34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1474"/>
        </w:tabs>
        <w:ind w:left="147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142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0" w:firstLine="170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198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284"/>
      </w:pPr>
      <w:rPr>
        <w:rFonts w:ascii="Wingdings" w:hAnsi="Wingdings" w:hint="default"/>
      </w:rPr>
    </w:lvl>
  </w:abstractNum>
  <w:abstractNum w:abstractNumId="4" w15:restartNumberingAfterBreak="0">
    <w:nsid w:val="2C1E3912"/>
    <w:multiLevelType w:val="hybridMultilevel"/>
    <w:tmpl w:val="BF7C6958"/>
    <w:lvl w:ilvl="0" w:tplc="58DE9DDA">
      <w:start w:val="1"/>
      <w:numFmt w:val="bullet"/>
      <w:pStyle w:val="a0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873E0B"/>
    <w:multiLevelType w:val="hybridMultilevel"/>
    <w:tmpl w:val="3C54E262"/>
    <w:lvl w:ilvl="0" w:tplc="58DE9DDA">
      <w:start w:val="1"/>
      <w:numFmt w:val="bullet"/>
      <w:lvlText w:val="-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1" w:tplc="04190019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0450F28"/>
    <w:multiLevelType w:val="multilevel"/>
    <w:tmpl w:val="C7D48626"/>
    <w:lvl w:ilvl="0">
      <w:start w:val="1"/>
      <w:numFmt w:val="decimal"/>
      <w:pStyle w:val="20"/>
      <w:suff w:val="space"/>
      <w:lvlText w:val="%1"/>
      <w:lvlJc w:val="left"/>
      <w:pPr>
        <w:ind w:left="1" w:firstLine="851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0" w:firstLine="851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1" w:firstLine="851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" w:firstLine="851"/>
      </w:pPr>
      <w:rPr>
        <w:rFonts w:cs="Times New Roman"/>
      </w:rPr>
    </w:lvl>
    <w:lvl w:ilvl="4">
      <w:start w:val="1"/>
      <w:numFmt w:val="russianLower"/>
      <w:suff w:val="space"/>
      <w:lvlText w:val="%5)"/>
      <w:lvlJc w:val="left"/>
      <w:pPr>
        <w:ind w:left="1" w:firstLine="851"/>
      </w:pPr>
      <w:rPr>
        <w:rFonts w:cs="Times New Roman"/>
      </w:rPr>
    </w:lvl>
    <w:lvl w:ilvl="5">
      <w:start w:val="1"/>
      <w:numFmt w:val="bullet"/>
      <w:suff w:val="space"/>
      <w:lvlText w:val=""/>
      <w:lvlJc w:val="left"/>
      <w:pPr>
        <w:ind w:left="1" w:firstLine="851"/>
      </w:pPr>
      <w:rPr>
        <w:rFonts w:ascii="Symbol" w:hAnsi="Symbol" w:hint="default"/>
        <w:color w:val="auto"/>
      </w:rPr>
    </w:lvl>
    <w:lvl w:ilvl="6">
      <w:start w:val="1"/>
      <w:numFmt w:val="decimal"/>
      <w:suff w:val="space"/>
      <w:lvlText w:val="%7)"/>
      <w:lvlJc w:val="left"/>
      <w:pPr>
        <w:ind w:left="851" w:firstLine="850"/>
      </w:pPr>
      <w:rPr>
        <w:rFonts w:cs="Times New Roman"/>
      </w:rPr>
    </w:lvl>
    <w:lvl w:ilvl="7">
      <w:start w:val="1"/>
      <w:numFmt w:val="bullet"/>
      <w:suff w:val="space"/>
      <w:lvlText w:val=""/>
      <w:lvlJc w:val="left"/>
      <w:pPr>
        <w:ind w:left="851" w:firstLine="850"/>
      </w:pPr>
      <w:rPr>
        <w:rFonts w:ascii="Symbol" w:hAnsi="Symbol" w:hint="default"/>
        <w:color w:val="auto"/>
      </w:rPr>
    </w:lvl>
    <w:lvl w:ilvl="8">
      <w:start w:val="1"/>
      <w:numFmt w:val="none"/>
      <w:lvlText w:val=""/>
      <w:lvlJc w:val="left"/>
      <w:pPr>
        <w:ind w:left="1" w:firstLine="851"/>
      </w:pPr>
      <w:rPr>
        <w:rFonts w:cs="Times New Roman"/>
      </w:rPr>
    </w:lvl>
  </w:abstractNum>
  <w:abstractNum w:abstractNumId="7" w15:restartNumberingAfterBreak="0">
    <w:nsid w:val="34FC6800"/>
    <w:multiLevelType w:val="hybridMultilevel"/>
    <w:tmpl w:val="C70E1312"/>
    <w:lvl w:ilvl="0" w:tplc="B6DCA652">
      <w:start w:val="1"/>
      <w:numFmt w:val="bullet"/>
      <w:lvlText w:val="-"/>
      <w:lvlJc w:val="left"/>
      <w:pPr>
        <w:ind w:left="1069" w:hanging="360"/>
      </w:pPr>
      <w:rPr>
        <w:rFonts w:ascii="Courier New" w:hAnsi="Courier New" w:hint="default"/>
      </w:rPr>
    </w:lvl>
    <w:lvl w:ilvl="1" w:tplc="04190003" w:tentative="1">
      <w:start w:val="1"/>
      <w:numFmt w:val="lowerLetter"/>
      <w:lvlText w:val="%2."/>
      <w:lvlJc w:val="left"/>
      <w:pPr>
        <w:ind w:left="1789" w:hanging="360"/>
      </w:pPr>
    </w:lvl>
    <w:lvl w:ilvl="2" w:tplc="04190005" w:tentative="1">
      <w:start w:val="1"/>
      <w:numFmt w:val="lowerRoman"/>
      <w:lvlText w:val="%3."/>
      <w:lvlJc w:val="right"/>
      <w:pPr>
        <w:ind w:left="2509" w:hanging="180"/>
      </w:pPr>
    </w:lvl>
    <w:lvl w:ilvl="3" w:tplc="04190001" w:tentative="1">
      <w:start w:val="1"/>
      <w:numFmt w:val="decimal"/>
      <w:lvlText w:val="%4."/>
      <w:lvlJc w:val="left"/>
      <w:pPr>
        <w:ind w:left="3229" w:hanging="360"/>
      </w:pPr>
    </w:lvl>
    <w:lvl w:ilvl="4" w:tplc="04190003" w:tentative="1">
      <w:start w:val="1"/>
      <w:numFmt w:val="lowerLetter"/>
      <w:lvlText w:val="%5."/>
      <w:lvlJc w:val="left"/>
      <w:pPr>
        <w:ind w:left="3949" w:hanging="360"/>
      </w:pPr>
    </w:lvl>
    <w:lvl w:ilvl="5" w:tplc="04190005" w:tentative="1">
      <w:start w:val="1"/>
      <w:numFmt w:val="lowerRoman"/>
      <w:lvlText w:val="%6."/>
      <w:lvlJc w:val="right"/>
      <w:pPr>
        <w:ind w:left="4669" w:hanging="180"/>
      </w:pPr>
    </w:lvl>
    <w:lvl w:ilvl="6" w:tplc="04190001" w:tentative="1">
      <w:start w:val="1"/>
      <w:numFmt w:val="decimal"/>
      <w:lvlText w:val="%7."/>
      <w:lvlJc w:val="left"/>
      <w:pPr>
        <w:ind w:left="5389" w:hanging="360"/>
      </w:pPr>
    </w:lvl>
    <w:lvl w:ilvl="7" w:tplc="04190003" w:tentative="1">
      <w:start w:val="1"/>
      <w:numFmt w:val="lowerLetter"/>
      <w:lvlText w:val="%8."/>
      <w:lvlJc w:val="left"/>
      <w:pPr>
        <w:ind w:left="6109" w:hanging="360"/>
      </w:pPr>
    </w:lvl>
    <w:lvl w:ilvl="8" w:tplc="04190005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7AB5AA2"/>
    <w:multiLevelType w:val="hybridMultilevel"/>
    <w:tmpl w:val="7E4EDA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472ECE"/>
    <w:multiLevelType w:val="hybridMultilevel"/>
    <w:tmpl w:val="3258EA4A"/>
    <w:lvl w:ilvl="0" w:tplc="B6DCA652">
      <w:start w:val="1"/>
      <w:numFmt w:val="bullet"/>
      <w:lvlText w:val="-"/>
      <w:lvlJc w:val="left"/>
      <w:pPr>
        <w:ind w:left="1353" w:hanging="360"/>
      </w:pPr>
      <w:rPr>
        <w:rFonts w:ascii="Courier New" w:hAnsi="Courier New" w:hint="default"/>
      </w:rPr>
    </w:lvl>
    <w:lvl w:ilvl="1" w:tplc="04190019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0" w15:restartNumberingAfterBreak="0">
    <w:nsid w:val="40BF1EBC"/>
    <w:multiLevelType w:val="hybridMultilevel"/>
    <w:tmpl w:val="A99A2CC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6D3171"/>
    <w:multiLevelType w:val="multilevel"/>
    <w:tmpl w:val="6D9443F4"/>
    <w:numStyleLink w:val="a"/>
  </w:abstractNum>
  <w:abstractNum w:abstractNumId="12" w15:restartNumberingAfterBreak="0">
    <w:nsid w:val="41EF42C3"/>
    <w:multiLevelType w:val="hybridMultilevel"/>
    <w:tmpl w:val="0B565864"/>
    <w:lvl w:ilvl="0" w:tplc="58DE9DDA">
      <w:start w:val="1"/>
      <w:numFmt w:val="bullet"/>
      <w:pStyle w:val="a1"/>
      <w:lvlText w:val="­"/>
      <w:lvlJc w:val="left"/>
      <w:pPr>
        <w:ind w:left="1069" w:hanging="360"/>
      </w:pPr>
      <w:rPr>
        <w:rFonts w:ascii="Courier New" w:hAnsi="Courier New" w:hint="default"/>
      </w:rPr>
    </w:lvl>
    <w:lvl w:ilvl="1" w:tplc="04190019">
      <w:start w:val="1"/>
      <w:numFmt w:val="bullet"/>
      <w:lvlText w:val="○"/>
      <w:lvlJc w:val="left"/>
      <w:pPr>
        <w:ind w:left="1786" w:hanging="357"/>
      </w:pPr>
      <w:rPr>
        <w:rFonts w:ascii="Times New Roman" w:hAnsi="Times New Roman" w:cs="Times New Roman" w:hint="default"/>
        <w:sz w:val="24"/>
      </w:rPr>
    </w:lvl>
    <w:lvl w:ilvl="2" w:tplc="0419001B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B820C59"/>
    <w:multiLevelType w:val="hybridMultilevel"/>
    <w:tmpl w:val="15C0D4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FE12A15"/>
    <w:multiLevelType w:val="hybridMultilevel"/>
    <w:tmpl w:val="6FCA2D06"/>
    <w:lvl w:ilvl="0" w:tplc="5CF470A2">
      <w:start w:val="1"/>
      <w:numFmt w:val="russianLower"/>
      <w:pStyle w:val="10"/>
      <w:lvlText w:val="%1)"/>
      <w:lvlJc w:val="left"/>
      <w:pPr>
        <w:ind w:left="720" w:hanging="360"/>
      </w:pPr>
      <w:rPr>
        <w:rFonts w:cs="Times New Roman"/>
      </w:rPr>
    </w:lvl>
    <w:lvl w:ilvl="1" w:tplc="04190003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58D957B4"/>
    <w:multiLevelType w:val="multilevel"/>
    <w:tmpl w:val="6D9443F4"/>
    <w:lvl w:ilvl="0">
      <w:start w:val="1"/>
      <w:numFmt w:val="bullet"/>
      <w:lvlText w:val=""/>
      <w:lvlJc w:val="left"/>
      <w:pPr>
        <w:tabs>
          <w:tab w:val="num" w:pos="680"/>
        </w:tabs>
        <w:ind w:left="680" w:hanging="396"/>
      </w:pPr>
      <w:rPr>
        <w:rFonts w:ascii="Symbol" w:hAnsi="Symbol" w:hint="default"/>
      </w:rPr>
    </w:lvl>
    <w:lvl w:ilvl="1">
      <w:start w:val="1"/>
      <w:numFmt w:val="bullet"/>
      <w:lvlText w:val="-"/>
      <w:lvlJc w:val="left"/>
      <w:pPr>
        <w:tabs>
          <w:tab w:val="num" w:pos="907"/>
        </w:tabs>
        <w:ind w:left="907" w:hanging="227"/>
      </w:pPr>
      <w:rPr>
        <w:rFonts w:ascii="Courier New" w:hAnsi="Courier New" w:cs="Times New Roman" w:hint="default"/>
      </w:rPr>
    </w:lvl>
    <w:lvl w:ilvl="2">
      <w:start w:val="1"/>
      <w:numFmt w:val="bullet"/>
      <w:lvlText w:val="-"/>
      <w:lvlJc w:val="left"/>
      <w:pPr>
        <w:tabs>
          <w:tab w:val="num" w:pos="1191"/>
        </w:tabs>
        <w:ind w:left="1191" w:hanging="34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1474"/>
        </w:tabs>
        <w:ind w:left="1474" w:hanging="28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0" w:firstLine="1420"/>
      </w:pPr>
      <w:rPr>
        <w:rFonts w:ascii="Courier New" w:hAnsi="Courier New" w:cs="Times New Roman" w:hint="default"/>
      </w:rPr>
    </w:lvl>
    <w:lvl w:ilvl="5">
      <w:start w:val="1"/>
      <w:numFmt w:val="bullet"/>
      <w:lvlText w:val=""/>
      <w:lvlJc w:val="left"/>
      <w:pPr>
        <w:ind w:left="0" w:firstLine="1704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0" w:firstLine="1988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988" w:firstLine="284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2272" w:firstLine="284"/>
      </w:pPr>
      <w:rPr>
        <w:rFonts w:ascii="Wingdings" w:hAnsi="Wingdings" w:hint="default"/>
      </w:rPr>
    </w:lvl>
  </w:abstractNum>
  <w:abstractNum w:abstractNumId="16" w15:restartNumberingAfterBreak="0">
    <w:nsid w:val="5BFF1878"/>
    <w:multiLevelType w:val="multilevel"/>
    <w:tmpl w:val="C3AC565A"/>
    <w:lvl w:ilvl="0">
      <w:start w:val="1"/>
      <w:numFmt w:val="decimal"/>
      <w:pStyle w:val="11"/>
      <w:lvlText w:val="%1."/>
      <w:lvlJc w:val="left"/>
      <w:pPr>
        <w:ind w:left="360" w:hanging="360"/>
      </w:pPr>
    </w:lvl>
    <w:lvl w:ilvl="1">
      <w:start w:val="1"/>
      <w:numFmt w:val="decimal"/>
      <w:pStyle w:val="21"/>
      <w:lvlText w:val="%1.%2."/>
      <w:lvlJc w:val="left"/>
      <w:pPr>
        <w:ind w:left="792" w:hanging="432"/>
      </w:pPr>
    </w:lvl>
    <w:lvl w:ilvl="2">
      <w:start w:val="1"/>
      <w:numFmt w:val="decimal"/>
      <w:pStyle w:val="30"/>
      <w:lvlText w:val="%1.%2.%3."/>
      <w:lvlJc w:val="left"/>
      <w:pPr>
        <w:ind w:left="12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C5622A9"/>
    <w:multiLevelType w:val="hybridMultilevel"/>
    <w:tmpl w:val="C4A207C8"/>
    <w:lvl w:ilvl="0" w:tplc="C416FAAA">
      <w:start w:val="1"/>
      <w:numFmt w:val="bullet"/>
      <w:lvlText w:val=""/>
      <w:lvlJc w:val="left"/>
      <w:pPr>
        <w:ind w:left="3905" w:hanging="360"/>
      </w:pPr>
      <w:rPr>
        <w:rFonts w:ascii="Symbol" w:hAnsi="Symbol" w:hint="default"/>
      </w:rPr>
    </w:lvl>
    <w:lvl w:ilvl="1" w:tplc="0B9EFBA8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2" w:tplc="0AB65392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3" w:tplc="6688E92E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4" w:tplc="250EE79C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5" w:tplc="C8F02CB6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  <w:lvl w:ilvl="6" w:tplc="AC6A0B9A" w:tentative="1">
      <w:start w:val="1"/>
      <w:numFmt w:val="bullet"/>
      <w:lvlText w:val=""/>
      <w:lvlJc w:val="left"/>
      <w:pPr>
        <w:ind w:left="7180" w:hanging="360"/>
      </w:pPr>
      <w:rPr>
        <w:rFonts w:ascii="Symbol" w:hAnsi="Symbol" w:hint="default"/>
      </w:rPr>
    </w:lvl>
    <w:lvl w:ilvl="7" w:tplc="57582042" w:tentative="1">
      <w:start w:val="1"/>
      <w:numFmt w:val="bullet"/>
      <w:lvlText w:val="o"/>
      <w:lvlJc w:val="left"/>
      <w:pPr>
        <w:ind w:left="7900" w:hanging="360"/>
      </w:pPr>
      <w:rPr>
        <w:rFonts w:ascii="Courier New" w:hAnsi="Courier New" w:cs="Courier New" w:hint="default"/>
      </w:rPr>
    </w:lvl>
    <w:lvl w:ilvl="8" w:tplc="F0E8AD44" w:tentative="1">
      <w:start w:val="1"/>
      <w:numFmt w:val="bullet"/>
      <w:lvlText w:val=""/>
      <w:lvlJc w:val="left"/>
      <w:pPr>
        <w:ind w:left="8620" w:hanging="360"/>
      </w:pPr>
      <w:rPr>
        <w:rFonts w:ascii="Wingdings" w:hAnsi="Wingdings" w:hint="default"/>
      </w:rPr>
    </w:lvl>
  </w:abstractNum>
  <w:abstractNum w:abstractNumId="18" w15:restartNumberingAfterBreak="0">
    <w:nsid w:val="670049E9"/>
    <w:multiLevelType w:val="hybridMultilevel"/>
    <w:tmpl w:val="644E982E"/>
    <w:lvl w:ilvl="0" w:tplc="00702D8A">
      <w:start w:val="1"/>
      <w:numFmt w:val="decimal"/>
      <w:lvlText w:val="%1."/>
      <w:lvlJc w:val="left"/>
      <w:pPr>
        <w:ind w:left="1134" w:hanging="425"/>
      </w:pPr>
      <w:rPr>
        <w:rFonts w:hint="default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7FF6D84"/>
    <w:multiLevelType w:val="hybridMultilevel"/>
    <w:tmpl w:val="61CE94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4E0F4A"/>
    <w:multiLevelType w:val="hybridMultilevel"/>
    <w:tmpl w:val="4BD0BB04"/>
    <w:lvl w:ilvl="0" w:tplc="127C9D74">
      <w:start w:val="1"/>
      <w:numFmt w:val="decimal"/>
      <w:pStyle w:val="a2"/>
      <w:lvlText w:val="Приложение %1."/>
      <w:lvlJc w:val="left"/>
      <w:pPr>
        <w:ind w:left="1080" w:hanging="360"/>
      </w:pPr>
      <w:rPr>
        <w:rFonts w:ascii="Times New Roman" w:hAnsi="Times New Roman" w:cs="Times New Roman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03" w:tentative="1">
      <w:start w:val="1"/>
      <w:numFmt w:val="lowerLetter"/>
      <w:lvlText w:val="%2."/>
      <w:lvlJc w:val="left"/>
      <w:pPr>
        <w:ind w:left="1800" w:hanging="360"/>
      </w:pPr>
    </w:lvl>
    <w:lvl w:ilvl="2" w:tplc="04190005" w:tentative="1">
      <w:start w:val="1"/>
      <w:numFmt w:val="lowerRoman"/>
      <w:lvlText w:val="%3."/>
      <w:lvlJc w:val="right"/>
      <w:pPr>
        <w:ind w:left="2520" w:hanging="180"/>
      </w:pPr>
    </w:lvl>
    <w:lvl w:ilvl="3" w:tplc="04190001" w:tentative="1">
      <w:start w:val="1"/>
      <w:numFmt w:val="decimal"/>
      <w:lvlText w:val="%4."/>
      <w:lvlJc w:val="left"/>
      <w:pPr>
        <w:ind w:left="3240" w:hanging="360"/>
      </w:pPr>
    </w:lvl>
    <w:lvl w:ilvl="4" w:tplc="04190003" w:tentative="1">
      <w:start w:val="1"/>
      <w:numFmt w:val="lowerLetter"/>
      <w:lvlText w:val="%5."/>
      <w:lvlJc w:val="left"/>
      <w:pPr>
        <w:ind w:left="3960" w:hanging="360"/>
      </w:pPr>
    </w:lvl>
    <w:lvl w:ilvl="5" w:tplc="04190005" w:tentative="1">
      <w:start w:val="1"/>
      <w:numFmt w:val="lowerRoman"/>
      <w:lvlText w:val="%6."/>
      <w:lvlJc w:val="right"/>
      <w:pPr>
        <w:ind w:left="4680" w:hanging="180"/>
      </w:pPr>
    </w:lvl>
    <w:lvl w:ilvl="6" w:tplc="04190001" w:tentative="1">
      <w:start w:val="1"/>
      <w:numFmt w:val="decimal"/>
      <w:lvlText w:val="%7."/>
      <w:lvlJc w:val="left"/>
      <w:pPr>
        <w:ind w:left="5400" w:hanging="360"/>
      </w:pPr>
    </w:lvl>
    <w:lvl w:ilvl="7" w:tplc="04190003" w:tentative="1">
      <w:start w:val="1"/>
      <w:numFmt w:val="lowerLetter"/>
      <w:lvlText w:val="%8."/>
      <w:lvlJc w:val="left"/>
      <w:pPr>
        <w:ind w:left="6120" w:hanging="360"/>
      </w:pPr>
    </w:lvl>
    <w:lvl w:ilvl="8" w:tplc="04190005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F0261F4"/>
    <w:multiLevelType w:val="hybridMultilevel"/>
    <w:tmpl w:val="1D92C7D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4A239D4"/>
    <w:multiLevelType w:val="multilevel"/>
    <w:tmpl w:val="F3A6B332"/>
    <w:styleLink w:val="12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2"/>
      <w:isLgl/>
      <w:lvlText w:val="%1.%2"/>
      <w:lvlJc w:val="left"/>
      <w:pPr>
        <w:ind w:left="450" w:hanging="45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31"/>
      <w:isLgl/>
      <w:lvlText w:val="%1.%2.%3"/>
      <w:lvlJc w:val="left"/>
      <w:pPr>
        <w:ind w:left="1069" w:hanging="720"/>
      </w:pPr>
      <w:rPr>
        <w:rFonts w:ascii="Times New Roman" w:hAnsi="Times New Roman" w:cs="Times New Roman" w:hint="default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isLgl/>
      <w:lvlText w:val="%1.%2.%3.%4"/>
      <w:lvlJc w:val="left"/>
      <w:pPr>
        <w:ind w:left="141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2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3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243" w:hanging="1800"/>
      </w:pPr>
      <w:rPr>
        <w:rFonts w:hint="default"/>
      </w:rPr>
    </w:lvl>
  </w:abstractNum>
  <w:abstractNum w:abstractNumId="23" w15:restartNumberingAfterBreak="0">
    <w:nsid w:val="762664DC"/>
    <w:multiLevelType w:val="multilevel"/>
    <w:tmpl w:val="EF4CD7E0"/>
    <w:lvl w:ilvl="0">
      <w:start w:val="1"/>
      <w:numFmt w:val="decimal"/>
      <w:pStyle w:val="a3"/>
      <w:lvlText w:val="%1."/>
      <w:lvlJc w:val="left"/>
      <w:pPr>
        <w:ind w:left="1134" w:hanging="425"/>
      </w:pPr>
      <w:rPr>
        <w:rFonts w:ascii="Times New Roman" w:hAnsi="Times New Roman" w:cs="Times New Roman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4"/>
      <w:isLgl/>
      <w:lvlText w:val="%1.%2."/>
      <w:lvlJc w:val="left"/>
      <w:pPr>
        <w:ind w:left="538" w:hanging="538"/>
      </w:pPr>
      <w:rPr>
        <w:rFonts w:ascii="Times New Roman" w:hAnsi="Times New Roman" w:cs="Times New Roman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a5"/>
      <w:isLgl/>
      <w:lvlText w:val="%1.%2.%3."/>
      <w:lvlJc w:val="left"/>
      <w:pPr>
        <w:ind w:left="1985" w:hanging="1276"/>
      </w:pPr>
      <w:rPr>
        <w:rFonts w:ascii="Times New Roman" w:hAnsi="Times New Roman" w:cs="Times New Roman"/>
        <w:i w:val="0"/>
        <w:iC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a6"/>
      <w:isLgl/>
      <w:lvlText w:val="%1.%2.%3.%4."/>
      <w:lvlJc w:val="left"/>
      <w:pPr>
        <w:ind w:left="2268" w:hanging="155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34" w:hanging="42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34" w:hanging="425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134" w:hanging="425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34" w:hanging="425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34" w:hanging="425"/>
      </w:pPr>
      <w:rPr>
        <w:rFonts w:hint="default"/>
      </w:rPr>
    </w:lvl>
  </w:abstractNum>
  <w:abstractNum w:abstractNumId="24" w15:restartNumberingAfterBreak="0">
    <w:nsid w:val="7C650422"/>
    <w:multiLevelType w:val="hybridMultilevel"/>
    <w:tmpl w:val="8676DA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D63056E"/>
    <w:multiLevelType w:val="hybridMultilevel"/>
    <w:tmpl w:val="F2B81288"/>
    <w:lvl w:ilvl="0" w:tplc="9BBE60D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23"/>
  </w:num>
  <w:num w:numId="3">
    <w:abstractNumId w:val="18"/>
  </w:num>
  <w:num w:numId="4">
    <w:abstractNumId w:val="5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/>
    <w:lvlOverride w:ilvl="6">
      <w:startOverride w:val="1"/>
    </w:lvlOverride>
    <w:lvlOverride w:ilvl="7"/>
    <w:lvlOverride w:ilvl="8">
      <w:startOverride w:val="1"/>
    </w:lvlOverride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9"/>
  </w:num>
  <w:num w:numId="8">
    <w:abstractNumId w:val="12"/>
  </w:num>
  <w:num w:numId="9">
    <w:abstractNumId w:val="1"/>
  </w:num>
  <w:num w:numId="10">
    <w:abstractNumId w:val="25"/>
  </w:num>
  <w:num w:numId="11">
    <w:abstractNumId w:val="4"/>
  </w:num>
  <w:num w:numId="12">
    <w:abstractNumId w:val="7"/>
  </w:num>
  <w:num w:numId="13">
    <w:abstractNumId w:val="17"/>
  </w:num>
  <w:num w:numId="14">
    <w:abstractNumId w:val="0"/>
  </w:num>
  <w:num w:numId="15">
    <w:abstractNumId w:val="19"/>
  </w:num>
  <w:num w:numId="16">
    <w:abstractNumId w:val="16"/>
  </w:num>
  <w:num w:numId="17">
    <w:abstractNumId w:val="20"/>
  </w:num>
  <w:num w:numId="18">
    <w:abstractNumId w:val="11"/>
  </w:num>
  <w:num w:numId="19">
    <w:abstractNumId w:val="2"/>
  </w:num>
  <w:num w:numId="20">
    <w:abstractNumId w:val="3"/>
  </w:num>
  <w:num w:numId="21">
    <w:abstractNumId w:val="10"/>
  </w:num>
  <w:num w:numId="22">
    <w:abstractNumId w:val="8"/>
  </w:num>
  <w:num w:numId="23">
    <w:abstractNumId w:val="24"/>
  </w:num>
  <w:num w:numId="24">
    <w:abstractNumId w:val="21"/>
  </w:num>
  <w:num w:numId="25">
    <w:abstractNumId w:val="13"/>
  </w:num>
  <w:num w:numId="26">
    <w:abstractNumId w:val="1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elimeter" w:val="дефис"/>
  </w:docVars>
  <w:rsids>
    <w:rsidRoot w:val="00495A97"/>
    <w:rsid w:val="00000015"/>
    <w:rsid w:val="0000101A"/>
    <w:rsid w:val="0000106B"/>
    <w:rsid w:val="000023B0"/>
    <w:rsid w:val="00003B7F"/>
    <w:rsid w:val="00004060"/>
    <w:rsid w:val="00005B04"/>
    <w:rsid w:val="00005B98"/>
    <w:rsid w:val="00005BCC"/>
    <w:rsid w:val="00007ED1"/>
    <w:rsid w:val="000100C1"/>
    <w:rsid w:val="00011D4E"/>
    <w:rsid w:val="00012578"/>
    <w:rsid w:val="00012C5F"/>
    <w:rsid w:val="0001356C"/>
    <w:rsid w:val="0001398B"/>
    <w:rsid w:val="0001455A"/>
    <w:rsid w:val="00014C3C"/>
    <w:rsid w:val="000152CC"/>
    <w:rsid w:val="00015592"/>
    <w:rsid w:val="00015B09"/>
    <w:rsid w:val="00015F8E"/>
    <w:rsid w:val="00017929"/>
    <w:rsid w:val="00020876"/>
    <w:rsid w:val="000209AC"/>
    <w:rsid w:val="00020B37"/>
    <w:rsid w:val="00020E1A"/>
    <w:rsid w:val="0002116B"/>
    <w:rsid w:val="00022132"/>
    <w:rsid w:val="00022384"/>
    <w:rsid w:val="00022E0B"/>
    <w:rsid w:val="00022F6E"/>
    <w:rsid w:val="00023C0E"/>
    <w:rsid w:val="000246DD"/>
    <w:rsid w:val="00024A63"/>
    <w:rsid w:val="00026BB9"/>
    <w:rsid w:val="00026C4D"/>
    <w:rsid w:val="00026E1A"/>
    <w:rsid w:val="00027143"/>
    <w:rsid w:val="0003029C"/>
    <w:rsid w:val="00030E98"/>
    <w:rsid w:val="00031619"/>
    <w:rsid w:val="0003170D"/>
    <w:rsid w:val="000329B2"/>
    <w:rsid w:val="00033D81"/>
    <w:rsid w:val="00035409"/>
    <w:rsid w:val="00035B99"/>
    <w:rsid w:val="000374CC"/>
    <w:rsid w:val="0004099A"/>
    <w:rsid w:val="00041EF4"/>
    <w:rsid w:val="000442CB"/>
    <w:rsid w:val="00044F1F"/>
    <w:rsid w:val="00044F81"/>
    <w:rsid w:val="00045AF8"/>
    <w:rsid w:val="0004606B"/>
    <w:rsid w:val="00050332"/>
    <w:rsid w:val="00050DC8"/>
    <w:rsid w:val="00051484"/>
    <w:rsid w:val="00052D54"/>
    <w:rsid w:val="00054304"/>
    <w:rsid w:val="00057ACE"/>
    <w:rsid w:val="000605AD"/>
    <w:rsid w:val="0006071E"/>
    <w:rsid w:val="00061937"/>
    <w:rsid w:val="00062FBE"/>
    <w:rsid w:val="0006427C"/>
    <w:rsid w:val="0006574E"/>
    <w:rsid w:val="000663B3"/>
    <w:rsid w:val="0006643D"/>
    <w:rsid w:val="00066B5E"/>
    <w:rsid w:val="00070336"/>
    <w:rsid w:val="000734EA"/>
    <w:rsid w:val="00074F3F"/>
    <w:rsid w:val="00075242"/>
    <w:rsid w:val="000758F2"/>
    <w:rsid w:val="0007763A"/>
    <w:rsid w:val="00080273"/>
    <w:rsid w:val="00080B20"/>
    <w:rsid w:val="00081215"/>
    <w:rsid w:val="00081671"/>
    <w:rsid w:val="00081DA2"/>
    <w:rsid w:val="00083282"/>
    <w:rsid w:val="000836E4"/>
    <w:rsid w:val="000859A6"/>
    <w:rsid w:val="00085EEA"/>
    <w:rsid w:val="00086608"/>
    <w:rsid w:val="0008743E"/>
    <w:rsid w:val="000875C5"/>
    <w:rsid w:val="000877FB"/>
    <w:rsid w:val="000904F1"/>
    <w:rsid w:val="00091F19"/>
    <w:rsid w:val="0009275C"/>
    <w:rsid w:val="00092E02"/>
    <w:rsid w:val="00093DA8"/>
    <w:rsid w:val="00093E46"/>
    <w:rsid w:val="00094B4E"/>
    <w:rsid w:val="00094DD0"/>
    <w:rsid w:val="00095BA4"/>
    <w:rsid w:val="00096D32"/>
    <w:rsid w:val="00097FD4"/>
    <w:rsid w:val="000A1A2B"/>
    <w:rsid w:val="000A276B"/>
    <w:rsid w:val="000A28C0"/>
    <w:rsid w:val="000A2DCE"/>
    <w:rsid w:val="000A3A40"/>
    <w:rsid w:val="000A45AD"/>
    <w:rsid w:val="000A4BA3"/>
    <w:rsid w:val="000A512E"/>
    <w:rsid w:val="000A6829"/>
    <w:rsid w:val="000B02AD"/>
    <w:rsid w:val="000B0653"/>
    <w:rsid w:val="000B08D9"/>
    <w:rsid w:val="000B146C"/>
    <w:rsid w:val="000B167E"/>
    <w:rsid w:val="000B36B7"/>
    <w:rsid w:val="000B4699"/>
    <w:rsid w:val="000B5285"/>
    <w:rsid w:val="000B5EEE"/>
    <w:rsid w:val="000B6493"/>
    <w:rsid w:val="000C05FB"/>
    <w:rsid w:val="000C0C43"/>
    <w:rsid w:val="000C11AB"/>
    <w:rsid w:val="000C160E"/>
    <w:rsid w:val="000C1B13"/>
    <w:rsid w:val="000C26DA"/>
    <w:rsid w:val="000C32E8"/>
    <w:rsid w:val="000C3514"/>
    <w:rsid w:val="000C46B7"/>
    <w:rsid w:val="000C4AB4"/>
    <w:rsid w:val="000C50CD"/>
    <w:rsid w:val="000C5E90"/>
    <w:rsid w:val="000D0CC5"/>
    <w:rsid w:val="000D1037"/>
    <w:rsid w:val="000D1172"/>
    <w:rsid w:val="000D1656"/>
    <w:rsid w:val="000D209E"/>
    <w:rsid w:val="000D28C9"/>
    <w:rsid w:val="000D556E"/>
    <w:rsid w:val="000D595B"/>
    <w:rsid w:val="000D5E2F"/>
    <w:rsid w:val="000D6CAB"/>
    <w:rsid w:val="000D7675"/>
    <w:rsid w:val="000D78A3"/>
    <w:rsid w:val="000E07E7"/>
    <w:rsid w:val="000E1519"/>
    <w:rsid w:val="000E1A43"/>
    <w:rsid w:val="000E1FFA"/>
    <w:rsid w:val="000E35DE"/>
    <w:rsid w:val="000E41B0"/>
    <w:rsid w:val="000E4D1E"/>
    <w:rsid w:val="000E501F"/>
    <w:rsid w:val="000E74B9"/>
    <w:rsid w:val="000F083D"/>
    <w:rsid w:val="000F105A"/>
    <w:rsid w:val="000F10AD"/>
    <w:rsid w:val="000F1A9B"/>
    <w:rsid w:val="000F1F3D"/>
    <w:rsid w:val="000F38D1"/>
    <w:rsid w:val="000F3A76"/>
    <w:rsid w:val="000F3E8B"/>
    <w:rsid w:val="000F4B82"/>
    <w:rsid w:val="000F4C09"/>
    <w:rsid w:val="000F5D81"/>
    <w:rsid w:val="000F6037"/>
    <w:rsid w:val="000F6FB2"/>
    <w:rsid w:val="0010070A"/>
    <w:rsid w:val="00100C23"/>
    <w:rsid w:val="00101119"/>
    <w:rsid w:val="00101A0B"/>
    <w:rsid w:val="00103BFD"/>
    <w:rsid w:val="00104057"/>
    <w:rsid w:val="001060FB"/>
    <w:rsid w:val="00106689"/>
    <w:rsid w:val="00106B3A"/>
    <w:rsid w:val="001105EA"/>
    <w:rsid w:val="00111289"/>
    <w:rsid w:val="001119FE"/>
    <w:rsid w:val="00111F90"/>
    <w:rsid w:val="00112C60"/>
    <w:rsid w:val="00113CFF"/>
    <w:rsid w:val="00113D1D"/>
    <w:rsid w:val="00114E39"/>
    <w:rsid w:val="00115BCB"/>
    <w:rsid w:val="00116CB0"/>
    <w:rsid w:val="00116F1F"/>
    <w:rsid w:val="00117144"/>
    <w:rsid w:val="00120495"/>
    <w:rsid w:val="001217EF"/>
    <w:rsid w:val="00122131"/>
    <w:rsid w:val="001225B5"/>
    <w:rsid w:val="001226FB"/>
    <w:rsid w:val="0012340A"/>
    <w:rsid w:val="001243FD"/>
    <w:rsid w:val="00124839"/>
    <w:rsid w:val="00124F62"/>
    <w:rsid w:val="0012579F"/>
    <w:rsid w:val="0012673B"/>
    <w:rsid w:val="001268A3"/>
    <w:rsid w:val="00130087"/>
    <w:rsid w:val="0013012B"/>
    <w:rsid w:val="00130DE7"/>
    <w:rsid w:val="00131E28"/>
    <w:rsid w:val="00131FDB"/>
    <w:rsid w:val="00132032"/>
    <w:rsid w:val="00132328"/>
    <w:rsid w:val="001349B3"/>
    <w:rsid w:val="00134BFF"/>
    <w:rsid w:val="00137EAB"/>
    <w:rsid w:val="00137EB2"/>
    <w:rsid w:val="00140A4E"/>
    <w:rsid w:val="00141465"/>
    <w:rsid w:val="00141F4E"/>
    <w:rsid w:val="00142E46"/>
    <w:rsid w:val="00142F86"/>
    <w:rsid w:val="0014407E"/>
    <w:rsid w:val="001444A4"/>
    <w:rsid w:val="00144958"/>
    <w:rsid w:val="001471A7"/>
    <w:rsid w:val="00147F22"/>
    <w:rsid w:val="00152C1B"/>
    <w:rsid w:val="001533BB"/>
    <w:rsid w:val="00153723"/>
    <w:rsid w:val="001540EC"/>
    <w:rsid w:val="001542D5"/>
    <w:rsid w:val="0015431A"/>
    <w:rsid w:val="0015696A"/>
    <w:rsid w:val="00156ABD"/>
    <w:rsid w:val="00156C88"/>
    <w:rsid w:val="00157755"/>
    <w:rsid w:val="00160502"/>
    <w:rsid w:val="00160633"/>
    <w:rsid w:val="00162978"/>
    <w:rsid w:val="00162AAF"/>
    <w:rsid w:val="001633D5"/>
    <w:rsid w:val="00163460"/>
    <w:rsid w:val="001635C5"/>
    <w:rsid w:val="001658EE"/>
    <w:rsid w:val="00166A0A"/>
    <w:rsid w:val="00166C2E"/>
    <w:rsid w:val="00167511"/>
    <w:rsid w:val="00171361"/>
    <w:rsid w:val="0017333B"/>
    <w:rsid w:val="00173711"/>
    <w:rsid w:val="00173D26"/>
    <w:rsid w:val="00180B1F"/>
    <w:rsid w:val="0018139E"/>
    <w:rsid w:val="00182725"/>
    <w:rsid w:val="00182D7D"/>
    <w:rsid w:val="0018417F"/>
    <w:rsid w:val="0018506F"/>
    <w:rsid w:val="001856DE"/>
    <w:rsid w:val="00185D1B"/>
    <w:rsid w:val="001906C8"/>
    <w:rsid w:val="00190821"/>
    <w:rsid w:val="0019139E"/>
    <w:rsid w:val="001926B3"/>
    <w:rsid w:val="001928C9"/>
    <w:rsid w:val="00192C14"/>
    <w:rsid w:val="00192E9E"/>
    <w:rsid w:val="00193DB7"/>
    <w:rsid w:val="00194566"/>
    <w:rsid w:val="001945C1"/>
    <w:rsid w:val="00194857"/>
    <w:rsid w:val="00195566"/>
    <w:rsid w:val="0019556F"/>
    <w:rsid w:val="001A16C0"/>
    <w:rsid w:val="001A1E68"/>
    <w:rsid w:val="001A2C74"/>
    <w:rsid w:val="001A476B"/>
    <w:rsid w:val="001A51B7"/>
    <w:rsid w:val="001A57AA"/>
    <w:rsid w:val="001A5EB7"/>
    <w:rsid w:val="001A6598"/>
    <w:rsid w:val="001A7FA5"/>
    <w:rsid w:val="001B0C92"/>
    <w:rsid w:val="001B10EC"/>
    <w:rsid w:val="001B15A9"/>
    <w:rsid w:val="001B1682"/>
    <w:rsid w:val="001B1A71"/>
    <w:rsid w:val="001B1D5E"/>
    <w:rsid w:val="001B1FB2"/>
    <w:rsid w:val="001B2A03"/>
    <w:rsid w:val="001B393F"/>
    <w:rsid w:val="001B493E"/>
    <w:rsid w:val="001B56A9"/>
    <w:rsid w:val="001B703E"/>
    <w:rsid w:val="001B7623"/>
    <w:rsid w:val="001C139D"/>
    <w:rsid w:val="001C17D8"/>
    <w:rsid w:val="001C429D"/>
    <w:rsid w:val="001C7B0E"/>
    <w:rsid w:val="001D055C"/>
    <w:rsid w:val="001D062D"/>
    <w:rsid w:val="001D06D7"/>
    <w:rsid w:val="001D0B50"/>
    <w:rsid w:val="001D14F4"/>
    <w:rsid w:val="001D1848"/>
    <w:rsid w:val="001D1867"/>
    <w:rsid w:val="001D2960"/>
    <w:rsid w:val="001D2A6B"/>
    <w:rsid w:val="001D360A"/>
    <w:rsid w:val="001D47CE"/>
    <w:rsid w:val="001D6184"/>
    <w:rsid w:val="001E1096"/>
    <w:rsid w:val="001E1772"/>
    <w:rsid w:val="001E1C8B"/>
    <w:rsid w:val="001E2558"/>
    <w:rsid w:val="001E34DF"/>
    <w:rsid w:val="001E3633"/>
    <w:rsid w:val="001E39C4"/>
    <w:rsid w:val="001E46DB"/>
    <w:rsid w:val="001E4CDB"/>
    <w:rsid w:val="001E4ECD"/>
    <w:rsid w:val="001E5B20"/>
    <w:rsid w:val="001E7052"/>
    <w:rsid w:val="001E7559"/>
    <w:rsid w:val="001E755B"/>
    <w:rsid w:val="001E796B"/>
    <w:rsid w:val="001E7A5A"/>
    <w:rsid w:val="001E7B0C"/>
    <w:rsid w:val="001E7C97"/>
    <w:rsid w:val="001F1A23"/>
    <w:rsid w:val="001F1F46"/>
    <w:rsid w:val="001F2C57"/>
    <w:rsid w:val="001F3D05"/>
    <w:rsid w:val="001F3D57"/>
    <w:rsid w:val="001F4005"/>
    <w:rsid w:val="001F54E3"/>
    <w:rsid w:val="001F58B6"/>
    <w:rsid w:val="001F5F40"/>
    <w:rsid w:val="001F6AC6"/>
    <w:rsid w:val="001F6EAC"/>
    <w:rsid w:val="001F7ACA"/>
    <w:rsid w:val="002011F4"/>
    <w:rsid w:val="00201ADB"/>
    <w:rsid w:val="00201E52"/>
    <w:rsid w:val="00202A98"/>
    <w:rsid w:val="00202B52"/>
    <w:rsid w:val="00203F88"/>
    <w:rsid w:val="002044C6"/>
    <w:rsid w:val="002050C1"/>
    <w:rsid w:val="002063AC"/>
    <w:rsid w:val="00206DB0"/>
    <w:rsid w:val="00210960"/>
    <w:rsid w:val="00210D5D"/>
    <w:rsid w:val="00211F6F"/>
    <w:rsid w:val="0021265C"/>
    <w:rsid w:val="002129F4"/>
    <w:rsid w:val="00213549"/>
    <w:rsid w:val="00213A37"/>
    <w:rsid w:val="00213EF2"/>
    <w:rsid w:val="0021426D"/>
    <w:rsid w:val="0021531D"/>
    <w:rsid w:val="00215C81"/>
    <w:rsid w:val="002171B5"/>
    <w:rsid w:val="00217502"/>
    <w:rsid w:val="00220A6E"/>
    <w:rsid w:val="00221302"/>
    <w:rsid w:val="00221A2D"/>
    <w:rsid w:val="00222B9C"/>
    <w:rsid w:val="00223BCF"/>
    <w:rsid w:val="00223D5B"/>
    <w:rsid w:val="00227A1D"/>
    <w:rsid w:val="0023062D"/>
    <w:rsid w:val="0023083A"/>
    <w:rsid w:val="0023094B"/>
    <w:rsid w:val="00230CE1"/>
    <w:rsid w:val="002310C6"/>
    <w:rsid w:val="00231223"/>
    <w:rsid w:val="00233046"/>
    <w:rsid w:val="00233144"/>
    <w:rsid w:val="00233803"/>
    <w:rsid w:val="002341E7"/>
    <w:rsid w:val="002346EB"/>
    <w:rsid w:val="002358AB"/>
    <w:rsid w:val="00235990"/>
    <w:rsid w:val="00242F3E"/>
    <w:rsid w:val="00243182"/>
    <w:rsid w:val="0024495D"/>
    <w:rsid w:val="00245EF4"/>
    <w:rsid w:val="002469C0"/>
    <w:rsid w:val="00247F6C"/>
    <w:rsid w:val="002502F5"/>
    <w:rsid w:val="002540E9"/>
    <w:rsid w:val="00254D15"/>
    <w:rsid w:val="00255418"/>
    <w:rsid w:val="00255ADB"/>
    <w:rsid w:val="00255CCE"/>
    <w:rsid w:val="0026075F"/>
    <w:rsid w:val="00263CA3"/>
    <w:rsid w:val="002647AF"/>
    <w:rsid w:val="0026656D"/>
    <w:rsid w:val="00270192"/>
    <w:rsid w:val="00270BAD"/>
    <w:rsid w:val="00270F7C"/>
    <w:rsid w:val="00272FD6"/>
    <w:rsid w:val="0027305F"/>
    <w:rsid w:val="002732A5"/>
    <w:rsid w:val="00274D0B"/>
    <w:rsid w:val="00276A44"/>
    <w:rsid w:val="00277D54"/>
    <w:rsid w:val="002800A9"/>
    <w:rsid w:val="00280863"/>
    <w:rsid w:val="00281A23"/>
    <w:rsid w:val="002822FE"/>
    <w:rsid w:val="00286137"/>
    <w:rsid w:val="002861F4"/>
    <w:rsid w:val="00286275"/>
    <w:rsid w:val="002866A0"/>
    <w:rsid w:val="002866B6"/>
    <w:rsid w:val="00286F84"/>
    <w:rsid w:val="002879A5"/>
    <w:rsid w:val="00287E7E"/>
    <w:rsid w:val="002903BF"/>
    <w:rsid w:val="00291254"/>
    <w:rsid w:val="0029140E"/>
    <w:rsid w:val="0029226C"/>
    <w:rsid w:val="0029246D"/>
    <w:rsid w:val="002929A3"/>
    <w:rsid w:val="002950E7"/>
    <w:rsid w:val="002960B0"/>
    <w:rsid w:val="0029656F"/>
    <w:rsid w:val="002A0083"/>
    <w:rsid w:val="002A0884"/>
    <w:rsid w:val="002A1146"/>
    <w:rsid w:val="002A273F"/>
    <w:rsid w:val="002A28A1"/>
    <w:rsid w:val="002A2B76"/>
    <w:rsid w:val="002A3329"/>
    <w:rsid w:val="002A36B5"/>
    <w:rsid w:val="002A463D"/>
    <w:rsid w:val="002A4A7A"/>
    <w:rsid w:val="002A5037"/>
    <w:rsid w:val="002A6650"/>
    <w:rsid w:val="002A76B4"/>
    <w:rsid w:val="002A7D82"/>
    <w:rsid w:val="002B182F"/>
    <w:rsid w:val="002B1BDC"/>
    <w:rsid w:val="002B2C70"/>
    <w:rsid w:val="002B4339"/>
    <w:rsid w:val="002B4A86"/>
    <w:rsid w:val="002B4C21"/>
    <w:rsid w:val="002B59FB"/>
    <w:rsid w:val="002B5DD9"/>
    <w:rsid w:val="002B616C"/>
    <w:rsid w:val="002B63CE"/>
    <w:rsid w:val="002B6821"/>
    <w:rsid w:val="002B7A36"/>
    <w:rsid w:val="002C0810"/>
    <w:rsid w:val="002C1012"/>
    <w:rsid w:val="002C16FB"/>
    <w:rsid w:val="002C2D5D"/>
    <w:rsid w:val="002C32C7"/>
    <w:rsid w:val="002C4569"/>
    <w:rsid w:val="002C5764"/>
    <w:rsid w:val="002C637F"/>
    <w:rsid w:val="002C7404"/>
    <w:rsid w:val="002C75EB"/>
    <w:rsid w:val="002C783E"/>
    <w:rsid w:val="002C7FC9"/>
    <w:rsid w:val="002D1E31"/>
    <w:rsid w:val="002D3B41"/>
    <w:rsid w:val="002D4538"/>
    <w:rsid w:val="002D4548"/>
    <w:rsid w:val="002D5245"/>
    <w:rsid w:val="002D63ED"/>
    <w:rsid w:val="002E0075"/>
    <w:rsid w:val="002E07B0"/>
    <w:rsid w:val="002E0A50"/>
    <w:rsid w:val="002E249F"/>
    <w:rsid w:val="002E35C1"/>
    <w:rsid w:val="002E3E42"/>
    <w:rsid w:val="002E4690"/>
    <w:rsid w:val="002E55D3"/>
    <w:rsid w:val="002E6737"/>
    <w:rsid w:val="002E70EE"/>
    <w:rsid w:val="002E7618"/>
    <w:rsid w:val="002F1173"/>
    <w:rsid w:val="002F143E"/>
    <w:rsid w:val="002F17D1"/>
    <w:rsid w:val="002F1CCC"/>
    <w:rsid w:val="002F275B"/>
    <w:rsid w:val="002F3992"/>
    <w:rsid w:val="002F39B9"/>
    <w:rsid w:val="002F4113"/>
    <w:rsid w:val="002F580E"/>
    <w:rsid w:val="002F58EF"/>
    <w:rsid w:val="002F627D"/>
    <w:rsid w:val="002F7C04"/>
    <w:rsid w:val="00300643"/>
    <w:rsid w:val="0030447C"/>
    <w:rsid w:val="00304BFB"/>
    <w:rsid w:val="0030602C"/>
    <w:rsid w:val="00306344"/>
    <w:rsid w:val="003101A3"/>
    <w:rsid w:val="00310991"/>
    <w:rsid w:val="0031141A"/>
    <w:rsid w:val="00312918"/>
    <w:rsid w:val="00312945"/>
    <w:rsid w:val="00312A9E"/>
    <w:rsid w:val="00312EE7"/>
    <w:rsid w:val="0031308F"/>
    <w:rsid w:val="0031312D"/>
    <w:rsid w:val="0031526B"/>
    <w:rsid w:val="00316970"/>
    <w:rsid w:val="00317300"/>
    <w:rsid w:val="00320A72"/>
    <w:rsid w:val="0032158F"/>
    <w:rsid w:val="00321ED9"/>
    <w:rsid w:val="003224CB"/>
    <w:rsid w:val="0032387A"/>
    <w:rsid w:val="0032404A"/>
    <w:rsid w:val="00327173"/>
    <w:rsid w:val="00327EEC"/>
    <w:rsid w:val="00330078"/>
    <w:rsid w:val="003307AA"/>
    <w:rsid w:val="00330854"/>
    <w:rsid w:val="0033196A"/>
    <w:rsid w:val="00332CFE"/>
    <w:rsid w:val="00333F92"/>
    <w:rsid w:val="00334D1C"/>
    <w:rsid w:val="00334EDA"/>
    <w:rsid w:val="00335D6B"/>
    <w:rsid w:val="00336CCE"/>
    <w:rsid w:val="00337F09"/>
    <w:rsid w:val="0034163C"/>
    <w:rsid w:val="00342522"/>
    <w:rsid w:val="00342D70"/>
    <w:rsid w:val="0034357A"/>
    <w:rsid w:val="00344A6F"/>
    <w:rsid w:val="00345FEB"/>
    <w:rsid w:val="00346A34"/>
    <w:rsid w:val="00347B87"/>
    <w:rsid w:val="003521D2"/>
    <w:rsid w:val="00352801"/>
    <w:rsid w:val="00353964"/>
    <w:rsid w:val="003540E3"/>
    <w:rsid w:val="00354EA7"/>
    <w:rsid w:val="00356498"/>
    <w:rsid w:val="003565A3"/>
    <w:rsid w:val="003568AA"/>
    <w:rsid w:val="00356FAF"/>
    <w:rsid w:val="003571F5"/>
    <w:rsid w:val="0035781C"/>
    <w:rsid w:val="003602E6"/>
    <w:rsid w:val="003606E9"/>
    <w:rsid w:val="003608FA"/>
    <w:rsid w:val="0036121C"/>
    <w:rsid w:val="00361872"/>
    <w:rsid w:val="00361BF1"/>
    <w:rsid w:val="00362DA4"/>
    <w:rsid w:val="00363449"/>
    <w:rsid w:val="00363B59"/>
    <w:rsid w:val="0036525A"/>
    <w:rsid w:val="0036576F"/>
    <w:rsid w:val="00365D84"/>
    <w:rsid w:val="00367506"/>
    <w:rsid w:val="00371627"/>
    <w:rsid w:val="0037339F"/>
    <w:rsid w:val="00373ADD"/>
    <w:rsid w:val="003757E1"/>
    <w:rsid w:val="003803CD"/>
    <w:rsid w:val="00381818"/>
    <w:rsid w:val="003828C0"/>
    <w:rsid w:val="00382DC8"/>
    <w:rsid w:val="0038301A"/>
    <w:rsid w:val="00383D56"/>
    <w:rsid w:val="003844BF"/>
    <w:rsid w:val="00385C16"/>
    <w:rsid w:val="00386615"/>
    <w:rsid w:val="00386986"/>
    <w:rsid w:val="00387909"/>
    <w:rsid w:val="00387B26"/>
    <w:rsid w:val="00387D74"/>
    <w:rsid w:val="00390178"/>
    <w:rsid w:val="0039100A"/>
    <w:rsid w:val="00391496"/>
    <w:rsid w:val="00392DB1"/>
    <w:rsid w:val="00393071"/>
    <w:rsid w:val="003944B2"/>
    <w:rsid w:val="00394FC7"/>
    <w:rsid w:val="00396986"/>
    <w:rsid w:val="003A0211"/>
    <w:rsid w:val="003A0836"/>
    <w:rsid w:val="003A1155"/>
    <w:rsid w:val="003A142D"/>
    <w:rsid w:val="003A446D"/>
    <w:rsid w:val="003A69C7"/>
    <w:rsid w:val="003A6CAB"/>
    <w:rsid w:val="003B194D"/>
    <w:rsid w:val="003B2AA0"/>
    <w:rsid w:val="003B339F"/>
    <w:rsid w:val="003B482D"/>
    <w:rsid w:val="003B5F98"/>
    <w:rsid w:val="003C14BA"/>
    <w:rsid w:val="003C4B5F"/>
    <w:rsid w:val="003C64DB"/>
    <w:rsid w:val="003C66C7"/>
    <w:rsid w:val="003C68DD"/>
    <w:rsid w:val="003C6CDC"/>
    <w:rsid w:val="003C7179"/>
    <w:rsid w:val="003C772F"/>
    <w:rsid w:val="003C7898"/>
    <w:rsid w:val="003C7AD0"/>
    <w:rsid w:val="003D2708"/>
    <w:rsid w:val="003D2BC7"/>
    <w:rsid w:val="003D2EBD"/>
    <w:rsid w:val="003D3A9C"/>
    <w:rsid w:val="003D3F67"/>
    <w:rsid w:val="003D5C64"/>
    <w:rsid w:val="003D7916"/>
    <w:rsid w:val="003D7918"/>
    <w:rsid w:val="003D7AFB"/>
    <w:rsid w:val="003E0211"/>
    <w:rsid w:val="003E143D"/>
    <w:rsid w:val="003E1631"/>
    <w:rsid w:val="003E179C"/>
    <w:rsid w:val="003E1A99"/>
    <w:rsid w:val="003E2725"/>
    <w:rsid w:val="003E2B15"/>
    <w:rsid w:val="003E3B76"/>
    <w:rsid w:val="003E5018"/>
    <w:rsid w:val="003E6D60"/>
    <w:rsid w:val="003E77E1"/>
    <w:rsid w:val="003E789A"/>
    <w:rsid w:val="003F00DE"/>
    <w:rsid w:val="003F06E8"/>
    <w:rsid w:val="003F0EC5"/>
    <w:rsid w:val="003F1A6B"/>
    <w:rsid w:val="003F2DCD"/>
    <w:rsid w:val="003F2E84"/>
    <w:rsid w:val="003F2F49"/>
    <w:rsid w:val="003F35AE"/>
    <w:rsid w:val="003F3C00"/>
    <w:rsid w:val="003F5571"/>
    <w:rsid w:val="003F5F51"/>
    <w:rsid w:val="003F6092"/>
    <w:rsid w:val="003F6480"/>
    <w:rsid w:val="003F6F04"/>
    <w:rsid w:val="003F7638"/>
    <w:rsid w:val="003F7B7D"/>
    <w:rsid w:val="0040076E"/>
    <w:rsid w:val="004009E7"/>
    <w:rsid w:val="00400C3A"/>
    <w:rsid w:val="00401C9F"/>
    <w:rsid w:val="004020BB"/>
    <w:rsid w:val="00402B9A"/>
    <w:rsid w:val="00403017"/>
    <w:rsid w:val="0040345D"/>
    <w:rsid w:val="00404DB9"/>
    <w:rsid w:val="00405CCB"/>
    <w:rsid w:val="00410842"/>
    <w:rsid w:val="0041399D"/>
    <w:rsid w:val="00414FB7"/>
    <w:rsid w:val="0041504B"/>
    <w:rsid w:val="00415233"/>
    <w:rsid w:val="00415A4E"/>
    <w:rsid w:val="00415A6C"/>
    <w:rsid w:val="0041769E"/>
    <w:rsid w:val="00424248"/>
    <w:rsid w:val="00425129"/>
    <w:rsid w:val="00425C1C"/>
    <w:rsid w:val="004264EC"/>
    <w:rsid w:val="004323D2"/>
    <w:rsid w:val="004334FD"/>
    <w:rsid w:val="00436ABC"/>
    <w:rsid w:val="00436C6E"/>
    <w:rsid w:val="00437CF2"/>
    <w:rsid w:val="00440BCB"/>
    <w:rsid w:val="00441047"/>
    <w:rsid w:val="0044205B"/>
    <w:rsid w:val="004421D0"/>
    <w:rsid w:val="00442252"/>
    <w:rsid w:val="00442E2C"/>
    <w:rsid w:val="00442EE8"/>
    <w:rsid w:val="00443443"/>
    <w:rsid w:val="004434D7"/>
    <w:rsid w:val="00446204"/>
    <w:rsid w:val="004463E8"/>
    <w:rsid w:val="004463FB"/>
    <w:rsid w:val="004470BE"/>
    <w:rsid w:val="0044726D"/>
    <w:rsid w:val="00450021"/>
    <w:rsid w:val="004506C0"/>
    <w:rsid w:val="0045075B"/>
    <w:rsid w:val="00451015"/>
    <w:rsid w:val="00451E20"/>
    <w:rsid w:val="004533DD"/>
    <w:rsid w:val="0045367F"/>
    <w:rsid w:val="00453807"/>
    <w:rsid w:val="00454DCA"/>
    <w:rsid w:val="00456364"/>
    <w:rsid w:val="00457275"/>
    <w:rsid w:val="004576C6"/>
    <w:rsid w:val="00461A12"/>
    <w:rsid w:val="00462185"/>
    <w:rsid w:val="00462ED9"/>
    <w:rsid w:val="004635E5"/>
    <w:rsid w:val="00464352"/>
    <w:rsid w:val="00464F14"/>
    <w:rsid w:val="004660E1"/>
    <w:rsid w:val="004663DF"/>
    <w:rsid w:val="00466B3C"/>
    <w:rsid w:val="00470226"/>
    <w:rsid w:val="004702AC"/>
    <w:rsid w:val="004708A8"/>
    <w:rsid w:val="00471D35"/>
    <w:rsid w:val="00472F9D"/>
    <w:rsid w:val="0047470F"/>
    <w:rsid w:val="00474873"/>
    <w:rsid w:val="004749FF"/>
    <w:rsid w:val="00475060"/>
    <w:rsid w:val="0047561F"/>
    <w:rsid w:val="00475D64"/>
    <w:rsid w:val="00476A7D"/>
    <w:rsid w:val="004774D3"/>
    <w:rsid w:val="004775A3"/>
    <w:rsid w:val="00477864"/>
    <w:rsid w:val="0047798B"/>
    <w:rsid w:val="004810B7"/>
    <w:rsid w:val="0048188E"/>
    <w:rsid w:val="00482EF3"/>
    <w:rsid w:val="00482FA0"/>
    <w:rsid w:val="00484206"/>
    <w:rsid w:val="004845D0"/>
    <w:rsid w:val="004851C6"/>
    <w:rsid w:val="00485947"/>
    <w:rsid w:val="00485C23"/>
    <w:rsid w:val="00485CD5"/>
    <w:rsid w:val="00486135"/>
    <w:rsid w:val="00486813"/>
    <w:rsid w:val="00490419"/>
    <w:rsid w:val="00490810"/>
    <w:rsid w:val="00490D2B"/>
    <w:rsid w:val="00490E0F"/>
    <w:rsid w:val="00491429"/>
    <w:rsid w:val="004928CE"/>
    <w:rsid w:val="004934EA"/>
    <w:rsid w:val="00493F5D"/>
    <w:rsid w:val="00494AE1"/>
    <w:rsid w:val="00495329"/>
    <w:rsid w:val="00495581"/>
    <w:rsid w:val="00495A97"/>
    <w:rsid w:val="00496B21"/>
    <w:rsid w:val="00496D9F"/>
    <w:rsid w:val="00497F43"/>
    <w:rsid w:val="004A3084"/>
    <w:rsid w:val="004A7758"/>
    <w:rsid w:val="004A7957"/>
    <w:rsid w:val="004B17E3"/>
    <w:rsid w:val="004B2771"/>
    <w:rsid w:val="004B337A"/>
    <w:rsid w:val="004B4489"/>
    <w:rsid w:val="004B4B73"/>
    <w:rsid w:val="004B6CA2"/>
    <w:rsid w:val="004B6E07"/>
    <w:rsid w:val="004B7333"/>
    <w:rsid w:val="004B73AA"/>
    <w:rsid w:val="004C05A1"/>
    <w:rsid w:val="004C07A3"/>
    <w:rsid w:val="004C23F1"/>
    <w:rsid w:val="004C27A3"/>
    <w:rsid w:val="004C4950"/>
    <w:rsid w:val="004C507F"/>
    <w:rsid w:val="004C5BD5"/>
    <w:rsid w:val="004C7035"/>
    <w:rsid w:val="004C71F2"/>
    <w:rsid w:val="004C76A5"/>
    <w:rsid w:val="004D000E"/>
    <w:rsid w:val="004D1AEB"/>
    <w:rsid w:val="004D59FB"/>
    <w:rsid w:val="004D5A75"/>
    <w:rsid w:val="004D5EC9"/>
    <w:rsid w:val="004D6968"/>
    <w:rsid w:val="004D722B"/>
    <w:rsid w:val="004D7279"/>
    <w:rsid w:val="004E0009"/>
    <w:rsid w:val="004E2450"/>
    <w:rsid w:val="004E29FA"/>
    <w:rsid w:val="004E2FFC"/>
    <w:rsid w:val="004E304B"/>
    <w:rsid w:val="004E3281"/>
    <w:rsid w:val="004E390A"/>
    <w:rsid w:val="004E3D9D"/>
    <w:rsid w:val="004E4690"/>
    <w:rsid w:val="004E6994"/>
    <w:rsid w:val="004E78CE"/>
    <w:rsid w:val="004E7DA7"/>
    <w:rsid w:val="004E7E21"/>
    <w:rsid w:val="004E7F1E"/>
    <w:rsid w:val="004F0CF0"/>
    <w:rsid w:val="004F16E9"/>
    <w:rsid w:val="004F1AFA"/>
    <w:rsid w:val="004F23B4"/>
    <w:rsid w:val="004F23DD"/>
    <w:rsid w:val="004F25BE"/>
    <w:rsid w:val="004F4DF8"/>
    <w:rsid w:val="004F60BD"/>
    <w:rsid w:val="004F6257"/>
    <w:rsid w:val="00500443"/>
    <w:rsid w:val="005013C7"/>
    <w:rsid w:val="00501C34"/>
    <w:rsid w:val="0050389E"/>
    <w:rsid w:val="0050595E"/>
    <w:rsid w:val="00505F72"/>
    <w:rsid w:val="005062C3"/>
    <w:rsid w:val="0050722C"/>
    <w:rsid w:val="00507576"/>
    <w:rsid w:val="00507691"/>
    <w:rsid w:val="00510F1B"/>
    <w:rsid w:val="00511108"/>
    <w:rsid w:val="00512232"/>
    <w:rsid w:val="005138E6"/>
    <w:rsid w:val="00513D4F"/>
    <w:rsid w:val="00513EA6"/>
    <w:rsid w:val="00514136"/>
    <w:rsid w:val="00514C56"/>
    <w:rsid w:val="00515464"/>
    <w:rsid w:val="005157C6"/>
    <w:rsid w:val="00515E7B"/>
    <w:rsid w:val="00516269"/>
    <w:rsid w:val="00522EFA"/>
    <w:rsid w:val="00523568"/>
    <w:rsid w:val="0052385B"/>
    <w:rsid w:val="00523DA8"/>
    <w:rsid w:val="00524B8E"/>
    <w:rsid w:val="00525816"/>
    <w:rsid w:val="005260E8"/>
    <w:rsid w:val="00526513"/>
    <w:rsid w:val="0052726C"/>
    <w:rsid w:val="005275C1"/>
    <w:rsid w:val="005307CC"/>
    <w:rsid w:val="00532694"/>
    <w:rsid w:val="00532F82"/>
    <w:rsid w:val="0053303C"/>
    <w:rsid w:val="005346B4"/>
    <w:rsid w:val="00535DB9"/>
    <w:rsid w:val="0053663F"/>
    <w:rsid w:val="00536C2D"/>
    <w:rsid w:val="00537530"/>
    <w:rsid w:val="005403F7"/>
    <w:rsid w:val="00540860"/>
    <w:rsid w:val="005410C0"/>
    <w:rsid w:val="00541105"/>
    <w:rsid w:val="0054133A"/>
    <w:rsid w:val="00541A19"/>
    <w:rsid w:val="00541AA8"/>
    <w:rsid w:val="00541F7F"/>
    <w:rsid w:val="00542CAF"/>
    <w:rsid w:val="00543DFC"/>
    <w:rsid w:val="00544102"/>
    <w:rsid w:val="00546040"/>
    <w:rsid w:val="00546645"/>
    <w:rsid w:val="005475DA"/>
    <w:rsid w:val="00547661"/>
    <w:rsid w:val="00551BE0"/>
    <w:rsid w:val="00552F56"/>
    <w:rsid w:val="00552FC7"/>
    <w:rsid w:val="00553903"/>
    <w:rsid w:val="00554613"/>
    <w:rsid w:val="005556C3"/>
    <w:rsid w:val="005558A5"/>
    <w:rsid w:val="00556994"/>
    <w:rsid w:val="00557169"/>
    <w:rsid w:val="005576CB"/>
    <w:rsid w:val="00557E60"/>
    <w:rsid w:val="005604AF"/>
    <w:rsid w:val="00561006"/>
    <w:rsid w:val="005613F0"/>
    <w:rsid w:val="005621D8"/>
    <w:rsid w:val="00562A73"/>
    <w:rsid w:val="00562EA0"/>
    <w:rsid w:val="005630C2"/>
    <w:rsid w:val="00564121"/>
    <w:rsid w:val="00564449"/>
    <w:rsid w:val="005650AA"/>
    <w:rsid w:val="0056637F"/>
    <w:rsid w:val="005663B7"/>
    <w:rsid w:val="0057078D"/>
    <w:rsid w:val="00571BAC"/>
    <w:rsid w:val="00571C8B"/>
    <w:rsid w:val="00571E30"/>
    <w:rsid w:val="00572145"/>
    <w:rsid w:val="00575857"/>
    <w:rsid w:val="00575C76"/>
    <w:rsid w:val="005772A4"/>
    <w:rsid w:val="00577B05"/>
    <w:rsid w:val="00581473"/>
    <w:rsid w:val="00581F13"/>
    <w:rsid w:val="00582660"/>
    <w:rsid w:val="00582B14"/>
    <w:rsid w:val="0058394B"/>
    <w:rsid w:val="0058436E"/>
    <w:rsid w:val="00584660"/>
    <w:rsid w:val="00584CC6"/>
    <w:rsid w:val="0058551A"/>
    <w:rsid w:val="005860C1"/>
    <w:rsid w:val="00587C9D"/>
    <w:rsid w:val="00591777"/>
    <w:rsid w:val="00591FF4"/>
    <w:rsid w:val="00594A9D"/>
    <w:rsid w:val="00597B0C"/>
    <w:rsid w:val="00597BD2"/>
    <w:rsid w:val="005A0244"/>
    <w:rsid w:val="005A0276"/>
    <w:rsid w:val="005A03A4"/>
    <w:rsid w:val="005A0609"/>
    <w:rsid w:val="005A08C1"/>
    <w:rsid w:val="005A1646"/>
    <w:rsid w:val="005A1947"/>
    <w:rsid w:val="005A2A2C"/>
    <w:rsid w:val="005A3D9B"/>
    <w:rsid w:val="005A4250"/>
    <w:rsid w:val="005A4AAC"/>
    <w:rsid w:val="005A50A1"/>
    <w:rsid w:val="005A5E83"/>
    <w:rsid w:val="005A68AA"/>
    <w:rsid w:val="005A6B19"/>
    <w:rsid w:val="005A7589"/>
    <w:rsid w:val="005A7893"/>
    <w:rsid w:val="005A7DBE"/>
    <w:rsid w:val="005B05CB"/>
    <w:rsid w:val="005B1C65"/>
    <w:rsid w:val="005B21B4"/>
    <w:rsid w:val="005B311B"/>
    <w:rsid w:val="005B36B2"/>
    <w:rsid w:val="005B4383"/>
    <w:rsid w:val="005B47CC"/>
    <w:rsid w:val="005B4EB0"/>
    <w:rsid w:val="005B5498"/>
    <w:rsid w:val="005C1614"/>
    <w:rsid w:val="005C1893"/>
    <w:rsid w:val="005C211A"/>
    <w:rsid w:val="005C2171"/>
    <w:rsid w:val="005C23A3"/>
    <w:rsid w:val="005C4886"/>
    <w:rsid w:val="005C4D08"/>
    <w:rsid w:val="005C4E3C"/>
    <w:rsid w:val="005C6A10"/>
    <w:rsid w:val="005C6F36"/>
    <w:rsid w:val="005C72C8"/>
    <w:rsid w:val="005C7369"/>
    <w:rsid w:val="005C7A17"/>
    <w:rsid w:val="005D137D"/>
    <w:rsid w:val="005D4241"/>
    <w:rsid w:val="005D4D7F"/>
    <w:rsid w:val="005D4FF5"/>
    <w:rsid w:val="005D570D"/>
    <w:rsid w:val="005D584F"/>
    <w:rsid w:val="005D7024"/>
    <w:rsid w:val="005E23A6"/>
    <w:rsid w:val="005E2602"/>
    <w:rsid w:val="005E2EAE"/>
    <w:rsid w:val="005E32AF"/>
    <w:rsid w:val="005E469E"/>
    <w:rsid w:val="005E569D"/>
    <w:rsid w:val="005E6C29"/>
    <w:rsid w:val="005E743C"/>
    <w:rsid w:val="005E7659"/>
    <w:rsid w:val="005E7E0A"/>
    <w:rsid w:val="005F0BEB"/>
    <w:rsid w:val="005F180B"/>
    <w:rsid w:val="005F1A01"/>
    <w:rsid w:val="005F3AEF"/>
    <w:rsid w:val="005F49F6"/>
    <w:rsid w:val="005F5D7E"/>
    <w:rsid w:val="00600154"/>
    <w:rsid w:val="006002EA"/>
    <w:rsid w:val="00601746"/>
    <w:rsid w:val="00602322"/>
    <w:rsid w:val="00603112"/>
    <w:rsid w:val="00604F2C"/>
    <w:rsid w:val="00607D0B"/>
    <w:rsid w:val="006101AC"/>
    <w:rsid w:val="00610AF4"/>
    <w:rsid w:val="00611AB3"/>
    <w:rsid w:val="00611E5A"/>
    <w:rsid w:val="00611F5B"/>
    <w:rsid w:val="006120E4"/>
    <w:rsid w:val="00612219"/>
    <w:rsid w:val="00612549"/>
    <w:rsid w:val="00612A5F"/>
    <w:rsid w:val="00612C64"/>
    <w:rsid w:val="00613580"/>
    <w:rsid w:val="0061640D"/>
    <w:rsid w:val="00617E71"/>
    <w:rsid w:val="0062089C"/>
    <w:rsid w:val="00620BA4"/>
    <w:rsid w:val="00620E25"/>
    <w:rsid w:val="00623275"/>
    <w:rsid w:val="0062782A"/>
    <w:rsid w:val="00627C3D"/>
    <w:rsid w:val="006302D7"/>
    <w:rsid w:val="0063172A"/>
    <w:rsid w:val="006344E2"/>
    <w:rsid w:val="00634772"/>
    <w:rsid w:val="006347C4"/>
    <w:rsid w:val="0063583C"/>
    <w:rsid w:val="00636E30"/>
    <w:rsid w:val="006379E7"/>
    <w:rsid w:val="00641882"/>
    <w:rsid w:val="00645381"/>
    <w:rsid w:val="00645EBF"/>
    <w:rsid w:val="00645F4E"/>
    <w:rsid w:val="006463DD"/>
    <w:rsid w:val="00646B6D"/>
    <w:rsid w:val="00646F95"/>
    <w:rsid w:val="006475CA"/>
    <w:rsid w:val="00647CB0"/>
    <w:rsid w:val="00650298"/>
    <w:rsid w:val="00651AEF"/>
    <w:rsid w:val="00651E17"/>
    <w:rsid w:val="0065357C"/>
    <w:rsid w:val="00654F6A"/>
    <w:rsid w:val="00655F34"/>
    <w:rsid w:val="00657B45"/>
    <w:rsid w:val="00661CC4"/>
    <w:rsid w:val="00661EBB"/>
    <w:rsid w:val="006632B5"/>
    <w:rsid w:val="006648BA"/>
    <w:rsid w:val="00666982"/>
    <w:rsid w:val="00666C0B"/>
    <w:rsid w:val="00667219"/>
    <w:rsid w:val="0066726D"/>
    <w:rsid w:val="00667286"/>
    <w:rsid w:val="00667336"/>
    <w:rsid w:val="0067049F"/>
    <w:rsid w:val="00670EB8"/>
    <w:rsid w:val="00672283"/>
    <w:rsid w:val="00672396"/>
    <w:rsid w:val="00673009"/>
    <w:rsid w:val="00673706"/>
    <w:rsid w:val="00674718"/>
    <w:rsid w:val="00676F86"/>
    <w:rsid w:val="006815D6"/>
    <w:rsid w:val="00681BAF"/>
    <w:rsid w:val="00681D84"/>
    <w:rsid w:val="00682603"/>
    <w:rsid w:val="006832F1"/>
    <w:rsid w:val="006833B0"/>
    <w:rsid w:val="00683D3D"/>
    <w:rsid w:val="00684717"/>
    <w:rsid w:val="00686E7B"/>
    <w:rsid w:val="00687AE9"/>
    <w:rsid w:val="006905A0"/>
    <w:rsid w:val="006906AA"/>
    <w:rsid w:val="006920D6"/>
    <w:rsid w:val="006924C7"/>
    <w:rsid w:val="006926EE"/>
    <w:rsid w:val="00693FB0"/>
    <w:rsid w:val="0069506E"/>
    <w:rsid w:val="00695A51"/>
    <w:rsid w:val="00696216"/>
    <w:rsid w:val="006968A5"/>
    <w:rsid w:val="006971DD"/>
    <w:rsid w:val="0069786E"/>
    <w:rsid w:val="00697B26"/>
    <w:rsid w:val="006A0259"/>
    <w:rsid w:val="006A1702"/>
    <w:rsid w:val="006A1DE8"/>
    <w:rsid w:val="006A2153"/>
    <w:rsid w:val="006A602D"/>
    <w:rsid w:val="006A6A5C"/>
    <w:rsid w:val="006A6C27"/>
    <w:rsid w:val="006A7113"/>
    <w:rsid w:val="006A7B57"/>
    <w:rsid w:val="006B0939"/>
    <w:rsid w:val="006B16C9"/>
    <w:rsid w:val="006B1EA1"/>
    <w:rsid w:val="006B2A32"/>
    <w:rsid w:val="006B3E50"/>
    <w:rsid w:val="006B4466"/>
    <w:rsid w:val="006B45F6"/>
    <w:rsid w:val="006B50B5"/>
    <w:rsid w:val="006B547B"/>
    <w:rsid w:val="006B78B1"/>
    <w:rsid w:val="006C15DE"/>
    <w:rsid w:val="006C1D73"/>
    <w:rsid w:val="006C27A7"/>
    <w:rsid w:val="006C305B"/>
    <w:rsid w:val="006C405D"/>
    <w:rsid w:val="006C4DA6"/>
    <w:rsid w:val="006C4FA5"/>
    <w:rsid w:val="006C53AC"/>
    <w:rsid w:val="006C5710"/>
    <w:rsid w:val="006C58B2"/>
    <w:rsid w:val="006C5BE2"/>
    <w:rsid w:val="006C7A06"/>
    <w:rsid w:val="006C7B2D"/>
    <w:rsid w:val="006D00FB"/>
    <w:rsid w:val="006D04DC"/>
    <w:rsid w:val="006D16E5"/>
    <w:rsid w:val="006D1B9B"/>
    <w:rsid w:val="006D24F9"/>
    <w:rsid w:val="006D2E0B"/>
    <w:rsid w:val="006D45FE"/>
    <w:rsid w:val="006D4A9B"/>
    <w:rsid w:val="006D5022"/>
    <w:rsid w:val="006D5590"/>
    <w:rsid w:val="006D5C2D"/>
    <w:rsid w:val="006D6279"/>
    <w:rsid w:val="006D7A36"/>
    <w:rsid w:val="006E2230"/>
    <w:rsid w:val="006E25B2"/>
    <w:rsid w:val="006E2D41"/>
    <w:rsid w:val="006E47E1"/>
    <w:rsid w:val="006E4BB4"/>
    <w:rsid w:val="006E5DDE"/>
    <w:rsid w:val="006E7D26"/>
    <w:rsid w:val="006E7DBE"/>
    <w:rsid w:val="006F0C40"/>
    <w:rsid w:val="006F1843"/>
    <w:rsid w:val="006F2BD0"/>
    <w:rsid w:val="006F4B68"/>
    <w:rsid w:val="006F4D7C"/>
    <w:rsid w:val="006F4EF0"/>
    <w:rsid w:val="006F6DB5"/>
    <w:rsid w:val="00700276"/>
    <w:rsid w:val="007007E5"/>
    <w:rsid w:val="0070178A"/>
    <w:rsid w:val="00702361"/>
    <w:rsid w:val="00702C33"/>
    <w:rsid w:val="00702E78"/>
    <w:rsid w:val="00703737"/>
    <w:rsid w:val="0070384B"/>
    <w:rsid w:val="00703979"/>
    <w:rsid w:val="00703CA7"/>
    <w:rsid w:val="007045E2"/>
    <w:rsid w:val="00704F42"/>
    <w:rsid w:val="00705C51"/>
    <w:rsid w:val="0070632E"/>
    <w:rsid w:val="0070681F"/>
    <w:rsid w:val="007071C1"/>
    <w:rsid w:val="007114E9"/>
    <w:rsid w:val="007117B3"/>
    <w:rsid w:val="00713834"/>
    <w:rsid w:val="007139F2"/>
    <w:rsid w:val="00713C6A"/>
    <w:rsid w:val="007145C2"/>
    <w:rsid w:val="007148BF"/>
    <w:rsid w:val="00714E72"/>
    <w:rsid w:val="007157A6"/>
    <w:rsid w:val="00717D8F"/>
    <w:rsid w:val="007218F4"/>
    <w:rsid w:val="007229F8"/>
    <w:rsid w:val="00722B0D"/>
    <w:rsid w:val="007238DC"/>
    <w:rsid w:val="007266B0"/>
    <w:rsid w:val="007267E6"/>
    <w:rsid w:val="0072694F"/>
    <w:rsid w:val="007278E4"/>
    <w:rsid w:val="007279BA"/>
    <w:rsid w:val="00727CB0"/>
    <w:rsid w:val="007303CD"/>
    <w:rsid w:val="0073187B"/>
    <w:rsid w:val="007319DE"/>
    <w:rsid w:val="00731B28"/>
    <w:rsid w:val="00732608"/>
    <w:rsid w:val="007340B4"/>
    <w:rsid w:val="007343E1"/>
    <w:rsid w:val="0073703B"/>
    <w:rsid w:val="00742887"/>
    <w:rsid w:val="00742A74"/>
    <w:rsid w:val="00742B0B"/>
    <w:rsid w:val="00742D38"/>
    <w:rsid w:val="007456E9"/>
    <w:rsid w:val="0074570B"/>
    <w:rsid w:val="00745C98"/>
    <w:rsid w:val="00745FCA"/>
    <w:rsid w:val="00746A53"/>
    <w:rsid w:val="00747212"/>
    <w:rsid w:val="00750922"/>
    <w:rsid w:val="00750BFA"/>
    <w:rsid w:val="00750D2D"/>
    <w:rsid w:val="00751A05"/>
    <w:rsid w:val="00751C95"/>
    <w:rsid w:val="007528AC"/>
    <w:rsid w:val="007532EF"/>
    <w:rsid w:val="00753C2E"/>
    <w:rsid w:val="0075485B"/>
    <w:rsid w:val="00754C39"/>
    <w:rsid w:val="0075593E"/>
    <w:rsid w:val="007559D4"/>
    <w:rsid w:val="00755D2B"/>
    <w:rsid w:val="00756515"/>
    <w:rsid w:val="00756C06"/>
    <w:rsid w:val="007575AF"/>
    <w:rsid w:val="00757FB5"/>
    <w:rsid w:val="0076219E"/>
    <w:rsid w:val="0076290C"/>
    <w:rsid w:val="00764283"/>
    <w:rsid w:val="00764404"/>
    <w:rsid w:val="00764ADE"/>
    <w:rsid w:val="007655C8"/>
    <w:rsid w:val="00766E30"/>
    <w:rsid w:val="00766F16"/>
    <w:rsid w:val="007705FD"/>
    <w:rsid w:val="00773B9B"/>
    <w:rsid w:val="007748DA"/>
    <w:rsid w:val="00774B62"/>
    <w:rsid w:val="00775CC6"/>
    <w:rsid w:val="00775FDA"/>
    <w:rsid w:val="007771CD"/>
    <w:rsid w:val="007801ED"/>
    <w:rsid w:val="0078062E"/>
    <w:rsid w:val="00780F13"/>
    <w:rsid w:val="007812EF"/>
    <w:rsid w:val="00781F43"/>
    <w:rsid w:val="0078313E"/>
    <w:rsid w:val="007832AE"/>
    <w:rsid w:val="0078547E"/>
    <w:rsid w:val="00786BD5"/>
    <w:rsid w:val="00786C59"/>
    <w:rsid w:val="00790265"/>
    <w:rsid w:val="00790969"/>
    <w:rsid w:val="0079119D"/>
    <w:rsid w:val="007919F8"/>
    <w:rsid w:val="00791A0A"/>
    <w:rsid w:val="00791A3E"/>
    <w:rsid w:val="0079329A"/>
    <w:rsid w:val="00793556"/>
    <w:rsid w:val="007942F9"/>
    <w:rsid w:val="00794C41"/>
    <w:rsid w:val="00795490"/>
    <w:rsid w:val="0079563D"/>
    <w:rsid w:val="00796C54"/>
    <w:rsid w:val="0079750A"/>
    <w:rsid w:val="007A1459"/>
    <w:rsid w:val="007A2828"/>
    <w:rsid w:val="007A38FD"/>
    <w:rsid w:val="007A3C5C"/>
    <w:rsid w:val="007A491F"/>
    <w:rsid w:val="007A6E7F"/>
    <w:rsid w:val="007A71F9"/>
    <w:rsid w:val="007A79F3"/>
    <w:rsid w:val="007B060C"/>
    <w:rsid w:val="007B0E42"/>
    <w:rsid w:val="007B0F4C"/>
    <w:rsid w:val="007B149A"/>
    <w:rsid w:val="007B3299"/>
    <w:rsid w:val="007B32B5"/>
    <w:rsid w:val="007B3544"/>
    <w:rsid w:val="007B49CD"/>
    <w:rsid w:val="007B50FF"/>
    <w:rsid w:val="007B6011"/>
    <w:rsid w:val="007B6C25"/>
    <w:rsid w:val="007B74D4"/>
    <w:rsid w:val="007C0B2C"/>
    <w:rsid w:val="007C0DEE"/>
    <w:rsid w:val="007C1060"/>
    <w:rsid w:val="007C1B9D"/>
    <w:rsid w:val="007C2DDB"/>
    <w:rsid w:val="007C356A"/>
    <w:rsid w:val="007C4316"/>
    <w:rsid w:val="007C4836"/>
    <w:rsid w:val="007C4A87"/>
    <w:rsid w:val="007C4FF1"/>
    <w:rsid w:val="007C6DE8"/>
    <w:rsid w:val="007C78BF"/>
    <w:rsid w:val="007C7A67"/>
    <w:rsid w:val="007D0748"/>
    <w:rsid w:val="007D179B"/>
    <w:rsid w:val="007D199B"/>
    <w:rsid w:val="007D306D"/>
    <w:rsid w:val="007D579A"/>
    <w:rsid w:val="007E06FD"/>
    <w:rsid w:val="007E0C97"/>
    <w:rsid w:val="007E209A"/>
    <w:rsid w:val="007E2102"/>
    <w:rsid w:val="007E2185"/>
    <w:rsid w:val="007E2D74"/>
    <w:rsid w:val="007E327B"/>
    <w:rsid w:val="007E342A"/>
    <w:rsid w:val="007E3883"/>
    <w:rsid w:val="007E3B2E"/>
    <w:rsid w:val="007E4035"/>
    <w:rsid w:val="007E4D11"/>
    <w:rsid w:val="007E6B2B"/>
    <w:rsid w:val="007E6CAD"/>
    <w:rsid w:val="007F00D2"/>
    <w:rsid w:val="007F0107"/>
    <w:rsid w:val="007F091E"/>
    <w:rsid w:val="007F0924"/>
    <w:rsid w:val="007F18B3"/>
    <w:rsid w:val="007F3CC4"/>
    <w:rsid w:val="007F4F01"/>
    <w:rsid w:val="007F5AD8"/>
    <w:rsid w:val="007F63E7"/>
    <w:rsid w:val="007F71A0"/>
    <w:rsid w:val="0080187C"/>
    <w:rsid w:val="00801AB0"/>
    <w:rsid w:val="00801BFC"/>
    <w:rsid w:val="00802B61"/>
    <w:rsid w:val="00803360"/>
    <w:rsid w:val="00803465"/>
    <w:rsid w:val="00803EAF"/>
    <w:rsid w:val="008048C6"/>
    <w:rsid w:val="00804CEA"/>
    <w:rsid w:val="00804D3E"/>
    <w:rsid w:val="008054BE"/>
    <w:rsid w:val="008069E3"/>
    <w:rsid w:val="00806A5F"/>
    <w:rsid w:val="00806B19"/>
    <w:rsid w:val="0080722D"/>
    <w:rsid w:val="0081112D"/>
    <w:rsid w:val="008129D1"/>
    <w:rsid w:val="00813478"/>
    <w:rsid w:val="00813846"/>
    <w:rsid w:val="00815D78"/>
    <w:rsid w:val="00816A24"/>
    <w:rsid w:val="00816A4B"/>
    <w:rsid w:val="00816F5F"/>
    <w:rsid w:val="008175D0"/>
    <w:rsid w:val="00817882"/>
    <w:rsid w:val="008205DD"/>
    <w:rsid w:val="008211BF"/>
    <w:rsid w:val="008217AF"/>
    <w:rsid w:val="00821F9D"/>
    <w:rsid w:val="00823875"/>
    <w:rsid w:val="00824D68"/>
    <w:rsid w:val="00825918"/>
    <w:rsid w:val="0082599D"/>
    <w:rsid w:val="00826AC6"/>
    <w:rsid w:val="00826C6D"/>
    <w:rsid w:val="00827324"/>
    <w:rsid w:val="00827D6D"/>
    <w:rsid w:val="00830148"/>
    <w:rsid w:val="008302F5"/>
    <w:rsid w:val="008328B9"/>
    <w:rsid w:val="0083413A"/>
    <w:rsid w:val="0083464C"/>
    <w:rsid w:val="00834849"/>
    <w:rsid w:val="00835456"/>
    <w:rsid w:val="0083660B"/>
    <w:rsid w:val="0083707A"/>
    <w:rsid w:val="0083731D"/>
    <w:rsid w:val="00840016"/>
    <w:rsid w:val="008415A5"/>
    <w:rsid w:val="0084250D"/>
    <w:rsid w:val="008426CA"/>
    <w:rsid w:val="00842E79"/>
    <w:rsid w:val="0084329D"/>
    <w:rsid w:val="008449B9"/>
    <w:rsid w:val="00844C50"/>
    <w:rsid w:val="00844D7A"/>
    <w:rsid w:val="00845164"/>
    <w:rsid w:val="00845945"/>
    <w:rsid w:val="00847914"/>
    <w:rsid w:val="008479EC"/>
    <w:rsid w:val="0085068A"/>
    <w:rsid w:val="00851394"/>
    <w:rsid w:val="00851E0B"/>
    <w:rsid w:val="00852795"/>
    <w:rsid w:val="0085344F"/>
    <w:rsid w:val="008540DB"/>
    <w:rsid w:val="00854439"/>
    <w:rsid w:val="00855A6E"/>
    <w:rsid w:val="00855BB3"/>
    <w:rsid w:val="008570CB"/>
    <w:rsid w:val="008575A0"/>
    <w:rsid w:val="008578DA"/>
    <w:rsid w:val="00860295"/>
    <w:rsid w:val="00860A89"/>
    <w:rsid w:val="0086225E"/>
    <w:rsid w:val="008625E2"/>
    <w:rsid w:val="008629D2"/>
    <w:rsid w:val="00862A5F"/>
    <w:rsid w:val="00863CBC"/>
    <w:rsid w:val="00864E14"/>
    <w:rsid w:val="00864FF2"/>
    <w:rsid w:val="00865772"/>
    <w:rsid w:val="008666CF"/>
    <w:rsid w:val="0087207C"/>
    <w:rsid w:val="00872593"/>
    <w:rsid w:val="0087267D"/>
    <w:rsid w:val="00873B50"/>
    <w:rsid w:val="00874436"/>
    <w:rsid w:val="008750C4"/>
    <w:rsid w:val="008758D5"/>
    <w:rsid w:val="008767FE"/>
    <w:rsid w:val="00876E15"/>
    <w:rsid w:val="00877DCF"/>
    <w:rsid w:val="00880C53"/>
    <w:rsid w:val="008815A4"/>
    <w:rsid w:val="008826DF"/>
    <w:rsid w:val="00883FAC"/>
    <w:rsid w:val="00884017"/>
    <w:rsid w:val="008852D9"/>
    <w:rsid w:val="008866D0"/>
    <w:rsid w:val="008875BA"/>
    <w:rsid w:val="00893CDB"/>
    <w:rsid w:val="00894AF5"/>
    <w:rsid w:val="00894F19"/>
    <w:rsid w:val="0089520B"/>
    <w:rsid w:val="00895F0A"/>
    <w:rsid w:val="0089607E"/>
    <w:rsid w:val="00896ACC"/>
    <w:rsid w:val="008A45BB"/>
    <w:rsid w:val="008A54DF"/>
    <w:rsid w:val="008A6C53"/>
    <w:rsid w:val="008A7ADC"/>
    <w:rsid w:val="008B10A3"/>
    <w:rsid w:val="008B13BA"/>
    <w:rsid w:val="008B19B7"/>
    <w:rsid w:val="008B1C46"/>
    <w:rsid w:val="008B4CB7"/>
    <w:rsid w:val="008B5ABC"/>
    <w:rsid w:val="008B6842"/>
    <w:rsid w:val="008B7F26"/>
    <w:rsid w:val="008C03DF"/>
    <w:rsid w:val="008C0580"/>
    <w:rsid w:val="008C0C3E"/>
    <w:rsid w:val="008C1190"/>
    <w:rsid w:val="008C15A8"/>
    <w:rsid w:val="008C1A5D"/>
    <w:rsid w:val="008C3C15"/>
    <w:rsid w:val="008C3E89"/>
    <w:rsid w:val="008C48CA"/>
    <w:rsid w:val="008C54F5"/>
    <w:rsid w:val="008C5A69"/>
    <w:rsid w:val="008C62C7"/>
    <w:rsid w:val="008C6F68"/>
    <w:rsid w:val="008D137F"/>
    <w:rsid w:val="008D1D15"/>
    <w:rsid w:val="008D28F0"/>
    <w:rsid w:val="008D2900"/>
    <w:rsid w:val="008D2BC5"/>
    <w:rsid w:val="008D314E"/>
    <w:rsid w:val="008D4CD5"/>
    <w:rsid w:val="008E0126"/>
    <w:rsid w:val="008E024B"/>
    <w:rsid w:val="008E39AA"/>
    <w:rsid w:val="008E3E00"/>
    <w:rsid w:val="008E4FC1"/>
    <w:rsid w:val="008E576E"/>
    <w:rsid w:val="008E6811"/>
    <w:rsid w:val="008E7BD0"/>
    <w:rsid w:val="008E7FAA"/>
    <w:rsid w:val="008E7FCE"/>
    <w:rsid w:val="008F0590"/>
    <w:rsid w:val="008F1440"/>
    <w:rsid w:val="008F2238"/>
    <w:rsid w:val="008F2A02"/>
    <w:rsid w:val="008F4124"/>
    <w:rsid w:val="008F4BE5"/>
    <w:rsid w:val="008F665B"/>
    <w:rsid w:val="008F7CFC"/>
    <w:rsid w:val="00900B0A"/>
    <w:rsid w:val="00900BA8"/>
    <w:rsid w:val="00901C3B"/>
    <w:rsid w:val="00902D8B"/>
    <w:rsid w:val="009039EE"/>
    <w:rsid w:val="00905180"/>
    <w:rsid w:val="009055C1"/>
    <w:rsid w:val="009057AF"/>
    <w:rsid w:val="00905888"/>
    <w:rsid w:val="00905A94"/>
    <w:rsid w:val="00906196"/>
    <w:rsid w:val="0090725B"/>
    <w:rsid w:val="009101F3"/>
    <w:rsid w:val="00910D4B"/>
    <w:rsid w:val="00911A21"/>
    <w:rsid w:val="00912A4B"/>
    <w:rsid w:val="009131E7"/>
    <w:rsid w:val="009134FE"/>
    <w:rsid w:val="00913DC4"/>
    <w:rsid w:val="00914642"/>
    <w:rsid w:val="00914F40"/>
    <w:rsid w:val="00915018"/>
    <w:rsid w:val="00915309"/>
    <w:rsid w:val="0091561C"/>
    <w:rsid w:val="009156CE"/>
    <w:rsid w:val="00915C90"/>
    <w:rsid w:val="0091673E"/>
    <w:rsid w:val="00916E6C"/>
    <w:rsid w:val="0092007C"/>
    <w:rsid w:val="009205CF"/>
    <w:rsid w:val="00921882"/>
    <w:rsid w:val="009235E9"/>
    <w:rsid w:val="00923AAD"/>
    <w:rsid w:val="009247B2"/>
    <w:rsid w:val="00924B1D"/>
    <w:rsid w:val="00925746"/>
    <w:rsid w:val="00926711"/>
    <w:rsid w:val="00926A1E"/>
    <w:rsid w:val="00927828"/>
    <w:rsid w:val="00927933"/>
    <w:rsid w:val="0093134A"/>
    <w:rsid w:val="009313E8"/>
    <w:rsid w:val="00931DF3"/>
    <w:rsid w:val="0093215A"/>
    <w:rsid w:val="0093219F"/>
    <w:rsid w:val="00932917"/>
    <w:rsid w:val="00933864"/>
    <w:rsid w:val="00933BF7"/>
    <w:rsid w:val="00934B17"/>
    <w:rsid w:val="00936840"/>
    <w:rsid w:val="00937417"/>
    <w:rsid w:val="0093742A"/>
    <w:rsid w:val="00937973"/>
    <w:rsid w:val="00937D62"/>
    <w:rsid w:val="0094102E"/>
    <w:rsid w:val="0094474D"/>
    <w:rsid w:val="00944751"/>
    <w:rsid w:val="00944F54"/>
    <w:rsid w:val="00945953"/>
    <w:rsid w:val="00946314"/>
    <w:rsid w:val="009472BB"/>
    <w:rsid w:val="009478B2"/>
    <w:rsid w:val="0095037E"/>
    <w:rsid w:val="00950621"/>
    <w:rsid w:val="009511BD"/>
    <w:rsid w:val="00951346"/>
    <w:rsid w:val="009536CF"/>
    <w:rsid w:val="00954EE8"/>
    <w:rsid w:val="00955788"/>
    <w:rsid w:val="009558AE"/>
    <w:rsid w:val="0095597D"/>
    <w:rsid w:val="00955BB5"/>
    <w:rsid w:val="0095639A"/>
    <w:rsid w:val="00957586"/>
    <w:rsid w:val="00960304"/>
    <w:rsid w:val="00960BD8"/>
    <w:rsid w:val="00961D66"/>
    <w:rsid w:val="00962282"/>
    <w:rsid w:val="009633DB"/>
    <w:rsid w:val="00964A2B"/>
    <w:rsid w:val="00965652"/>
    <w:rsid w:val="00970ACE"/>
    <w:rsid w:val="009711A7"/>
    <w:rsid w:val="00972828"/>
    <w:rsid w:val="00973100"/>
    <w:rsid w:val="00973A50"/>
    <w:rsid w:val="00973DFB"/>
    <w:rsid w:val="00974A9C"/>
    <w:rsid w:val="00976389"/>
    <w:rsid w:val="0097752F"/>
    <w:rsid w:val="00977F9F"/>
    <w:rsid w:val="009806A6"/>
    <w:rsid w:val="00980D39"/>
    <w:rsid w:val="00981B0E"/>
    <w:rsid w:val="009826D2"/>
    <w:rsid w:val="00982A95"/>
    <w:rsid w:val="0098305C"/>
    <w:rsid w:val="009836B5"/>
    <w:rsid w:val="0098453C"/>
    <w:rsid w:val="0098471D"/>
    <w:rsid w:val="00984B90"/>
    <w:rsid w:val="00985075"/>
    <w:rsid w:val="00985DD1"/>
    <w:rsid w:val="009866CF"/>
    <w:rsid w:val="0098697A"/>
    <w:rsid w:val="009873F1"/>
    <w:rsid w:val="00987883"/>
    <w:rsid w:val="00991473"/>
    <w:rsid w:val="00992886"/>
    <w:rsid w:val="00994A07"/>
    <w:rsid w:val="00994DAD"/>
    <w:rsid w:val="00995392"/>
    <w:rsid w:val="00995C79"/>
    <w:rsid w:val="0099680E"/>
    <w:rsid w:val="00996D4B"/>
    <w:rsid w:val="009A015D"/>
    <w:rsid w:val="009A0B14"/>
    <w:rsid w:val="009A1400"/>
    <w:rsid w:val="009A1E5F"/>
    <w:rsid w:val="009A3972"/>
    <w:rsid w:val="009A4C50"/>
    <w:rsid w:val="009A4DF6"/>
    <w:rsid w:val="009A529B"/>
    <w:rsid w:val="009A543B"/>
    <w:rsid w:val="009A60ED"/>
    <w:rsid w:val="009A649E"/>
    <w:rsid w:val="009B0678"/>
    <w:rsid w:val="009B0CEF"/>
    <w:rsid w:val="009B3674"/>
    <w:rsid w:val="009B3D88"/>
    <w:rsid w:val="009B3F95"/>
    <w:rsid w:val="009B50C3"/>
    <w:rsid w:val="009B6ADD"/>
    <w:rsid w:val="009B7683"/>
    <w:rsid w:val="009B791C"/>
    <w:rsid w:val="009C066E"/>
    <w:rsid w:val="009C0959"/>
    <w:rsid w:val="009C2404"/>
    <w:rsid w:val="009C2B75"/>
    <w:rsid w:val="009C332D"/>
    <w:rsid w:val="009C3D51"/>
    <w:rsid w:val="009C3D70"/>
    <w:rsid w:val="009C400F"/>
    <w:rsid w:val="009C4ED2"/>
    <w:rsid w:val="009C5672"/>
    <w:rsid w:val="009C7132"/>
    <w:rsid w:val="009D02C3"/>
    <w:rsid w:val="009D0DB8"/>
    <w:rsid w:val="009D0EEB"/>
    <w:rsid w:val="009D1114"/>
    <w:rsid w:val="009D2234"/>
    <w:rsid w:val="009D32FE"/>
    <w:rsid w:val="009D3763"/>
    <w:rsid w:val="009D54FB"/>
    <w:rsid w:val="009D57EA"/>
    <w:rsid w:val="009D5C43"/>
    <w:rsid w:val="009D5E87"/>
    <w:rsid w:val="009D6479"/>
    <w:rsid w:val="009D6B59"/>
    <w:rsid w:val="009D7B69"/>
    <w:rsid w:val="009D7E21"/>
    <w:rsid w:val="009E044D"/>
    <w:rsid w:val="009E074E"/>
    <w:rsid w:val="009E0C99"/>
    <w:rsid w:val="009E11D6"/>
    <w:rsid w:val="009E1926"/>
    <w:rsid w:val="009E3265"/>
    <w:rsid w:val="009E3836"/>
    <w:rsid w:val="009E3C49"/>
    <w:rsid w:val="009E3E9C"/>
    <w:rsid w:val="009E4110"/>
    <w:rsid w:val="009E4BE2"/>
    <w:rsid w:val="009E55A4"/>
    <w:rsid w:val="009E594D"/>
    <w:rsid w:val="009E5B76"/>
    <w:rsid w:val="009E6185"/>
    <w:rsid w:val="009E68BE"/>
    <w:rsid w:val="009E6D40"/>
    <w:rsid w:val="009E7394"/>
    <w:rsid w:val="009E76CD"/>
    <w:rsid w:val="009F13BB"/>
    <w:rsid w:val="009F1646"/>
    <w:rsid w:val="009F171C"/>
    <w:rsid w:val="009F172B"/>
    <w:rsid w:val="009F211B"/>
    <w:rsid w:val="009F26BB"/>
    <w:rsid w:val="009F2D22"/>
    <w:rsid w:val="009F40FA"/>
    <w:rsid w:val="009F42AB"/>
    <w:rsid w:val="009F610F"/>
    <w:rsid w:val="009F6280"/>
    <w:rsid w:val="009F6C32"/>
    <w:rsid w:val="00A00760"/>
    <w:rsid w:val="00A008B5"/>
    <w:rsid w:val="00A00E76"/>
    <w:rsid w:val="00A01032"/>
    <w:rsid w:val="00A01D1A"/>
    <w:rsid w:val="00A01FAC"/>
    <w:rsid w:val="00A0219A"/>
    <w:rsid w:val="00A02301"/>
    <w:rsid w:val="00A0261A"/>
    <w:rsid w:val="00A03223"/>
    <w:rsid w:val="00A03C84"/>
    <w:rsid w:val="00A03F1B"/>
    <w:rsid w:val="00A03FA6"/>
    <w:rsid w:val="00A04151"/>
    <w:rsid w:val="00A05D59"/>
    <w:rsid w:val="00A06560"/>
    <w:rsid w:val="00A0693E"/>
    <w:rsid w:val="00A071FD"/>
    <w:rsid w:val="00A07C4C"/>
    <w:rsid w:val="00A10424"/>
    <w:rsid w:val="00A10DAB"/>
    <w:rsid w:val="00A1257D"/>
    <w:rsid w:val="00A14265"/>
    <w:rsid w:val="00A14673"/>
    <w:rsid w:val="00A14828"/>
    <w:rsid w:val="00A14B8B"/>
    <w:rsid w:val="00A14BDB"/>
    <w:rsid w:val="00A15243"/>
    <w:rsid w:val="00A15DA9"/>
    <w:rsid w:val="00A17669"/>
    <w:rsid w:val="00A17C5C"/>
    <w:rsid w:val="00A22A31"/>
    <w:rsid w:val="00A22A4E"/>
    <w:rsid w:val="00A22E0F"/>
    <w:rsid w:val="00A22E74"/>
    <w:rsid w:val="00A263F3"/>
    <w:rsid w:val="00A26A7E"/>
    <w:rsid w:val="00A279C3"/>
    <w:rsid w:val="00A300C3"/>
    <w:rsid w:val="00A30125"/>
    <w:rsid w:val="00A305B8"/>
    <w:rsid w:val="00A30814"/>
    <w:rsid w:val="00A32528"/>
    <w:rsid w:val="00A3380B"/>
    <w:rsid w:val="00A344DA"/>
    <w:rsid w:val="00A34BCA"/>
    <w:rsid w:val="00A352DF"/>
    <w:rsid w:val="00A35FD8"/>
    <w:rsid w:val="00A371E0"/>
    <w:rsid w:val="00A40CDE"/>
    <w:rsid w:val="00A40FFB"/>
    <w:rsid w:val="00A4329F"/>
    <w:rsid w:val="00A4364C"/>
    <w:rsid w:val="00A43E0B"/>
    <w:rsid w:val="00A43ED0"/>
    <w:rsid w:val="00A44117"/>
    <w:rsid w:val="00A450F9"/>
    <w:rsid w:val="00A45C37"/>
    <w:rsid w:val="00A46B08"/>
    <w:rsid w:val="00A46C20"/>
    <w:rsid w:val="00A47337"/>
    <w:rsid w:val="00A4752F"/>
    <w:rsid w:val="00A475F4"/>
    <w:rsid w:val="00A51D23"/>
    <w:rsid w:val="00A52352"/>
    <w:rsid w:val="00A526F7"/>
    <w:rsid w:val="00A52C2A"/>
    <w:rsid w:val="00A5662E"/>
    <w:rsid w:val="00A600C4"/>
    <w:rsid w:val="00A6039D"/>
    <w:rsid w:val="00A603D8"/>
    <w:rsid w:val="00A607B5"/>
    <w:rsid w:val="00A61A1A"/>
    <w:rsid w:val="00A620F8"/>
    <w:rsid w:val="00A63073"/>
    <w:rsid w:val="00A6395D"/>
    <w:rsid w:val="00A65740"/>
    <w:rsid w:val="00A665C1"/>
    <w:rsid w:val="00A70D45"/>
    <w:rsid w:val="00A7156F"/>
    <w:rsid w:val="00A72DB6"/>
    <w:rsid w:val="00A737B4"/>
    <w:rsid w:val="00A741B0"/>
    <w:rsid w:val="00A743DB"/>
    <w:rsid w:val="00A7480F"/>
    <w:rsid w:val="00A75454"/>
    <w:rsid w:val="00A7648A"/>
    <w:rsid w:val="00A76C7C"/>
    <w:rsid w:val="00A76C93"/>
    <w:rsid w:val="00A771D1"/>
    <w:rsid w:val="00A77254"/>
    <w:rsid w:val="00A8054E"/>
    <w:rsid w:val="00A8085C"/>
    <w:rsid w:val="00A83AEA"/>
    <w:rsid w:val="00A83E2B"/>
    <w:rsid w:val="00A844EC"/>
    <w:rsid w:val="00A85CAC"/>
    <w:rsid w:val="00A85F9E"/>
    <w:rsid w:val="00A86272"/>
    <w:rsid w:val="00A87DAC"/>
    <w:rsid w:val="00A87EEB"/>
    <w:rsid w:val="00A9091C"/>
    <w:rsid w:val="00A90D06"/>
    <w:rsid w:val="00A911BE"/>
    <w:rsid w:val="00A91FC5"/>
    <w:rsid w:val="00A92187"/>
    <w:rsid w:val="00A92E4F"/>
    <w:rsid w:val="00A9556F"/>
    <w:rsid w:val="00A95BE0"/>
    <w:rsid w:val="00A9665C"/>
    <w:rsid w:val="00A970C1"/>
    <w:rsid w:val="00A9726B"/>
    <w:rsid w:val="00AA25AC"/>
    <w:rsid w:val="00AA2FB5"/>
    <w:rsid w:val="00AA3003"/>
    <w:rsid w:val="00AA32F5"/>
    <w:rsid w:val="00AA3F80"/>
    <w:rsid w:val="00AA6604"/>
    <w:rsid w:val="00AA6657"/>
    <w:rsid w:val="00AA6C46"/>
    <w:rsid w:val="00AA74A7"/>
    <w:rsid w:val="00AA7F26"/>
    <w:rsid w:val="00AB07E2"/>
    <w:rsid w:val="00AB2F76"/>
    <w:rsid w:val="00AB3484"/>
    <w:rsid w:val="00AB363D"/>
    <w:rsid w:val="00AB3973"/>
    <w:rsid w:val="00AB4A5B"/>
    <w:rsid w:val="00AB4F9D"/>
    <w:rsid w:val="00AB611E"/>
    <w:rsid w:val="00AB6205"/>
    <w:rsid w:val="00AB64F3"/>
    <w:rsid w:val="00AB70BD"/>
    <w:rsid w:val="00AC04F5"/>
    <w:rsid w:val="00AC0A04"/>
    <w:rsid w:val="00AC1627"/>
    <w:rsid w:val="00AC4CB2"/>
    <w:rsid w:val="00AC54A2"/>
    <w:rsid w:val="00AC5C7E"/>
    <w:rsid w:val="00AC6586"/>
    <w:rsid w:val="00AC67DA"/>
    <w:rsid w:val="00AC6B5B"/>
    <w:rsid w:val="00AC7500"/>
    <w:rsid w:val="00AD0356"/>
    <w:rsid w:val="00AD1CA4"/>
    <w:rsid w:val="00AD27DC"/>
    <w:rsid w:val="00AD31E2"/>
    <w:rsid w:val="00AD3CF4"/>
    <w:rsid w:val="00AD46C2"/>
    <w:rsid w:val="00AD4707"/>
    <w:rsid w:val="00AD602C"/>
    <w:rsid w:val="00AD7813"/>
    <w:rsid w:val="00AD7BD0"/>
    <w:rsid w:val="00AD7CF2"/>
    <w:rsid w:val="00AD7F32"/>
    <w:rsid w:val="00AE0446"/>
    <w:rsid w:val="00AE0F50"/>
    <w:rsid w:val="00AE1307"/>
    <w:rsid w:val="00AE2AD4"/>
    <w:rsid w:val="00AF0355"/>
    <w:rsid w:val="00AF1630"/>
    <w:rsid w:val="00AF1703"/>
    <w:rsid w:val="00AF2308"/>
    <w:rsid w:val="00AF317C"/>
    <w:rsid w:val="00AF50B2"/>
    <w:rsid w:val="00AF7926"/>
    <w:rsid w:val="00AF7BEB"/>
    <w:rsid w:val="00B00662"/>
    <w:rsid w:val="00B0241A"/>
    <w:rsid w:val="00B04B84"/>
    <w:rsid w:val="00B05197"/>
    <w:rsid w:val="00B058BF"/>
    <w:rsid w:val="00B05F55"/>
    <w:rsid w:val="00B0667F"/>
    <w:rsid w:val="00B068AB"/>
    <w:rsid w:val="00B06ADC"/>
    <w:rsid w:val="00B06DA9"/>
    <w:rsid w:val="00B070F6"/>
    <w:rsid w:val="00B116D3"/>
    <w:rsid w:val="00B118C5"/>
    <w:rsid w:val="00B13A38"/>
    <w:rsid w:val="00B1420E"/>
    <w:rsid w:val="00B14731"/>
    <w:rsid w:val="00B15DDA"/>
    <w:rsid w:val="00B162C2"/>
    <w:rsid w:val="00B16A4B"/>
    <w:rsid w:val="00B17C3E"/>
    <w:rsid w:val="00B21FF4"/>
    <w:rsid w:val="00B22531"/>
    <w:rsid w:val="00B25235"/>
    <w:rsid w:val="00B26D9C"/>
    <w:rsid w:val="00B27080"/>
    <w:rsid w:val="00B27C7D"/>
    <w:rsid w:val="00B31276"/>
    <w:rsid w:val="00B31B0C"/>
    <w:rsid w:val="00B31C49"/>
    <w:rsid w:val="00B323C8"/>
    <w:rsid w:val="00B32BC8"/>
    <w:rsid w:val="00B32D93"/>
    <w:rsid w:val="00B33081"/>
    <w:rsid w:val="00B3315D"/>
    <w:rsid w:val="00B3386A"/>
    <w:rsid w:val="00B34177"/>
    <w:rsid w:val="00B3417C"/>
    <w:rsid w:val="00B3541F"/>
    <w:rsid w:val="00B35E49"/>
    <w:rsid w:val="00B35E64"/>
    <w:rsid w:val="00B364BF"/>
    <w:rsid w:val="00B36A5E"/>
    <w:rsid w:val="00B37F21"/>
    <w:rsid w:val="00B40114"/>
    <w:rsid w:val="00B41947"/>
    <w:rsid w:val="00B41F7A"/>
    <w:rsid w:val="00B433DC"/>
    <w:rsid w:val="00B434BF"/>
    <w:rsid w:val="00B440A5"/>
    <w:rsid w:val="00B45082"/>
    <w:rsid w:val="00B4667D"/>
    <w:rsid w:val="00B4671C"/>
    <w:rsid w:val="00B475C2"/>
    <w:rsid w:val="00B47ABD"/>
    <w:rsid w:val="00B47FAF"/>
    <w:rsid w:val="00B5119C"/>
    <w:rsid w:val="00B518B1"/>
    <w:rsid w:val="00B52937"/>
    <w:rsid w:val="00B53D0D"/>
    <w:rsid w:val="00B55FA5"/>
    <w:rsid w:val="00B601B1"/>
    <w:rsid w:val="00B60738"/>
    <w:rsid w:val="00B621D7"/>
    <w:rsid w:val="00B64EED"/>
    <w:rsid w:val="00B65111"/>
    <w:rsid w:val="00B65798"/>
    <w:rsid w:val="00B66959"/>
    <w:rsid w:val="00B66FF7"/>
    <w:rsid w:val="00B671EA"/>
    <w:rsid w:val="00B67A04"/>
    <w:rsid w:val="00B70610"/>
    <w:rsid w:val="00B707C6"/>
    <w:rsid w:val="00B70CF4"/>
    <w:rsid w:val="00B712E4"/>
    <w:rsid w:val="00B72202"/>
    <w:rsid w:val="00B74784"/>
    <w:rsid w:val="00B74B06"/>
    <w:rsid w:val="00B74E6B"/>
    <w:rsid w:val="00B75C5E"/>
    <w:rsid w:val="00B77404"/>
    <w:rsid w:val="00B77409"/>
    <w:rsid w:val="00B776DD"/>
    <w:rsid w:val="00B80D6F"/>
    <w:rsid w:val="00B8144A"/>
    <w:rsid w:val="00B83BE0"/>
    <w:rsid w:val="00B83E3F"/>
    <w:rsid w:val="00B842F4"/>
    <w:rsid w:val="00B8607A"/>
    <w:rsid w:val="00B87430"/>
    <w:rsid w:val="00B8759E"/>
    <w:rsid w:val="00B87E92"/>
    <w:rsid w:val="00B900C8"/>
    <w:rsid w:val="00B92278"/>
    <w:rsid w:val="00B92F9C"/>
    <w:rsid w:val="00B94225"/>
    <w:rsid w:val="00B9455A"/>
    <w:rsid w:val="00B94AEE"/>
    <w:rsid w:val="00B95ED4"/>
    <w:rsid w:val="00B96AF0"/>
    <w:rsid w:val="00BA00D2"/>
    <w:rsid w:val="00BA0DBD"/>
    <w:rsid w:val="00BA0EF8"/>
    <w:rsid w:val="00BA187D"/>
    <w:rsid w:val="00BA240E"/>
    <w:rsid w:val="00BA25B8"/>
    <w:rsid w:val="00BA2F8D"/>
    <w:rsid w:val="00BA332D"/>
    <w:rsid w:val="00BA4537"/>
    <w:rsid w:val="00BA7134"/>
    <w:rsid w:val="00BB0EE5"/>
    <w:rsid w:val="00BB1A62"/>
    <w:rsid w:val="00BB20CA"/>
    <w:rsid w:val="00BB29D2"/>
    <w:rsid w:val="00BB4678"/>
    <w:rsid w:val="00BB4843"/>
    <w:rsid w:val="00BB4B28"/>
    <w:rsid w:val="00BB5644"/>
    <w:rsid w:val="00BB6E48"/>
    <w:rsid w:val="00BB70B1"/>
    <w:rsid w:val="00BB77D7"/>
    <w:rsid w:val="00BB7F11"/>
    <w:rsid w:val="00BC0498"/>
    <w:rsid w:val="00BC13D6"/>
    <w:rsid w:val="00BC34B5"/>
    <w:rsid w:val="00BC4699"/>
    <w:rsid w:val="00BC4BB8"/>
    <w:rsid w:val="00BC642D"/>
    <w:rsid w:val="00BC6569"/>
    <w:rsid w:val="00BC6D44"/>
    <w:rsid w:val="00BD00F8"/>
    <w:rsid w:val="00BD1077"/>
    <w:rsid w:val="00BD180E"/>
    <w:rsid w:val="00BD19BB"/>
    <w:rsid w:val="00BD1A94"/>
    <w:rsid w:val="00BD2066"/>
    <w:rsid w:val="00BD2199"/>
    <w:rsid w:val="00BD22F3"/>
    <w:rsid w:val="00BD24CF"/>
    <w:rsid w:val="00BD359E"/>
    <w:rsid w:val="00BD390D"/>
    <w:rsid w:val="00BD3C2D"/>
    <w:rsid w:val="00BD483B"/>
    <w:rsid w:val="00BD76BF"/>
    <w:rsid w:val="00BD7BE9"/>
    <w:rsid w:val="00BE0B12"/>
    <w:rsid w:val="00BE3536"/>
    <w:rsid w:val="00BE4826"/>
    <w:rsid w:val="00BE5DA4"/>
    <w:rsid w:val="00BE71D8"/>
    <w:rsid w:val="00BE785A"/>
    <w:rsid w:val="00BF1A34"/>
    <w:rsid w:val="00BF1E97"/>
    <w:rsid w:val="00BF2480"/>
    <w:rsid w:val="00BF24F1"/>
    <w:rsid w:val="00BF2F48"/>
    <w:rsid w:val="00BF3462"/>
    <w:rsid w:val="00BF4E00"/>
    <w:rsid w:val="00BF5728"/>
    <w:rsid w:val="00BF61A3"/>
    <w:rsid w:val="00BF69FA"/>
    <w:rsid w:val="00BF7AF3"/>
    <w:rsid w:val="00BF7C35"/>
    <w:rsid w:val="00C0048A"/>
    <w:rsid w:val="00C01ABA"/>
    <w:rsid w:val="00C043CC"/>
    <w:rsid w:val="00C04BAA"/>
    <w:rsid w:val="00C071CE"/>
    <w:rsid w:val="00C0727C"/>
    <w:rsid w:val="00C07930"/>
    <w:rsid w:val="00C07994"/>
    <w:rsid w:val="00C07C16"/>
    <w:rsid w:val="00C11942"/>
    <w:rsid w:val="00C11B95"/>
    <w:rsid w:val="00C12BD1"/>
    <w:rsid w:val="00C12CA4"/>
    <w:rsid w:val="00C13335"/>
    <w:rsid w:val="00C13B53"/>
    <w:rsid w:val="00C13CF2"/>
    <w:rsid w:val="00C13F82"/>
    <w:rsid w:val="00C16BAC"/>
    <w:rsid w:val="00C174A6"/>
    <w:rsid w:val="00C2008E"/>
    <w:rsid w:val="00C21205"/>
    <w:rsid w:val="00C21CA4"/>
    <w:rsid w:val="00C231E3"/>
    <w:rsid w:val="00C2329D"/>
    <w:rsid w:val="00C247FB"/>
    <w:rsid w:val="00C251CE"/>
    <w:rsid w:val="00C2572A"/>
    <w:rsid w:val="00C27651"/>
    <w:rsid w:val="00C30DCA"/>
    <w:rsid w:val="00C31507"/>
    <w:rsid w:val="00C322CC"/>
    <w:rsid w:val="00C326D6"/>
    <w:rsid w:val="00C330DC"/>
    <w:rsid w:val="00C34D45"/>
    <w:rsid w:val="00C3543F"/>
    <w:rsid w:val="00C35A53"/>
    <w:rsid w:val="00C35C53"/>
    <w:rsid w:val="00C36E7C"/>
    <w:rsid w:val="00C41C1A"/>
    <w:rsid w:val="00C42A88"/>
    <w:rsid w:val="00C4498F"/>
    <w:rsid w:val="00C45F55"/>
    <w:rsid w:val="00C4613D"/>
    <w:rsid w:val="00C51D49"/>
    <w:rsid w:val="00C53375"/>
    <w:rsid w:val="00C53CA2"/>
    <w:rsid w:val="00C54BB7"/>
    <w:rsid w:val="00C54FCC"/>
    <w:rsid w:val="00C56914"/>
    <w:rsid w:val="00C62FD5"/>
    <w:rsid w:val="00C6457D"/>
    <w:rsid w:val="00C64D29"/>
    <w:rsid w:val="00C65548"/>
    <w:rsid w:val="00C6591A"/>
    <w:rsid w:val="00C66814"/>
    <w:rsid w:val="00C66AFF"/>
    <w:rsid w:val="00C671A3"/>
    <w:rsid w:val="00C6733B"/>
    <w:rsid w:val="00C71ECD"/>
    <w:rsid w:val="00C73D71"/>
    <w:rsid w:val="00C75227"/>
    <w:rsid w:val="00C762D3"/>
    <w:rsid w:val="00C76463"/>
    <w:rsid w:val="00C7660D"/>
    <w:rsid w:val="00C800BA"/>
    <w:rsid w:val="00C819A9"/>
    <w:rsid w:val="00C829D1"/>
    <w:rsid w:val="00C83161"/>
    <w:rsid w:val="00C839E9"/>
    <w:rsid w:val="00C83C9C"/>
    <w:rsid w:val="00C83F9A"/>
    <w:rsid w:val="00C85610"/>
    <w:rsid w:val="00C8601D"/>
    <w:rsid w:val="00C86839"/>
    <w:rsid w:val="00C9102B"/>
    <w:rsid w:val="00C91DA3"/>
    <w:rsid w:val="00C92671"/>
    <w:rsid w:val="00C927D9"/>
    <w:rsid w:val="00C957E2"/>
    <w:rsid w:val="00C96A05"/>
    <w:rsid w:val="00C96FBE"/>
    <w:rsid w:val="00C979A9"/>
    <w:rsid w:val="00CA0030"/>
    <w:rsid w:val="00CA0399"/>
    <w:rsid w:val="00CA05FC"/>
    <w:rsid w:val="00CA0956"/>
    <w:rsid w:val="00CA1581"/>
    <w:rsid w:val="00CA2285"/>
    <w:rsid w:val="00CA2BB0"/>
    <w:rsid w:val="00CA35F9"/>
    <w:rsid w:val="00CA3EBD"/>
    <w:rsid w:val="00CA43A7"/>
    <w:rsid w:val="00CA4401"/>
    <w:rsid w:val="00CA540A"/>
    <w:rsid w:val="00CA552D"/>
    <w:rsid w:val="00CA5B8D"/>
    <w:rsid w:val="00CA70F9"/>
    <w:rsid w:val="00CA7AD7"/>
    <w:rsid w:val="00CB069D"/>
    <w:rsid w:val="00CB2EFA"/>
    <w:rsid w:val="00CB4460"/>
    <w:rsid w:val="00CB5838"/>
    <w:rsid w:val="00CB5BD7"/>
    <w:rsid w:val="00CB6737"/>
    <w:rsid w:val="00CB7B33"/>
    <w:rsid w:val="00CB7C27"/>
    <w:rsid w:val="00CC156D"/>
    <w:rsid w:val="00CC2558"/>
    <w:rsid w:val="00CC26EE"/>
    <w:rsid w:val="00CC2F9B"/>
    <w:rsid w:val="00CC4677"/>
    <w:rsid w:val="00CC58ED"/>
    <w:rsid w:val="00CC614B"/>
    <w:rsid w:val="00CC6702"/>
    <w:rsid w:val="00CC7F50"/>
    <w:rsid w:val="00CD056F"/>
    <w:rsid w:val="00CD2388"/>
    <w:rsid w:val="00CD239C"/>
    <w:rsid w:val="00CD2A76"/>
    <w:rsid w:val="00CD56C7"/>
    <w:rsid w:val="00CD5EA1"/>
    <w:rsid w:val="00CD5F60"/>
    <w:rsid w:val="00CD60D2"/>
    <w:rsid w:val="00CD62DA"/>
    <w:rsid w:val="00CE0FB4"/>
    <w:rsid w:val="00CE1452"/>
    <w:rsid w:val="00CE14B8"/>
    <w:rsid w:val="00CE41DD"/>
    <w:rsid w:val="00CE518C"/>
    <w:rsid w:val="00CE6DE2"/>
    <w:rsid w:val="00CE7277"/>
    <w:rsid w:val="00CF0DCE"/>
    <w:rsid w:val="00CF228E"/>
    <w:rsid w:val="00CF2856"/>
    <w:rsid w:val="00CF35F3"/>
    <w:rsid w:val="00CF3690"/>
    <w:rsid w:val="00CF44E8"/>
    <w:rsid w:val="00CF5643"/>
    <w:rsid w:val="00CF60F5"/>
    <w:rsid w:val="00CF675F"/>
    <w:rsid w:val="00D02093"/>
    <w:rsid w:val="00D02100"/>
    <w:rsid w:val="00D0406F"/>
    <w:rsid w:val="00D045E3"/>
    <w:rsid w:val="00D05E3F"/>
    <w:rsid w:val="00D0619A"/>
    <w:rsid w:val="00D069C5"/>
    <w:rsid w:val="00D069E7"/>
    <w:rsid w:val="00D07A47"/>
    <w:rsid w:val="00D10848"/>
    <w:rsid w:val="00D114C7"/>
    <w:rsid w:val="00D147B1"/>
    <w:rsid w:val="00D16158"/>
    <w:rsid w:val="00D16945"/>
    <w:rsid w:val="00D1739B"/>
    <w:rsid w:val="00D17B89"/>
    <w:rsid w:val="00D202F4"/>
    <w:rsid w:val="00D20CEF"/>
    <w:rsid w:val="00D21E88"/>
    <w:rsid w:val="00D2248E"/>
    <w:rsid w:val="00D23124"/>
    <w:rsid w:val="00D23D47"/>
    <w:rsid w:val="00D24F32"/>
    <w:rsid w:val="00D2669E"/>
    <w:rsid w:val="00D2686E"/>
    <w:rsid w:val="00D26DD3"/>
    <w:rsid w:val="00D30106"/>
    <w:rsid w:val="00D304F0"/>
    <w:rsid w:val="00D306A3"/>
    <w:rsid w:val="00D309BE"/>
    <w:rsid w:val="00D3156C"/>
    <w:rsid w:val="00D32C55"/>
    <w:rsid w:val="00D32C69"/>
    <w:rsid w:val="00D370C5"/>
    <w:rsid w:val="00D37844"/>
    <w:rsid w:val="00D37A21"/>
    <w:rsid w:val="00D406BE"/>
    <w:rsid w:val="00D41229"/>
    <w:rsid w:val="00D41B97"/>
    <w:rsid w:val="00D43486"/>
    <w:rsid w:val="00D44656"/>
    <w:rsid w:val="00D45082"/>
    <w:rsid w:val="00D458AB"/>
    <w:rsid w:val="00D45FA2"/>
    <w:rsid w:val="00D46E34"/>
    <w:rsid w:val="00D47633"/>
    <w:rsid w:val="00D503B5"/>
    <w:rsid w:val="00D5097C"/>
    <w:rsid w:val="00D5141E"/>
    <w:rsid w:val="00D51565"/>
    <w:rsid w:val="00D53360"/>
    <w:rsid w:val="00D55249"/>
    <w:rsid w:val="00D57A7B"/>
    <w:rsid w:val="00D61AE1"/>
    <w:rsid w:val="00D62D9E"/>
    <w:rsid w:val="00D63A40"/>
    <w:rsid w:val="00D64DBB"/>
    <w:rsid w:val="00D64DE6"/>
    <w:rsid w:val="00D65452"/>
    <w:rsid w:val="00D662E8"/>
    <w:rsid w:val="00D675BB"/>
    <w:rsid w:val="00D67C08"/>
    <w:rsid w:val="00D67D5F"/>
    <w:rsid w:val="00D70595"/>
    <w:rsid w:val="00D714D1"/>
    <w:rsid w:val="00D71C13"/>
    <w:rsid w:val="00D71D21"/>
    <w:rsid w:val="00D72266"/>
    <w:rsid w:val="00D74CA9"/>
    <w:rsid w:val="00D74D25"/>
    <w:rsid w:val="00D75290"/>
    <w:rsid w:val="00D7549B"/>
    <w:rsid w:val="00D759FE"/>
    <w:rsid w:val="00D75A71"/>
    <w:rsid w:val="00D75F36"/>
    <w:rsid w:val="00D76861"/>
    <w:rsid w:val="00D76C9C"/>
    <w:rsid w:val="00D76E05"/>
    <w:rsid w:val="00D80A5F"/>
    <w:rsid w:val="00D81BF1"/>
    <w:rsid w:val="00D83B75"/>
    <w:rsid w:val="00D841F1"/>
    <w:rsid w:val="00D8603A"/>
    <w:rsid w:val="00D86948"/>
    <w:rsid w:val="00D872FA"/>
    <w:rsid w:val="00D90F0F"/>
    <w:rsid w:val="00D9208A"/>
    <w:rsid w:val="00D9329E"/>
    <w:rsid w:val="00D935D6"/>
    <w:rsid w:val="00D9410E"/>
    <w:rsid w:val="00D96BD5"/>
    <w:rsid w:val="00D974B0"/>
    <w:rsid w:val="00D976A5"/>
    <w:rsid w:val="00DA004D"/>
    <w:rsid w:val="00DA04F6"/>
    <w:rsid w:val="00DA0C47"/>
    <w:rsid w:val="00DA1349"/>
    <w:rsid w:val="00DA1756"/>
    <w:rsid w:val="00DA1A2D"/>
    <w:rsid w:val="00DA1B36"/>
    <w:rsid w:val="00DA207E"/>
    <w:rsid w:val="00DA211E"/>
    <w:rsid w:val="00DA4631"/>
    <w:rsid w:val="00DA48FD"/>
    <w:rsid w:val="00DA4B6F"/>
    <w:rsid w:val="00DA6715"/>
    <w:rsid w:val="00DA6B04"/>
    <w:rsid w:val="00DA6BD9"/>
    <w:rsid w:val="00DA742C"/>
    <w:rsid w:val="00DA7C1C"/>
    <w:rsid w:val="00DB06FD"/>
    <w:rsid w:val="00DB1350"/>
    <w:rsid w:val="00DB13DC"/>
    <w:rsid w:val="00DB15CC"/>
    <w:rsid w:val="00DB173D"/>
    <w:rsid w:val="00DB1B8B"/>
    <w:rsid w:val="00DB1DF1"/>
    <w:rsid w:val="00DB2C25"/>
    <w:rsid w:val="00DB3812"/>
    <w:rsid w:val="00DB4A67"/>
    <w:rsid w:val="00DB4BBB"/>
    <w:rsid w:val="00DB5161"/>
    <w:rsid w:val="00DB7B8A"/>
    <w:rsid w:val="00DC2F8A"/>
    <w:rsid w:val="00DC3206"/>
    <w:rsid w:val="00DC3447"/>
    <w:rsid w:val="00DC38B3"/>
    <w:rsid w:val="00DC4FC7"/>
    <w:rsid w:val="00DC59FB"/>
    <w:rsid w:val="00DC7A2F"/>
    <w:rsid w:val="00DC7C02"/>
    <w:rsid w:val="00DD0CB0"/>
    <w:rsid w:val="00DD1112"/>
    <w:rsid w:val="00DD12A2"/>
    <w:rsid w:val="00DD2C52"/>
    <w:rsid w:val="00DD31B5"/>
    <w:rsid w:val="00DD38F7"/>
    <w:rsid w:val="00DD3DB3"/>
    <w:rsid w:val="00DD44BA"/>
    <w:rsid w:val="00DD4779"/>
    <w:rsid w:val="00DD54B6"/>
    <w:rsid w:val="00DD77EE"/>
    <w:rsid w:val="00DE3882"/>
    <w:rsid w:val="00DE403E"/>
    <w:rsid w:val="00DE41F9"/>
    <w:rsid w:val="00DE4F96"/>
    <w:rsid w:val="00DE686B"/>
    <w:rsid w:val="00DE6EFA"/>
    <w:rsid w:val="00DE70BB"/>
    <w:rsid w:val="00DF346D"/>
    <w:rsid w:val="00DF51F0"/>
    <w:rsid w:val="00DF54B7"/>
    <w:rsid w:val="00DF5B45"/>
    <w:rsid w:val="00DF67F9"/>
    <w:rsid w:val="00E0038E"/>
    <w:rsid w:val="00E003A0"/>
    <w:rsid w:val="00E00D1E"/>
    <w:rsid w:val="00E029E9"/>
    <w:rsid w:val="00E03557"/>
    <w:rsid w:val="00E04F9D"/>
    <w:rsid w:val="00E05168"/>
    <w:rsid w:val="00E059E4"/>
    <w:rsid w:val="00E05D2D"/>
    <w:rsid w:val="00E06363"/>
    <w:rsid w:val="00E06F77"/>
    <w:rsid w:val="00E07C6F"/>
    <w:rsid w:val="00E07D77"/>
    <w:rsid w:val="00E10E56"/>
    <w:rsid w:val="00E12268"/>
    <w:rsid w:val="00E13DC6"/>
    <w:rsid w:val="00E14430"/>
    <w:rsid w:val="00E14E3C"/>
    <w:rsid w:val="00E15D13"/>
    <w:rsid w:val="00E17FD8"/>
    <w:rsid w:val="00E20E1A"/>
    <w:rsid w:val="00E21555"/>
    <w:rsid w:val="00E260EF"/>
    <w:rsid w:val="00E27893"/>
    <w:rsid w:val="00E30977"/>
    <w:rsid w:val="00E30A0B"/>
    <w:rsid w:val="00E31935"/>
    <w:rsid w:val="00E32F1C"/>
    <w:rsid w:val="00E33106"/>
    <w:rsid w:val="00E33EBB"/>
    <w:rsid w:val="00E33F79"/>
    <w:rsid w:val="00E344BD"/>
    <w:rsid w:val="00E3450B"/>
    <w:rsid w:val="00E3451F"/>
    <w:rsid w:val="00E42DA4"/>
    <w:rsid w:val="00E444FF"/>
    <w:rsid w:val="00E45373"/>
    <w:rsid w:val="00E45A0C"/>
    <w:rsid w:val="00E45C97"/>
    <w:rsid w:val="00E46E6E"/>
    <w:rsid w:val="00E47695"/>
    <w:rsid w:val="00E47A7A"/>
    <w:rsid w:val="00E50A7A"/>
    <w:rsid w:val="00E51744"/>
    <w:rsid w:val="00E52345"/>
    <w:rsid w:val="00E5365C"/>
    <w:rsid w:val="00E544E7"/>
    <w:rsid w:val="00E55334"/>
    <w:rsid w:val="00E55361"/>
    <w:rsid w:val="00E559EB"/>
    <w:rsid w:val="00E55A5A"/>
    <w:rsid w:val="00E56034"/>
    <w:rsid w:val="00E565F4"/>
    <w:rsid w:val="00E57074"/>
    <w:rsid w:val="00E60795"/>
    <w:rsid w:val="00E64043"/>
    <w:rsid w:val="00E64C95"/>
    <w:rsid w:val="00E66119"/>
    <w:rsid w:val="00E6620A"/>
    <w:rsid w:val="00E70A4C"/>
    <w:rsid w:val="00E70ED7"/>
    <w:rsid w:val="00E734A0"/>
    <w:rsid w:val="00E74DA9"/>
    <w:rsid w:val="00E76A1A"/>
    <w:rsid w:val="00E76D1D"/>
    <w:rsid w:val="00E805EB"/>
    <w:rsid w:val="00E8293C"/>
    <w:rsid w:val="00E8488B"/>
    <w:rsid w:val="00E84E00"/>
    <w:rsid w:val="00E8526D"/>
    <w:rsid w:val="00E8593D"/>
    <w:rsid w:val="00E85DE8"/>
    <w:rsid w:val="00E86E55"/>
    <w:rsid w:val="00E879FE"/>
    <w:rsid w:val="00E87C14"/>
    <w:rsid w:val="00E910AF"/>
    <w:rsid w:val="00E9150A"/>
    <w:rsid w:val="00E91BB4"/>
    <w:rsid w:val="00E9391A"/>
    <w:rsid w:val="00E93AF1"/>
    <w:rsid w:val="00E93D30"/>
    <w:rsid w:val="00E943EB"/>
    <w:rsid w:val="00E945FB"/>
    <w:rsid w:val="00E94EB8"/>
    <w:rsid w:val="00E9644B"/>
    <w:rsid w:val="00E97166"/>
    <w:rsid w:val="00E9765B"/>
    <w:rsid w:val="00E976B6"/>
    <w:rsid w:val="00E97E78"/>
    <w:rsid w:val="00E97FD9"/>
    <w:rsid w:val="00EA008B"/>
    <w:rsid w:val="00EA04A1"/>
    <w:rsid w:val="00EA0F3B"/>
    <w:rsid w:val="00EA1784"/>
    <w:rsid w:val="00EA1949"/>
    <w:rsid w:val="00EA370D"/>
    <w:rsid w:val="00EA3D14"/>
    <w:rsid w:val="00EA3E9F"/>
    <w:rsid w:val="00EA4D3D"/>
    <w:rsid w:val="00EA51FB"/>
    <w:rsid w:val="00EA6990"/>
    <w:rsid w:val="00EA71C7"/>
    <w:rsid w:val="00EB08AD"/>
    <w:rsid w:val="00EB1009"/>
    <w:rsid w:val="00EB2C04"/>
    <w:rsid w:val="00EB2EF0"/>
    <w:rsid w:val="00EB3527"/>
    <w:rsid w:val="00EB3582"/>
    <w:rsid w:val="00EB59E4"/>
    <w:rsid w:val="00EB6045"/>
    <w:rsid w:val="00EB6F88"/>
    <w:rsid w:val="00EB7D4B"/>
    <w:rsid w:val="00EC23B3"/>
    <w:rsid w:val="00EC31C8"/>
    <w:rsid w:val="00EC3AA3"/>
    <w:rsid w:val="00EC3CAF"/>
    <w:rsid w:val="00EC5B86"/>
    <w:rsid w:val="00EC6C8F"/>
    <w:rsid w:val="00EC6ED7"/>
    <w:rsid w:val="00EC7732"/>
    <w:rsid w:val="00ED11F1"/>
    <w:rsid w:val="00ED2228"/>
    <w:rsid w:val="00ED3A4D"/>
    <w:rsid w:val="00ED4D90"/>
    <w:rsid w:val="00ED57E6"/>
    <w:rsid w:val="00ED6401"/>
    <w:rsid w:val="00ED7904"/>
    <w:rsid w:val="00ED7BAC"/>
    <w:rsid w:val="00ED7BF8"/>
    <w:rsid w:val="00ED7CAF"/>
    <w:rsid w:val="00EE0D0C"/>
    <w:rsid w:val="00EE1487"/>
    <w:rsid w:val="00EE1921"/>
    <w:rsid w:val="00EE3A34"/>
    <w:rsid w:val="00EE5149"/>
    <w:rsid w:val="00EE58E8"/>
    <w:rsid w:val="00EE63C0"/>
    <w:rsid w:val="00EE68CE"/>
    <w:rsid w:val="00EF001D"/>
    <w:rsid w:val="00EF18B0"/>
    <w:rsid w:val="00EF1D7C"/>
    <w:rsid w:val="00EF1DCE"/>
    <w:rsid w:val="00EF2DA7"/>
    <w:rsid w:val="00EF474A"/>
    <w:rsid w:val="00EF5513"/>
    <w:rsid w:val="00EF5942"/>
    <w:rsid w:val="00EF6264"/>
    <w:rsid w:val="00EF70B2"/>
    <w:rsid w:val="00EF7A58"/>
    <w:rsid w:val="00F01C58"/>
    <w:rsid w:val="00F02A7B"/>
    <w:rsid w:val="00F02ABF"/>
    <w:rsid w:val="00F02E6F"/>
    <w:rsid w:val="00F02EAA"/>
    <w:rsid w:val="00F032F6"/>
    <w:rsid w:val="00F0341C"/>
    <w:rsid w:val="00F03421"/>
    <w:rsid w:val="00F036A6"/>
    <w:rsid w:val="00F05C17"/>
    <w:rsid w:val="00F07C8E"/>
    <w:rsid w:val="00F07F7B"/>
    <w:rsid w:val="00F11A9D"/>
    <w:rsid w:val="00F11ADB"/>
    <w:rsid w:val="00F11C1B"/>
    <w:rsid w:val="00F121B5"/>
    <w:rsid w:val="00F128FA"/>
    <w:rsid w:val="00F13004"/>
    <w:rsid w:val="00F13AF2"/>
    <w:rsid w:val="00F13CCC"/>
    <w:rsid w:val="00F15283"/>
    <w:rsid w:val="00F16675"/>
    <w:rsid w:val="00F16A6F"/>
    <w:rsid w:val="00F16E74"/>
    <w:rsid w:val="00F17499"/>
    <w:rsid w:val="00F17E6D"/>
    <w:rsid w:val="00F221B3"/>
    <w:rsid w:val="00F25618"/>
    <w:rsid w:val="00F26D3A"/>
    <w:rsid w:val="00F26DBC"/>
    <w:rsid w:val="00F26F8C"/>
    <w:rsid w:val="00F2756F"/>
    <w:rsid w:val="00F302DC"/>
    <w:rsid w:val="00F30381"/>
    <w:rsid w:val="00F30727"/>
    <w:rsid w:val="00F30F8A"/>
    <w:rsid w:val="00F316A6"/>
    <w:rsid w:val="00F32871"/>
    <w:rsid w:val="00F32FC2"/>
    <w:rsid w:val="00F33D42"/>
    <w:rsid w:val="00F354B5"/>
    <w:rsid w:val="00F359CE"/>
    <w:rsid w:val="00F3732D"/>
    <w:rsid w:val="00F41439"/>
    <w:rsid w:val="00F42411"/>
    <w:rsid w:val="00F4281C"/>
    <w:rsid w:val="00F42ADD"/>
    <w:rsid w:val="00F43347"/>
    <w:rsid w:val="00F43ABA"/>
    <w:rsid w:val="00F43FA9"/>
    <w:rsid w:val="00F45475"/>
    <w:rsid w:val="00F4579E"/>
    <w:rsid w:val="00F45E01"/>
    <w:rsid w:val="00F510CD"/>
    <w:rsid w:val="00F514F3"/>
    <w:rsid w:val="00F524F9"/>
    <w:rsid w:val="00F53292"/>
    <w:rsid w:val="00F54553"/>
    <w:rsid w:val="00F56C56"/>
    <w:rsid w:val="00F56CF7"/>
    <w:rsid w:val="00F579CE"/>
    <w:rsid w:val="00F63164"/>
    <w:rsid w:val="00F644E9"/>
    <w:rsid w:val="00F652A2"/>
    <w:rsid w:val="00F65758"/>
    <w:rsid w:val="00F667E3"/>
    <w:rsid w:val="00F6713E"/>
    <w:rsid w:val="00F67372"/>
    <w:rsid w:val="00F679E8"/>
    <w:rsid w:val="00F67CDA"/>
    <w:rsid w:val="00F7000E"/>
    <w:rsid w:val="00F701C8"/>
    <w:rsid w:val="00F70CE3"/>
    <w:rsid w:val="00F71185"/>
    <w:rsid w:val="00F71D67"/>
    <w:rsid w:val="00F71F0F"/>
    <w:rsid w:val="00F721AB"/>
    <w:rsid w:val="00F7252E"/>
    <w:rsid w:val="00F72CAD"/>
    <w:rsid w:val="00F72D96"/>
    <w:rsid w:val="00F73F6D"/>
    <w:rsid w:val="00F7547D"/>
    <w:rsid w:val="00F7558C"/>
    <w:rsid w:val="00F76C2A"/>
    <w:rsid w:val="00F807DE"/>
    <w:rsid w:val="00F80870"/>
    <w:rsid w:val="00F80AD8"/>
    <w:rsid w:val="00F80BB6"/>
    <w:rsid w:val="00F8132E"/>
    <w:rsid w:val="00F81796"/>
    <w:rsid w:val="00F81B32"/>
    <w:rsid w:val="00F82A8E"/>
    <w:rsid w:val="00F83E28"/>
    <w:rsid w:val="00F844E9"/>
    <w:rsid w:val="00F85261"/>
    <w:rsid w:val="00F85528"/>
    <w:rsid w:val="00F90149"/>
    <w:rsid w:val="00F90E3F"/>
    <w:rsid w:val="00F911C7"/>
    <w:rsid w:val="00F915F3"/>
    <w:rsid w:val="00F9164A"/>
    <w:rsid w:val="00F91A19"/>
    <w:rsid w:val="00F92877"/>
    <w:rsid w:val="00F94E1F"/>
    <w:rsid w:val="00F94FDB"/>
    <w:rsid w:val="00F96A52"/>
    <w:rsid w:val="00FA0115"/>
    <w:rsid w:val="00FA36E9"/>
    <w:rsid w:val="00FA4BF1"/>
    <w:rsid w:val="00FA4DE4"/>
    <w:rsid w:val="00FA4DF9"/>
    <w:rsid w:val="00FA6422"/>
    <w:rsid w:val="00FA6729"/>
    <w:rsid w:val="00FA78AD"/>
    <w:rsid w:val="00FA7C05"/>
    <w:rsid w:val="00FB1F5E"/>
    <w:rsid w:val="00FB218D"/>
    <w:rsid w:val="00FB267D"/>
    <w:rsid w:val="00FB2BA9"/>
    <w:rsid w:val="00FB4201"/>
    <w:rsid w:val="00FB4361"/>
    <w:rsid w:val="00FB4A75"/>
    <w:rsid w:val="00FB6241"/>
    <w:rsid w:val="00FB7356"/>
    <w:rsid w:val="00FB768A"/>
    <w:rsid w:val="00FC0506"/>
    <w:rsid w:val="00FC09D4"/>
    <w:rsid w:val="00FC112A"/>
    <w:rsid w:val="00FC191D"/>
    <w:rsid w:val="00FC1DCE"/>
    <w:rsid w:val="00FC2BD7"/>
    <w:rsid w:val="00FC339C"/>
    <w:rsid w:val="00FC39C9"/>
    <w:rsid w:val="00FC6038"/>
    <w:rsid w:val="00FC6313"/>
    <w:rsid w:val="00FC6988"/>
    <w:rsid w:val="00FC7190"/>
    <w:rsid w:val="00FD01EE"/>
    <w:rsid w:val="00FD062E"/>
    <w:rsid w:val="00FD07DB"/>
    <w:rsid w:val="00FD0C5F"/>
    <w:rsid w:val="00FD1271"/>
    <w:rsid w:val="00FD12FE"/>
    <w:rsid w:val="00FD2530"/>
    <w:rsid w:val="00FD28C1"/>
    <w:rsid w:val="00FD2B87"/>
    <w:rsid w:val="00FD4DE6"/>
    <w:rsid w:val="00FE0320"/>
    <w:rsid w:val="00FE0BFA"/>
    <w:rsid w:val="00FE1B33"/>
    <w:rsid w:val="00FE40DA"/>
    <w:rsid w:val="00FE5838"/>
    <w:rsid w:val="00FE6163"/>
    <w:rsid w:val="00FE7661"/>
    <w:rsid w:val="00FE76D5"/>
    <w:rsid w:val="00FF07D0"/>
    <w:rsid w:val="00FF0C55"/>
    <w:rsid w:val="00FF11F3"/>
    <w:rsid w:val="00FF28E5"/>
    <w:rsid w:val="00FF3478"/>
    <w:rsid w:val="00FF372E"/>
    <w:rsid w:val="00FF46C3"/>
    <w:rsid w:val="00FF5192"/>
    <w:rsid w:val="00FF6CD8"/>
    <w:rsid w:val="00FF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290B5F"/>
  <w15:chartTrackingRefBased/>
  <w15:docId w15:val="{65AC8109-CB81-434D-AD64-6B27A71B3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iPriority="0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qFormat/>
    <w:rsid w:val="00A47337"/>
    <w:pPr>
      <w:spacing w:after="200" w:line="360" w:lineRule="auto"/>
      <w:ind w:firstLine="720"/>
      <w:jc w:val="both"/>
    </w:pPr>
    <w:rPr>
      <w:rFonts w:ascii="Times New Roman" w:hAnsi="Times New Roman"/>
      <w:sz w:val="24"/>
      <w:szCs w:val="22"/>
      <w:lang w:eastAsia="en-US"/>
    </w:rPr>
  </w:style>
  <w:style w:type="paragraph" w:styleId="13">
    <w:name w:val="heading 1"/>
    <w:aliases w:val="Раздел Знак,Раздел Знак Знак,1,h1,H1,app heading 1,ITT t1,II+,I,H11,H12,H13,H14,H15,H16,H17,H18,H111,H121,H131,H141,H151,H161,H171,H19,H112,H122,H132,H142,H152,H162,H172,H181,H1111,H1211,H1311,H1411,H1511,H1611,H1711,H110,H113,H123,H133,H143"/>
    <w:basedOn w:val="a7"/>
    <w:next w:val="a7"/>
    <w:link w:val="14"/>
    <w:autoRedefine/>
    <w:uiPriority w:val="99"/>
    <w:qFormat/>
    <w:rsid w:val="00F02EAA"/>
    <w:pPr>
      <w:keepNext/>
      <w:keepLines/>
      <w:spacing w:before="480" w:after="0"/>
      <w:ind w:firstLine="0"/>
      <w:jc w:val="center"/>
      <w:outlineLvl w:val="0"/>
    </w:pPr>
    <w:rPr>
      <w:rFonts w:eastAsia="Times New Roman"/>
      <w:b/>
      <w:bCs/>
      <w:caps/>
      <w:sz w:val="28"/>
      <w:szCs w:val="28"/>
      <w:lang w:val="en-US"/>
    </w:rPr>
  </w:style>
  <w:style w:type="paragraph" w:styleId="22">
    <w:name w:val="heading 2"/>
    <w:aliases w:val="Подраздел Знак,H2,h2,2,Heading 2 Hidden,CHS,H2-Heading 2,l2,Header2,22,heading2,list2,A,A.B.C.,list 2,Heading2,Heading Indent No L2,UNDERRUBRIK 1-2,Fonctionnalité,Titre 21,t2.T2,Table2,ITT t2,H2-Heading 21,Header 21,l21,Header21,h21,221,H21"/>
    <w:basedOn w:val="a7"/>
    <w:next w:val="a7"/>
    <w:link w:val="23"/>
    <w:uiPriority w:val="99"/>
    <w:qFormat/>
    <w:rsid w:val="00D96BD5"/>
    <w:pPr>
      <w:keepNext/>
      <w:keepLines/>
      <w:numPr>
        <w:ilvl w:val="1"/>
        <w:numId w:val="1"/>
      </w:numPr>
      <w:spacing w:before="200" w:after="0"/>
      <w:outlineLvl w:val="1"/>
    </w:pPr>
    <w:rPr>
      <w:rFonts w:ascii="Calibri" w:hAnsi="Calibri"/>
      <w:b/>
      <w:bCs/>
      <w:sz w:val="28"/>
      <w:szCs w:val="26"/>
      <w:lang w:val="x-none"/>
    </w:rPr>
  </w:style>
  <w:style w:type="paragraph" w:styleId="31">
    <w:name w:val="heading 3"/>
    <w:aliases w:val="h3,3,Level 1 - 1,h31,h32,h33,h34,h35,h36,h37,h38,h39,h310,h311,h321,h331,h341,h351,h361,h371,h381,h312,h322,h332,h342,h352,h362,h372,h382,h313,h323,h333,h343,h353,h363,h373,h383,h314,h324,h334,h344,h354,h364,h374,h384,h315,h325,h335,h345,H3"/>
    <w:basedOn w:val="a7"/>
    <w:next w:val="22"/>
    <w:link w:val="32"/>
    <w:uiPriority w:val="99"/>
    <w:qFormat/>
    <w:rsid w:val="00D96BD5"/>
    <w:pPr>
      <w:keepNext/>
      <w:keepLines/>
      <w:numPr>
        <w:ilvl w:val="2"/>
        <w:numId w:val="1"/>
      </w:numPr>
      <w:spacing w:after="0"/>
      <w:outlineLvl w:val="2"/>
    </w:pPr>
    <w:rPr>
      <w:rFonts w:ascii="Calibri" w:hAnsi="Calibri"/>
      <w:b/>
      <w:bCs/>
      <w:sz w:val="28"/>
      <w:lang w:val="x-none"/>
    </w:rPr>
  </w:style>
  <w:style w:type="paragraph" w:styleId="40">
    <w:name w:val="heading 4"/>
    <w:aliases w:val="4,I4,l4,heading4,I41,41,l41,heading41,(Shift Ctrl 4),Titre 41,t4.T4,4heading,h4,a.,4 dash,d,4 dash1,d1,31,h41,a.1,4 dash2,d2,32,h42,a.2,4 dash3,d3,33,h43,a.3,4 dash4,d4,34,h44,a.4,Sub sub heading,4 dash5,d5,35,h45,a.5,Sub sub heading1,H4"/>
    <w:basedOn w:val="a7"/>
    <w:next w:val="a8"/>
    <w:link w:val="41"/>
    <w:autoRedefine/>
    <w:uiPriority w:val="99"/>
    <w:qFormat/>
    <w:rsid w:val="00500443"/>
    <w:pPr>
      <w:widowControl w:val="0"/>
      <w:tabs>
        <w:tab w:val="num" w:pos="0"/>
        <w:tab w:val="left" w:pos="960"/>
      </w:tabs>
      <w:spacing w:after="60"/>
      <w:ind w:firstLine="0"/>
      <w:jc w:val="left"/>
      <w:outlineLvl w:val="3"/>
    </w:pPr>
    <w:rPr>
      <w:rFonts w:eastAsia="Times New Roman"/>
      <w:b/>
      <w:bCs/>
      <w:noProof/>
      <w:szCs w:val="24"/>
      <w:lang w:val="x-none" w:eastAsia="x-none"/>
    </w:rPr>
  </w:style>
  <w:style w:type="paragraph" w:styleId="5">
    <w:name w:val="heading 5"/>
    <w:aliases w:val="H5,PIM 5,5,ITT t5,PA Pico Section"/>
    <w:basedOn w:val="a7"/>
    <w:next w:val="a8"/>
    <w:link w:val="50"/>
    <w:uiPriority w:val="99"/>
    <w:qFormat/>
    <w:rsid w:val="00937D62"/>
    <w:pPr>
      <w:tabs>
        <w:tab w:val="num" w:pos="2160"/>
        <w:tab w:val="left" w:pos="2340"/>
      </w:tabs>
      <w:spacing w:before="120" w:after="60"/>
      <w:ind w:left="720" w:firstLine="0"/>
      <w:outlineLvl w:val="4"/>
    </w:pPr>
    <w:rPr>
      <w:rFonts w:eastAsia="Times New Roman"/>
      <w:b/>
      <w:bCs/>
      <w:iCs/>
      <w:sz w:val="22"/>
      <w:szCs w:val="26"/>
      <w:lang w:val="x-none" w:eastAsia="x-none"/>
    </w:rPr>
  </w:style>
  <w:style w:type="paragraph" w:styleId="6">
    <w:name w:val="heading 6"/>
    <w:aliases w:val="PIM 6,H6,Gliederung6"/>
    <w:basedOn w:val="a7"/>
    <w:next w:val="a7"/>
    <w:link w:val="60"/>
    <w:uiPriority w:val="99"/>
    <w:qFormat/>
    <w:rsid w:val="00272FD6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  <w:szCs w:val="20"/>
      <w:lang w:val="x-none" w:eastAsia="x-none"/>
    </w:rPr>
  </w:style>
  <w:style w:type="paragraph" w:styleId="7">
    <w:name w:val="heading 7"/>
    <w:aliases w:val="PIM 7"/>
    <w:basedOn w:val="a7"/>
    <w:next w:val="a7"/>
    <w:link w:val="70"/>
    <w:uiPriority w:val="99"/>
    <w:qFormat/>
    <w:rsid w:val="00F01C58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  <w:szCs w:val="20"/>
      <w:lang w:val="x-none" w:eastAsia="x-none"/>
    </w:rPr>
  </w:style>
  <w:style w:type="paragraph" w:styleId="8">
    <w:name w:val="heading 8"/>
    <w:basedOn w:val="a7"/>
    <w:next w:val="a8"/>
    <w:link w:val="80"/>
    <w:uiPriority w:val="99"/>
    <w:qFormat/>
    <w:rsid w:val="00500443"/>
    <w:pPr>
      <w:tabs>
        <w:tab w:val="num" w:pos="2880"/>
      </w:tabs>
      <w:suppressAutoHyphens/>
      <w:spacing w:before="120" w:after="60"/>
      <w:ind w:left="720" w:firstLine="0"/>
      <w:outlineLvl w:val="7"/>
    </w:pPr>
    <w:rPr>
      <w:rFonts w:ascii="Arial" w:eastAsia="Times New Roman" w:hAnsi="Arial"/>
      <w:b/>
      <w:sz w:val="22"/>
      <w:szCs w:val="20"/>
      <w:lang w:val="x-none" w:eastAsia="x-none"/>
    </w:rPr>
  </w:style>
  <w:style w:type="paragraph" w:styleId="9">
    <w:name w:val="heading 9"/>
    <w:basedOn w:val="a7"/>
    <w:next w:val="a7"/>
    <w:link w:val="90"/>
    <w:uiPriority w:val="99"/>
    <w:qFormat/>
    <w:rsid w:val="006C4DA6"/>
    <w:pPr>
      <w:spacing w:before="240" w:after="60"/>
      <w:outlineLvl w:val="8"/>
    </w:pPr>
    <w:rPr>
      <w:rFonts w:ascii="Cambria" w:eastAsia="Times New Roman" w:hAnsi="Cambria"/>
      <w:sz w:val="22"/>
      <w:lang w:val="x-none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List Paragraph"/>
    <w:basedOn w:val="a7"/>
    <w:uiPriority w:val="34"/>
    <w:qFormat/>
    <w:rsid w:val="00AD7813"/>
    <w:pPr>
      <w:ind w:left="720"/>
      <w:contextualSpacing/>
    </w:pPr>
  </w:style>
  <w:style w:type="character" w:customStyle="1" w:styleId="14">
    <w:name w:val="Заголовок 1 Знак"/>
    <w:aliases w:val="Раздел Знак Знак1,Раздел Знак Знак Знак,1 Знак,h1 Знак,H1 Знак,app heading 1 Знак,ITT t1 Знак,II+ Знак,I Знак,H11 Знак,H12 Знак,H13 Знак,H14 Знак,H15 Знак,H16 Знак,H17 Знак,H18 Знак,H111 Знак,H121 Знак,H131 Знак,H141 Знак,H151 Знак"/>
    <w:link w:val="13"/>
    <w:uiPriority w:val="9"/>
    <w:rsid w:val="00F02EAA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23">
    <w:name w:val="Заголовок 2 Знак"/>
    <w:aliases w:val="Подраздел Знак Знак,H2 Знак,h2 Знак,2 Знак,Heading 2 Hidden Знак,CHS Знак,H2-Heading 2 Знак,l2 Знак,Header2 Знак,22 Знак,heading2 Знак,list2 Знак,A Знак,A.B.C. Знак,list 2 Знак,Heading2 Знак,Heading Indent No L2 Знак,Fonctionnalité Знак"/>
    <w:link w:val="22"/>
    <w:uiPriority w:val="99"/>
    <w:rsid w:val="00D96BD5"/>
    <w:rPr>
      <w:b/>
      <w:bCs/>
      <w:sz w:val="28"/>
      <w:szCs w:val="26"/>
      <w:lang w:val="x-none" w:eastAsia="en-US"/>
    </w:rPr>
  </w:style>
  <w:style w:type="character" w:customStyle="1" w:styleId="wmi-callto">
    <w:name w:val="wmi-callto"/>
    <w:basedOn w:val="a9"/>
    <w:rsid w:val="00332CFE"/>
  </w:style>
  <w:style w:type="character" w:styleId="ad">
    <w:name w:val="Strong"/>
    <w:uiPriority w:val="22"/>
    <w:qFormat/>
    <w:rsid w:val="00937D62"/>
    <w:rPr>
      <w:rFonts w:ascii="Times New Roman" w:hAnsi="Times New Roman"/>
      <w:b/>
      <w:bCs/>
    </w:rPr>
  </w:style>
  <w:style w:type="character" w:customStyle="1" w:styleId="32">
    <w:name w:val="Заголовок 3 Знак"/>
    <w:aliases w:val="h3 Знак,3 Знак,Level 1 - 1 Знак,h31 Знак,h32 Знак,h33 Знак,h34 Знак,h35 Знак,h36 Знак,h37 Знак,h38 Знак,h39 Знак,h310 Знак,h311 Знак,h321 Знак,h331 Знак,h341 Знак,h351 Знак,h361 Знак,h371 Знак,h381 Знак,h312 Знак,h322 Знак,h332 Знак"/>
    <w:link w:val="31"/>
    <w:uiPriority w:val="99"/>
    <w:rsid w:val="00D96BD5"/>
    <w:rPr>
      <w:b/>
      <w:bCs/>
      <w:sz w:val="28"/>
      <w:szCs w:val="22"/>
      <w:lang w:val="x-none" w:eastAsia="en-US"/>
    </w:rPr>
  </w:style>
  <w:style w:type="paragraph" w:customStyle="1" w:styleId="SystemName">
    <w:name w:val="System Name"/>
    <w:basedOn w:val="a7"/>
    <w:next w:val="a7"/>
    <w:rsid w:val="00B8607A"/>
    <w:pPr>
      <w:keepLines/>
      <w:spacing w:before="1560" w:after="120" w:line="288" w:lineRule="auto"/>
      <w:ind w:firstLine="0"/>
      <w:jc w:val="center"/>
    </w:pPr>
    <w:rPr>
      <w:rFonts w:eastAsia="Times New Roman"/>
      <w:b/>
      <w:caps/>
      <w:szCs w:val="28"/>
      <w:lang w:val="en-US"/>
    </w:rPr>
  </w:style>
  <w:style w:type="paragraph" w:customStyle="1" w:styleId="ProgramName">
    <w:name w:val="Program Name"/>
    <w:basedOn w:val="a7"/>
    <w:next w:val="a7"/>
    <w:rsid w:val="00B8607A"/>
    <w:pPr>
      <w:keepLines/>
      <w:spacing w:after="0" w:line="288" w:lineRule="auto"/>
      <w:ind w:firstLine="0"/>
      <w:jc w:val="center"/>
    </w:pPr>
    <w:rPr>
      <w:rFonts w:eastAsia="Times New Roman"/>
      <w:b/>
      <w:bCs/>
      <w:caps/>
      <w:sz w:val="28"/>
      <w:szCs w:val="28"/>
    </w:rPr>
  </w:style>
  <w:style w:type="paragraph" w:customStyle="1" w:styleId="DocumentName">
    <w:name w:val="Document Name"/>
    <w:basedOn w:val="a7"/>
    <w:rsid w:val="00B8607A"/>
    <w:pPr>
      <w:suppressAutoHyphens/>
      <w:spacing w:before="120" w:after="120" w:line="288" w:lineRule="auto"/>
      <w:ind w:left="170" w:right="170" w:firstLine="0"/>
      <w:jc w:val="center"/>
    </w:pPr>
    <w:rPr>
      <w:rFonts w:eastAsia="Times New Roman"/>
      <w:b/>
      <w:sz w:val="32"/>
      <w:szCs w:val="36"/>
      <w:lang w:eastAsia="ru-RU"/>
    </w:rPr>
  </w:style>
  <w:style w:type="paragraph" w:customStyle="1" w:styleId="a2">
    <w:name w:val="Приложение"/>
    <w:basedOn w:val="13"/>
    <w:next w:val="a7"/>
    <w:qFormat/>
    <w:rsid w:val="004C4950"/>
    <w:pPr>
      <w:pageBreakBefore/>
      <w:numPr>
        <w:numId w:val="17"/>
      </w:numPr>
    </w:pPr>
  </w:style>
  <w:style w:type="table" w:styleId="ae">
    <w:name w:val="Table Grid"/>
    <w:basedOn w:val="aa"/>
    <w:rsid w:val="0095758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">
    <w:name w:val="Normal (Web)"/>
    <w:basedOn w:val="a7"/>
    <w:rsid w:val="003B339F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styleId="HTML">
    <w:name w:val="HTML Preformatted"/>
    <w:basedOn w:val="a7"/>
    <w:link w:val="HTML0"/>
    <w:uiPriority w:val="99"/>
    <w:rsid w:val="003B33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/>
      <w:sz w:val="20"/>
      <w:szCs w:val="20"/>
      <w:lang w:val="x-none" w:eastAsia="ru-RU"/>
    </w:rPr>
  </w:style>
  <w:style w:type="character" w:customStyle="1" w:styleId="HTML0">
    <w:name w:val="Стандартный HTML Знак"/>
    <w:link w:val="HTML"/>
    <w:uiPriority w:val="99"/>
    <w:rsid w:val="003B339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caption"/>
    <w:aliases w:val="Название таблиц"/>
    <w:basedOn w:val="a7"/>
    <w:next w:val="a7"/>
    <w:uiPriority w:val="35"/>
    <w:qFormat/>
    <w:rsid w:val="00156ABD"/>
    <w:pPr>
      <w:spacing w:line="240" w:lineRule="auto"/>
      <w:jc w:val="right"/>
    </w:pPr>
    <w:rPr>
      <w:bCs/>
      <w:szCs w:val="18"/>
    </w:rPr>
  </w:style>
  <w:style w:type="paragraph" w:customStyle="1" w:styleId="p">
    <w:name w:val="p"/>
    <w:basedOn w:val="a7"/>
    <w:rsid w:val="00F679E8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Cs w:val="24"/>
      <w:lang w:eastAsia="ru-RU"/>
    </w:rPr>
  </w:style>
  <w:style w:type="paragraph" w:styleId="a8">
    <w:name w:val="Body Text Indent"/>
    <w:basedOn w:val="a7"/>
    <w:link w:val="af1"/>
    <w:rsid w:val="00BA4537"/>
    <w:pPr>
      <w:spacing w:after="0" w:line="240" w:lineRule="auto"/>
      <w:ind w:firstLine="708"/>
    </w:pPr>
    <w:rPr>
      <w:rFonts w:eastAsia="Times New Roman"/>
      <w:sz w:val="28"/>
      <w:szCs w:val="28"/>
      <w:lang w:val="x-none" w:eastAsia="ru-RU"/>
    </w:rPr>
  </w:style>
  <w:style w:type="character" w:customStyle="1" w:styleId="af1">
    <w:name w:val="Основной текст с отступом Знак"/>
    <w:link w:val="a8"/>
    <w:rsid w:val="00BA453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33">
    <w:name w:val="Body Text Indent 3"/>
    <w:basedOn w:val="a7"/>
    <w:link w:val="34"/>
    <w:uiPriority w:val="99"/>
    <w:semiHidden/>
    <w:unhideWhenUsed/>
    <w:rsid w:val="006D5590"/>
    <w:pPr>
      <w:spacing w:after="120"/>
      <w:ind w:left="283"/>
    </w:pPr>
    <w:rPr>
      <w:sz w:val="16"/>
      <w:szCs w:val="16"/>
      <w:lang w:val="x-none" w:eastAsia="x-none"/>
    </w:rPr>
  </w:style>
  <w:style w:type="character" w:customStyle="1" w:styleId="34">
    <w:name w:val="Основной текст с отступом 3 Знак"/>
    <w:link w:val="33"/>
    <w:uiPriority w:val="99"/>
    <w:semiHidden/>
    <w:rsid w:val="006D5590"/>
    <w:rPr>
      <w:rFonts w:ascii="Times New Roman" w:hAnsi="Times New Roman"/>
      <w:sz w:val="16"/>
      <w:szCs w:val="16"/>
    </w:rPr>
  </w:style>
  <w:style w:type="character" w:customStyle="1" w:styleId="60">
    <w:name w:val="Заголовок 6 Знак"/>
    <w:aliases w:val="PIM 6 Знак,H6 Знак,Gliederung6 Знак"/>
    <w:link w:val="6"/>
    <w:uiPriority w:val="9"/>
    <w:semiHidden/>
    <w:rsid w:val="00272FD6"/>
    <w:rPr>
      <w:rFonts w:ascii="Cambria" w:eastAsia="Times New Roman" w:hAnsi="Cambria" w:cs="Times New Roman"/>
      <w:i/>
      <w:iCs/>
      <w:color w:val="243F60"/>
      <w:sz w:val="24"/>
    </w:rPr>
  </w:style>
  <w:style w:type="character" w:customStyle="1" w:styleId="70">
    <w:name w:val="Заголовок 7 Знак"/>
    <w:aliases w:val="PIM 7 Знак"/>
    <w:link w:val="7"/>
    <w:uiPriority w:val="9"/>
    <w:semiHidden/>
    <w:rsid w:val="00F01C58"/>
    <w:rPr>
      <w:rFonts w:ascii="Cambria" w:eastAsia="Times New Roman" w:hAnsi="Cambria" w:cs="Times New Roman"/>
      <w:i/>
      <w:iCs/>
      <w:color w:val="404040"/>
      <w:sz w:val="24"/>
    </w:rPr>
  </w:style>
  <w:style w:type="paragraph" w:styleId="af2">
    <w:name w:val="header"/>
    <w:basedOn w:val="a7"/>
    <w:link w:val="af3"/>
    <w:uiPriority w:val="99"/>
    <w:unhideWhenUsed/>
    <w:rsid w:val="006A7113"/>
    <w:pPr>
      <w:tabs>
        <w:tab w:val="center" w:pos="4677"/>
        <w:tab w:val="right" w:pos="9355"/>
      </w:tabs>
      <w:spacing w:after="0" w:line="240" w:lineRule="auto"/>
    </w:pPr>
    <w:rPr>
      <w:szCs w:val="20"/>
      <w:lang w:val="x-none" w:eastAsia="x-none"/>
    </w:rPr>
  </w:style>
  <w:style w:type="character" w:customStyle="1" w:styleId="af3">
    <w:name w:val="Верхний колонтитул Знак"/>
    <w:link w:val="af2"/>
    <w:uiPriority w:val="99"/>
    <w:rsid w:val="006A7113"/>
    <w:rPr>
      <w:rFonts w:ascii="Times New Roman" w:hAnsi="Times New Roman"/>
      <w:sz w:val="24"/>
    </w:rPr>
  </w:style>
  <w:style w:type="paragraph" w:styleId="af4">
    <w:name w:val="footer"/>
    <w:basedOn w:val="a7"/>
    <w:link w:val="af5"/>
    <w:uiPriority w:val="99"/>
    <w:unhideWhenUsed/>
    <w:rsid w:val="006A7113"/>
    <w:pPr>
      <w:tabs>
        <w:tab w:val="center" w:pos="4677"/>
        <w:tab w:val="right" w:pos="9355"/>
      </w:tabs>
      <w:spacing w:after="0" w:line="240" w:lineRule="auto"/>
    </w:pPr>
    <w:rPr>
      <w:szCs w:val="20"/>
      <w:lang w:val="x-none" w:eastAsia="x-none"/>
    </w:rPr>
  </w:style>
  <w:style w:type="character" w:customStyle="1" w:styleId="af5">
    <w:name w:val="Нижний колонтитул Знак"/>
    <w:link w:val="af4"/>
    <w:uiPriority w:val="99"/>
    <w:rsid w:val="006A7113"/>
    <w:rPr>
      <w:rFonts w:ascii="Times New Roman" w:hAnsi="Times New Roman"/>
      <w:sz w:val="24"/>
    </w:rPr>
  </w:style>
  <w:style w:type="paragraph" w:styleId="af6">
    <w:name w:val="Balloon Text"/>
    <w:basedOn w:val="a7"/>
    <w:link w:val="af7"/>
    <w:uiPriority w:val="99"/>
    <w:semiHidden/>
    <w:unhideWhenUsed/>
    <w:rsid w:val="006A711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7">
    <w:name w:val="Текст выноски Знак"/>
    <w:link w:val="af6"/>
    <w:uiPriority w:val="99"/>
    <w:semiHidden/>
    <w:rsid w:val="006A7113"/>
    <w:rPr>
      <w:rFonts w:ascii="Tahoma" w:hAnsi="Tahoma" w:cs="Tahoma"/>
      <w:sz w:val="16"/>
      <w:szCs w:val="16"/>
    </w:rPr>
  </w:style>
  <w:style w:type="paragraph" w:customStyle="1" w:styleId="a3">
    <w:name w:val="Раздел"/>
    <w:basedOn w:val="13"/>
    <w:next w:val="a7"/>
    <w:qFormat/>
    <w:rsid w:val="00382DC8"/>
    <w:pPr>
      <w:numPr>
        <w:numId w:val="2"/>
      </w:numPr>
      <w:ind w:hanging="414"/>
      <w:jc w:val="left"/>
    </w:pPr>
  </w:style>
  <w:style w:type="paragraph" w:customStyle="1" w:styleId="a4">
    <w:name w:val="Подраздел"/>
    <w:basedOn w:val="22"/>
    <w:next w:val="a7"/>
    <w:qFormat/>
    <w:rsid w:val="001E1772"/>
    <w:pPr>
      <w:numPr>
        <w:numId w:val="2"/>
      </w:numPr>
      <w:ind w:left="1701" w:hanging="981"/>
      <w:jc w:val="left"/>
    </w:pPr>
    <w:rPr>
      <w:rFonts w:ascii="Times New Roman" w:hAnsi="Times New Roman"/>
    </w:rPr>
  </w:style>
  <w:style w:type="paragraph" w:customStyle="1" w:styleId="a5">
    <w:name w:val="Пункт"/>
    <w:basedOn w:val="a4"/>
    <w:next w:val="a7"/>
    <w:qFormat/>
    <w:rsid w:val="003944B2"/>
    <w:pPr>
      <w:numPr>
        <w:ilvl w:val="2"/>
      </w:numPr>
      <w:ind w:left="1701" w:hanging="981"/>
      <w:outlineLvl w:val="2"/>
    </w:pPr>
  </w:style>
  <w:style w:type="paragraph" w:customStyle="1" w:styleId="a6">
    <w:name w:val="Подпункт"/>
    <w:basedOn w:val="a5"/>
    <w:qFormat/>
    <w:rsid w:val="00D30106"/>
    <w:pPr>
      <w:numPr>
        <w:ilvl w:val="3"/>
      </w:numPr>
      <w:outlineLvl w:val="3"/>
    </w:pPr>
  </w:style>
  <w:style w:type="paragraph" w:customStyle="1" w:styleId="af8">
    <w:name w:val="Ненумерованные заголовки"/>
    <w:basedOn w:val="13"/>
    <w:qFormat/>
    <w:rsid w:val="0095597D"/>
    <w:pPr>
      <w:spacing w:after="200"/>
    </w:pPr>
    <w:rPr>
      <w:lang w:val="ru-RU"/>
    </w:rPr>
  </w:style>
  <w:style w:type="paragraph" w:styleId="af9">
    <w:name w:val="TOC Heading"/>
    <w:basedOn w:val="13"/>
    <w:next w:val="a7"/>
    <w:uiPriority w:val="39"/>
    <w:qFormat/>
    <w:rsid w:val="00373ADD"/>
    <w:pPr>
      <w:spacing w:line="276" w:lineRule="auto"/>
      <w:jc w:val="left"/>
      <w:outlineLvl w:val="9"/>
    </w:pPr>
    <w:rPr>
      <w:rFonts w:ascii="Cambria" w:hAnsi="Cambria"/>
      <w:caps w:val="0"/>
      <w:color w:val="365F91"/>
      <w:lang w:val="ru-RU"/>
    </w:rPr>
  </w:style>
  <w:style w:type="paragraph" w:styleId="15">
    <w:name w:val="toc 1"/>
    <w:aliases w:val="Содержание"/>
    <w:basedOn w:val="a7"/>
    <w:next w:val="a7"/>
    <w:autoRedefine/>
    <w:uiPriority w:val="39"/>
    <w:unhideWhenUsed/>
    <w:rsid w:val="00933864"/>
    <w:pPr>
      <w:tabs>
        <w:tab w:val="left" w:pos="567"/>
        <w:tab w:val="left" w:pos="709"/>
        <w:tab w:val="left" w:pos="1200"/>
        <w:tab w:val="right" w:leader="dot" w:pos="9639"/>
      </w:tabs>
      <w:spacing w:after="0"/>
      <w:ind w:left="120" w:firstLine="0"/>
    </w:pPr>
    <w:rPr>
      <w:b/>
      <w:caps/>
      <w:sz w:val="28"/>
    </w:rPr>
  </w:style>
  <w:style w:type="paragraph" w:styleId="24">
    <w:name w:val="toc 2"/>
    <w:basedOn w:val="a7"/>
    <w:next w:val="a7"/>
    <w:autoRedefine/>
    <w:uiPriority w:val="39"/>
    <w:unhideWhenUsed/>
    <w:rsid w:val="00E565F4"/>
    <w:pPr>
      <w:tabs>
        <w:tab w:val="left" w:pos="880"/>
        <w:tab w:val="right" w:leader="dot" w:pos="9639"/>
      </w:tabs>
      <w:spacing w:after="0"/>
      <w:ind w:left="119" w:right="-1" w:firstLine="0"/>
    </w:pPr>
    <w:rPr>
      <w:b/>
      <w:sz w:val="28"/>
    </w:rPr>
  </w:style>
  <w:style w:type="character" w:styleId="afa">
    <w:name w:val="Hyperlink"/>
    <w:uiPriority w:val="99"/>
    <w:unhideWhenUsed/>
    <w:rsid w:val="00373ADD"/>
    <w:rPr>
      <w:color w:val="0000FF"/>
      <w:u w:val="single"/>
    </w:rPr>
  </w:style>
  <w:style w:type="character" w:customStyle="1" w:styleId="90">
    <w:name w:val="Заголовок 9 Знак"/>
    <w:link w:val="9"/>
    <w:uiPriority w:val="9"/>
    <w:semiHidden/>
    <w:rsid w:val="006C4DA6"/>
    <w:rPr>
      <w:rFonts w:ascii="Cambria" w:eastAsia="Times New Roman" w:hAnsi="Cambria" w:cs="Times New Roman"/>
      <w:sz w:val="22"/>
      <w:szCs w:val="22"/>
      <w:lang w:eastAsia="en-US"/>
    </w:rPr>
  </w:style>
  <w:style w:type="paragraph" w:styleId="61">
    <w:name w:val="toc 6"/>
    <w:basedOn w:val="a7"/>
    <w:next w:val="a7"/>
    <w:autoRedefine/>
    <w:uiPriority w:val="39"/>
    <w:semiHidden/>
    <w:unhideWhenUsed/>
    <w:rsid w:val="00373ADD"/>
    <w:pPr>
      <w:ind w:left="1200"/>
    </w:pPr>
  </w:style>
  <w:style w:type="paragraph" w:styleId="afb">
    <w:name w:val="Body Text"/>
    <w:basedOn w:val="a7"/>
    <w:link w:val="afc"/>
    <w:uiPriority w:val="99"/>
    <w:semiHidden/>
    <w:unhideWhenUsed/>
    <w:rsid w:val="006C4DA6"/>
    <w:pPr>
      <w:spacing w:after="120"/>
    </w:pPr>
    <w:rPr>
      <w:lang w:val="x-none"/>
    </w:rPr>
  </w:style>
  <w:style w:type="character" w:customStyle="1" w:styleId="afc">
    <w:name w:val="Основной текст Знак"/>
    <w:link w:val="afb"/>
    <w:uiPriority w:val="99"/>
    <w:semiHidden/>
    <w:rsid w:val="006C4DA6"/>
    <w:rPr>
      <w:rFonts w:ascii="Times New Roman" w:hAnsi="Times New Roman"/>
      <w:sz w:val="24"/>
      <w:szCs w:val="22"/>
      <w:lang w:eastAsia="en-US"/>
    </w:rPr>
  </w:style>
  <w:style w:type="paragraph" w:customStyle="1" w:styleId="afd">
    <w:name w:val="Абзац"/>
    <w:basedOn w:val="a7"/>
    <w:autoRedefine/>
    <w:rsid w:val="00201E52"/>
    <w:pPr>
      <w:contextualSpacing/>
    </w:pPr>
    <w:rPr>
      <w:b/>
    </w:rPr>
  </w:style>
  <w:style w:type="character" w:styleId="afe">
    <w:name w:val="page number"/>
    <w:basedOn w:val="a9"/>
    <w:rsid w:val="002B182F"/>
  </w:style>
  <w:style w:type="paragraph" w:styleId="35">
    <w:name w:val="toc 3"/>
    <w:basedOn w:val="a7"/>
    <w:next w:val="a7"/>
    <w:autoRedefine/>
    <w:uiPriority w:val="39"/>
    <w:rsid w:val="00933864"/>
    <w:pPr>
      <w:tabs>
        <w:tab w:val="left" w:pos="1134"/>
        <w:tab w:val="right" w:leader="dot" w:pos="9628"/>
      </w:tabs>
      <w:spacing w:after="0"/>
      <w:ind w:left="142" w:firstLine="0"/>
    </w:pPr>
    <w:rPr>
      <w:b/>
      <w:sz w:val="28"/>
    </w:rPr>
  </w:style>
  <w:style w:type="paragraph" w:customStyle="1" w:styleId="aff">
    <w:name w:val="Заголовок таблицы"/>
    <w:basedOn w:val="a7"/>
    <w:rsid w:val="00371627"/>
    <w:pPr>
      <w:spacing w:after="0"/>
      <w:ind w:firstLine="0"/>
    </w:pPr>
    <w:rPr>
      <w:b/>
    </w:rPr>
  </w:style>
  <w:style w:type="paragraph" w:customStyle="1" w:styleId="-">
    <w:name w:val="Таблица-заголовок"/>
    <w:basedOn w:val="a7"/>
    <w:autoRedefine/>
    <w:rsid w:val="00371627"/>
    <w:pPr>
      <w:spacing w:after="0"/>
      <w:ind w:firstLine="0"/>
    </w:pPr>
    <w:rPr>
      <w:b/>
    </w:rPr>
  </w:style>
  <w:style w:type="paragraph" w:customStyle="1" w:styleId="0">
    <w:name w:val="_Текст0"/>
    <w:rsid w:val="00495A97"/>
    <w:pPr>
      <w:ind w:firstLine="709"/>
      <w:jc w:val="both"/>
    </w:pPr>
    <w:rPr>
      <w:rFonts w:ascii="Arial" w:eastAsia="Times New Roman" w:hAnsi="Arial"/>
      <w:sz w:val="24"/>
      <w:szCs w:val="24"/>
    </w:rPr>
  </w:style>
  <w:style w:type="paragraph" w:customStyle="1" w:styleId="00">
    <w:name w:val="_Текст0 Знак"/>
    <w:rsid w:val="00FF372E"/>
    <w:pPr>
      <w:ind w:firstLine="709"/>
      <w:jc w:val="both"/>
    </w:pPr>
    <w:rPr>
      <w:rFonts w:ascii="Arial" w:eastAsia="Times New Roman" w:hAnsi="Arial" w:cs="Arial"/>
      <w:sz w:val="24"/>
      <w:szCs w:val="24"/>
    </w:rPr>
  </w:style>
  <w:style w:type="paragraph" w:customStyle="1" w:styleId="16">
    <w:name w:val="Основной текст1"/>
    <w:basedOn w:val="a7"/>
    <w:link w:val="BodytextChar"/>
    <w:rsid w:val="00B22531"/>
    <w:pPr>
      <w:spacing w:after="0"/>
    </w:pPr>
    <w:rPr>
      <w:rFonts w:eastAsia="Times New Roman"/>
      <w:sz w:val="28"/>
      <w:szCs w:val="24"/>
      <w:lang w:val="x-none" w:eastAsia="x-none"/>
    </w:rPr>
  </w:style>
  <w:style w:type="character" w:customStyle="1" w:styleId="BodytextChar">
    <w:name w:val="Body text Char"/>
    <w:link w:val="16"/>
    <w:rsid w:val="00B22531"/>
    <w:rPr>
      <w:rFonts w:ascii="Times New Roman" w:eastAsia="Times New Roman" w:hAnsi="Times New Roman"/>
      <w:sz w:val="28"/>
      <w:szCs w:val="24"/>
    </w:rPr>
  </w:style>
  <w:style w:type="character" w:customStyle="1" w:styleId="41">
    <w:name w:val="Заголовок 4 Знак"/>
    <w:aliases w:val="4 Знак,I4 Знак,l4 Знак,heading4 Знак,I41 Знак,41 Знак,l41 Знак,heading41 Знак,(Shift Ctrl 4) Знак,Titre 41 Знак,t4.T4 Знак,4heading Знак,h4 Знак,a. Знак,4 dash Знак,d Знак,4 dash1 Знак,d1 Знак,31 Знак,h41 Знак,a.1 Знак,4 dash2 Знак"/>
    <w:link w:val="40"/>
    <w:rsid w:val="00500443"/>
    <w:rPr>
      <w:rFonts w:ascii="Times New Roman" w:eastAsia="Times New Roman" w:hAnsi="Times New Roman"/>
      <w:b/>
      <w:bCs/>
      <w:noProof/>
      <w:sz w:val="24"/>
      <w:szCs w:val="24"/>
    </w:rPr>
  </w:style>
  <w:style w:type="character" w:customStyle="1" w:styleId="50">
    <w:name w:val="Заголовок 5 Знак"/>
    <w:aliases w:val="H5 Знак,PIM 5 Знак,5 Знак,ITT t5 Знак,PA Pico Section Знак"/>
    <w:link w:val="5"/>
    <w:rsid w:val="00937D62"/>
    <w:rPr>
      <w:rFonts w:ascii="Times New Roman" w:eastAsia="Times New Roman" w:hAnsi="Times New Roman"/>
      <w:b/>
      <w:bCs/>
      <w:iCs/>
      <w:sz w:val="22"/>
      <w:szCs w:val="26"/>
      <w:lang w:val="x-none" w:eastAsia="x-none"/>
    </w:rPr>
  </w:style>
  <w:style w:type="character" w:customStyle="1" w:styleId="80">
    <w:name w:val="Заголовок 8 Знак"/>
    <w:link w:val="8"/>
    <w:rsid w:val="00500443"/>
    <w:rPr>
      <w:rFonts w:ascii="Arial" w:eastAsia="Times New Roman" w:hAnsi="Arial"/>
      <w:b/>
      <w:sz w:val="22"/>
    </w:rPr>
  </w:style>
  <w:style w:type="paragraph" w:styleId="aff0">
    <w:name w:val="List Bullet"/>
    <w:basedOn w:val="a7"/>
    <w:autoRedefine/>
    <w:rsid w:val="00500443"/>
    <w:pPr>
      <w:spacing w:after="0"/>
      <w:ind w:firstLine="0"/>
    </w:pPr>
    <w:rPr>
      <w:rFonts w:eastAsia="Times New Roman"/>
      <w:noProof/>
      <w:szCs w:val="24"/>
      <w:lang w:eastAsia="ru-RU"/>
    </w:rPr>
  </w:style>
  <w:style w:type="character" w:customStyle="1" w:styleId="aff1">
    <w:name w:val="Таблица Знак"/>
    <w:link w:val="aff2"/>
    <w:locked/>
    <w:rsid w:val="00A8054E"/>
    <w:rPr>
      <w:sz w:val="28"/>
      <w:szCs w:val="28"/>
      <w:lang w:val="x-none" w:eastAsia="en-US"/>
    </w:rPr>
  </w:style>
  <w:style w:type="paragraph" w:customStyle="1" w:styleId="aff2">
    <w:name w:val="Таблица"/>
    <w:basedOn w:val="a7"/>
    <w:next w:val="a7"/>
    <w:link w:val="aff1"/>
    <w:qFormat/>
    <w:rsid w:val="00A8054E"/>
    <w:pPr>
      <w:spacing w:after="0"/>
      <w:ind w:firstLine="0"/>
      <w:contextualSpacing/>
      <w:jc w:val="left"/>
    </w:pPr>
    <w:rPr>
      <w:rFonts w:ascii="Calibri" w:hAnsi="Calibri"/>
      <w:sz w:val="28"/>
      <w:szCs w:val="28"/>
      <w:lang w:val="x-none"/>
    </w:rPr>
  </w:style>
  <w:style w:type="paragraph" w:customStyle="1" w:styleId="25">
    <w:name w:val="ПерчУр2"/>
    <w:basedOn w:val="20"/>
    <w:qFormat/>
    <w:rsid w:val="00E87C14"/>
    <w:pPr>
      <w:numPr>
        <w:numId w:val="0"/>
      </w:numPr>
      <w:tabs>
        <w:tab w:val="num" w:pos="360"/>
      </w:tabs>
      <w:spacing w:after="0"/>
      <w:ind w:left="5040" w:hanging="360"/>
    </w:pPr>
    <w:rPr>
      <w:rFonts w:eastAsia="Times New Roman"/>
      <w:sz w:val="28"/>
      <w:szCs w:val="28"/>
      <w:lang w:val="x-none"/>
    </w:rPr>
  </w:style>
  <w:style w:type="character" w:customStyle="1" w:styleId="17">
    <w:name w:val="Переч1 Знак"/>
    <w:link w:val="10"/>
    <w:locked/>
    <w:rsid w:val="00E87C14"/>
    <w:rPr>
      <w:rFonts w:ascii="Times New Roman" w:eastAsia="Times New Roman" w:hAnsi="Times New Roman"/>
      <w:sz w:val="28"/>
      <w:szCs w:val="28"/>
      <w:lang w:val="x-none" w:eastAsia="en-US"/>
    </w:rPr>
  </w:style>
  <w:style w:type="paragraph" w:customStyle="1" w:styleId="10">
    <w:name w:val="Переч1"/>
    <w:basedOn w:val="aff0"/>
    <w:link w:val="17"/>
    <w:qFormat/>
    <w:rsid w:val="00E87C14"/>
    <w:pPr>
      <w:numPr>
        <w:numId w:val="6"/>
      </w:numPr>
      <w:contextualSpacing/>
    </w:pPr>
    <w:rPr>
      <w:noProof w:val="0"/>
      <w:sz w:val="28"/>
      <w:szCs w:val="28"/>
      <w:lang w:val="x-none" w:eastAsia="en-US"/>
    </w:rPr>
  </w:style>
  <w:style w:type="paragraph" w:styleId="20">
    <w:name w:val="List Number 2"/>
    <w:basedOn w:val="a7"/>
    <w:uiPriority w:val="99"/>
    <w:semiHidden/>
    <w:unhideWhenUsed/>
    <w:rsid w:val="00E87C14"/>
    <w:pPr>
      <w:numPr>
        <w:numId w:val="5"/>
      </w:numPr>
      <w:contextualSpacing/>
    </w:pPr>
  </w:style>
  <w:style w:type="paragraph" w:customStyle="1" w:styleId="aff3">
    <w:name w:val="Абзац основной"/>
    <w:link w:val="aff4"/>
    <w:qFormat/>
    <w:rsid w:val="00382DC8"/>
    <w:pPr>
      <w:spacing w:after="120"/>
      <w:ind w:firstLine="720"/>
      <w:jc w:val="both"/>
    </w:pPr>
    <w:rPr>
      <w:rFonts w:ascii="Times New Roman" w:eastAsia="Times New Roman" w:hAnsi="Times New Roman"/>
      <w:color w:val="000000"/>
      <w:sz w:val="24"/>
      <w:lang w:eastAsia="hi-IN" w:bidi="hi-IN"/>
    </w:rPr>
  </w:style>
  <w:style w:type="character" w:customStyle="1" w:styleId="aff4">
    <w:name w:val="Абзац основной Знак"/>
    <w:link w:val="aff3"/>
    <w:rsid w:val="00382DC8"/>
    <w:rPr>
      <w:rFonts w:ascii="Times New Roman" w:eastAsia="Times New Roman" w:hAnsi="Times New Roman"/>
      <w:color w:val="000000"/>
      <w:sz w:val="24"/>
      <w:lang w:eastAsia="hi-IN" w:bidi="hi-IN"/>
    </w:rPr>
  </w:style>
  <w:style w:type="paragraph" w:customStyle="1" w:styleId="a1">
    <w:name w:val="Маркированый список"/>
    <w:link w:val="aff5"/>
    <w:qFormat/>
    <w:rsid w:val="00AF0355"/>
    <w:pPr>
      <w:numPr>
        <w:numId w:val="8"/>
      </w:numPr>
      <w:spacing w:after="60" w:line="264" w:lineRule="auto"/>
      <w:jc w:val="both"/>
    </w:pPr>
    <w:rPr>
      <w:rFonts w:eastAsia="Times New Roman" w:cs="Arial"/>
      <w:sz w:val="24"/>
      <w:szCs w:val="24"/>
      <w:lang w:eastAsia="en-US" w:bidi="en-US"/>
    </w:rPr>
  </w:style>
  <w:style w:type="character" w:customStyle="1" w:styleId="aff5">
    <w:name w:val="Маркированый список Знак"/>
    <w:link w:val="a1"/>
    <w:rsid w:val="00AF0355"/>
    <w:rPr>
      <w:rFonts w:eastAsia="Times New Roman" w:cs="Arial"/>
      <w:sz w:val="24"/>
      <w:szCs w:val="24"/>
      <w:lang w:eastAsia="en-US" w:bidi="en-US"/>
    </w:rPr>
  </w:style>
  <w:style w:type="paragraph" w:customStyle="1" w:styleId="aff6">
    <w:name w:val="Текст таблицы"/>
    <w:link w:val="aff7"/>
    <w:qFormat/>
    <w:rsid w:val="009A529B"/>
    <w:pPr>
      <w:spacing w:before="60" w:after="60"/>
    </w:pPr>
    <w:rPr>
      <w:rFonts w:ascii="Times New Roman" w:eastAsia="Times New Roman" w:hAnsi="Times New Roman" w:cs="Tahoma"/>
      <w:color w:val="000000"/>
      <w:sz w:val="22"/>
      <w:szCs w:val="24"/>
      <w:lang w:eastAsia="hi-IN" w:bidi="hi-IN"/>
    </w:rPr>
  </w:style>
  <w:style w:type="character" w:customStyle="1" w:styleId="aff7">
    <w:name w:val="Текст таблицы Знак"/>
    <w:link w:val="aff6"/>
    <w:rsid w:val="009A529B"/>
    <w:rPr>
      <w:rFonts w:ascii="Times New Roman" w:eastAsia="Times New Roman" w:hAnsi="Times New Roman" w:cs="Tahoma"/>
      <w:color w:val="000000"/>
      <w:sz w:val="22"/>
      <w:szCs w:val="24"/>
      <w:lang w:eastAsia="hi-IN" w:bidi="hi-IN"/>
    </w:rPr>
  </w:style>
  <w:style w:type="paragraph" w:customStyle="1" w:styleId="1">
    <w:name w:val="Раздел 1"/>
    <w:next w:val="aff3"/>
    <w:autoRedefine/>
    <w:qFormat/>
    <w:rsid w:val="002B59FB"/>
    <w:pPr>
      <w:keepNext/>
      <w:widowControl w:val="0"/>
      <w:numPr>
        <w:numId w:val="9"/>
      </w:numPr>
      <w:suppressAutoHyphens/>
      <w:spacing w:before="240" w:after="120" w:line="264" w:lineRule="auto"/>
      <w:jc w:val="both"/>
      <w:outlineLvl w:val="1"/>
    </w:pPr>
    <w:rPr>
      <w:rFonts w:eastAsia="DejaVu Sans" w:cs="DejaVu Sans"/>
      <w:b/>
      <w:bCs/>
      <w:kern w:val="1"/>
      <w:sz w:val="28"/>
      <w:szCs w:val="28"/>
      <w:lang w:eastAsia="hi-IN" w:bidi="hi-IN"/>
    </w:rPr>
  </w:style>
  <w:style w:type="paragraph" w:customStyle="1" w:styleId="2">
    <w:name w:val="Раздел 2"/>
    <w:basedOn w:val="1"/>
    <w:next w:val="aff3"/>
    <w:link w:val="26"/>
    <w:autoRedefine/>
    <w:qFormat/>
    <w:rsid w:val="00012C5F"/>
    <w:pPr>
      <w:numPr>
        <w:ilvl w:val="1"/>
      </w:numPr>
      <w:spacing w:before="200" w:after="0" w:line="360" w:lineRule="auto"/>
      <w:ind w:left="1417" w:hanging="697"/>
      <w:jc w:val="left"/>
    </w:pPr>
    <w:rPr>
      <w:rFonts w:ascii="Times New Roman" w:hAnsi="Times New Roman"/>
      <w:bCs w:val="0"/>
      <w:szCs w:val="24"/>
      <w:lang w:val="x-none"/>
    </w:rPr>
  </w:style>
  <w:style w:type="character" w:customStyle="1" w:styleId="26">
    <w:name w:val="Раздел 2 Знак"/>
    <w:link w:val="2"/>
    <w:rsid w:val="00012C5F"/>
    <w:rPr>
      <w:rFonts w:ascii="Times New Roman" w:eastAsia="DejaVu Sans" w:hAnsi="Times New Roman" w:cs="DejaVu Sans"/>
      <w:b/>
      <w:kern w:val="1"/>
      <w:sz w:val="28"/>
      <w:szCs w:val="24"/>
      <w:lang w:val="x-none" w:eastAsia="hi-IN" w:bidi="hi-IN"/>
    </w:rPr>
  </w:style>
  <w:style w:type="paragraph" w:customStyle="1" w:styleId="3">
    <w:name w:val="Раздел 3"/>
    <w:next w:val="aff3"/>
    <w:autoRedefine/>
    <w:qFormat/>
    <w:rsid w:val="002B59FB"/>
    <w:pPr>
      <w:numPr>
        <w:ilvl w:val="2"/>
        <w:numId w:val="9"/>
      </w:numPr>
      <w:spacing w:before="240" w:after="120" w:line="276" w:lineRule="auto"/>
    </w:pPr>
    <w:rPr>
      <w:rFonts w:eastAsia="DejaVu Sans" w:cs="DejaVu Sans"/>
      <w:b/>
      <w:i/>
      <w:kern w:val="1"/>
      <w:sz w:val="24"/>
      <w:szCs w:val="24"/>
      <w:lang w:eastAsia="hi-IN" w:bidi="hi-IN"/>
    </w:rPr>
  </w:style>
  <w:style w:type="paragraph" w:customStyle="1" w:styleId="4">
    <w:name w:val="Раздел 4"/>
    <w:next w:val="aff3"/>
    <w:qFormat/>
    <w:rsid w:val="002B59FB"/>
    <w:pPr>
      <w:numPr>
        <w:ilvl w:val="3"/>
        <w:numId w:val="9"/>
      </w:numPr>
      <w:spacing w:before="240" w:after="120" w:line="276" w:lineRule="auto"/>
    </w:pPr>
    <w:rPr>
      <w:rFonts w:eastAsia="DejaVu Sans" w:cs="DejaVu Sans"/>
      <w:b/>
      <w:i/>
      <w:kern w:val="1"/>
      <w:sz w:val="24"/>
      <w:szCs w:val="24"/>
      <w:lang w:eastAsia="hi-IN" w:bidi="hi-IN"/>
    </w:rPr>
  </w:style>
  <w:style w:type="character" w:customStyle="1" w:styleId="Char">
    <w:name w:val="Таблица Char"/>
    <w:rsid w:val="00835456"/>
    <w:rPr>
      <w:rFonts w:ascii="Times New Roman" w:eastAsia="Times New Roman" w:hAnsi="Times New Roman" w:cs="Tahoma"/>
      <w:i/>
      <w:color w:val="000000"/>
      <w:sz w:val="24"/>
      <w:lang w:eastAsia="hi-IN" w:bidi="hi-IN"/>
    </w:rPr>
  </w:style>
  <w:style w:type="paragraph" w:customStyle="1" w:styleId="-0">
    <w:name w:val="Абзац - полужирный"/>
    <w:basedOn w:val="afd"/>
    <w:autoRedefine/>
    <w:rsid w:val="00A844EC"/>
    <w:pPr>
      <w:tabs>
        <w:tab w:val="left" w:pos="1200"/>
      </w:tabs>
      <w:spacing w:after="0"/>
      <w:ind w:left="1440" w:hanging="720"/>
    </w:pPr>
    <w:rPr>
      <w:caps/>
      <w:szCs w:val="24"/>
    </w:rPr>
  </w:style>
  <w:style w:type="paragraph" w:customStyle="1" w:styleId="ConsPlusNormal">
    <w:name w:val="ConsPlusNormal"/>
    <w:rsid w:val="000F4C09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ConsPlusNonformat">
    <w:name w:val="ConsPlusNonformat"/>
    <w:uiPriority w:val="99"/>
    <w:rsid w:val="008F4BE5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customStyle="1" w:styleId="a0">
    <w:name w:val="Список маркированный"/>
    <w:basedOn w:val="ac"/>
    <w:link w:val="aff8"/>
    <w:qFormat/>
    <w:rsid w:val="00B900C8"/>
    <w:pPr>
      <w:numPr>
        <w:numId w:val="11"/>
      </w:numPr>
      <w:jc w:val="left"/>
    </w:pPr>
    <w:rPr>
      <w:rFonts w:eastAsia="Times New Roman"/>
      <w:szCs w:val="24"/>
      <w:lang w:val="x-none" w:bidi="en-US"/>
    </w:rPr>
  </w:style>
  <w:style w:type="character" w:customStyle="1" w:styleId="aff8">
    <w:name w:val="Список маркированный Знак"/>
    <w:link w:val="a0"/>
    <w:rsid w:val="00B900C8"/>
    <w:rPr>
      <w:rFonts w:ascii="Times New Roman" w:eastAsia="Times New Roman" w:hAnsi="Times New Roman"/>
      <w:sz w:val="24"/>
      <w:szCs w:val="24"/>
      <w:lang w:val="x-none" w:eastAsia="en-US" w:bidi="en-US"/>
    </w:rPr>
  </w:style>
  <w:style w:type="character" w:styleId="aff9">
    <w:name w:val="annotation reference"/>
    <w:uiPriority w:val="99"/>
    <w:semiHidden/>
    <w:unhideWhenUsed/>
    <w:rsid w:val="00B900C8"/>
    <w:rPr>
      <w:sz w:val="16"/>
      <w:szCs w:val="16"/>
    </w:rPr>
  </w:style>
  <w:style w:type="paragraph" w:styleId="affa">
    <w:name w:val="annotation text"/>
    <w:basedOn w:val="a7"/>
    <w:link w:val="affb"/>
    <w:uiPriority w:val="99"/>
    <w:unhideWhenUsed/>
    <w:rsid w:val="00B900C8"/>
    <w:pPr>
      <w:spacing w:line="240" w:lineRule="auto"/>
      <w:ind w:firstLine="0"/>
      <w:jc w:val="left"/>
    </w:pPr>
    <w:rPr>
      <w:rFonts w:ascii="Cambria" w:eastAsia="Times New Roman" w:hAnsi="Cambria"/>
      <w:sz w:val="20"/>
      <w:szCs w:val="20"/>
      <w:lang w:val="x-none" w:bidi="en-US"/>
    </w:rPr>
  </w:style>
  <w:style w:type="character" w:customStyle="1" w:styleId="affb">
    <w:name w:val="Текст примечания Знак"/>
    <w:link w:val="affa"/>
    <w:uiPriority w:val="99"/>
    <w:rsid w:val="00B900C8"/>
    <w:rPr>
      <w:rFonts w:ascii="Cambria" w:eastAsia="Times New Roman" w:hAnsi="Cambria"/>
      <w:lang w:eastAsia="en-US" w:bidi="en-US"/>
    </w:rPr>
  </w:style>
  <w:style w:type="paragraph" w:styleId="affc">
    <w:name w:val="annotation subject"/>
    <w:basedOn w:val="affa"/>
    <w:next w:val="affa"/>
    <w:link w:val="affd"/>
    <w:uiPriority w:val="99"/>
    <w:semiHidden/>
    <w:unhideWhenUsed/>
    <w:rsid w:val="004E3D9D"/>
    <w:pPr>
      <w:spacing w:line="360" w:lineRule="auto"/>
      <w:ind w:firstLine="709"/>
      <w:jc w:val="both"/>
    </w:pPr>
    <w:rPr>
      <w:rFonts w:ascii="Times New Roman" w:hAnsi="Times New Roman"/>
      <w:b/>
      <w:bCs/>
    </w:rPr>
  </w:style>
  <w:style w:type="character" w:customStyle="1" w:styleId="affd">
    <w:name w:val="Тема примечания Знак"/>
    <w:link w:val="affc"/>
    <w:uiPriority w:val="99"/>
    <w:semiHidden/>
    <w:rsid w:val="004E3D9D"/>
    <w:rPr>
      <w:rFonts w:ascii="Times New Roman" w:eastAsia="Times New Roman" w:hAnsi="Times New Roman"/>
      <w:b/>
      <w:bCs/>
      <w:lang w:eastAsia="en-US" w:bidi="en-US"/>
    </w:rPr>
  </w:style>
  <w:style w:type="paragraph" w:styleId="affe">
    <w:name w:val="Revision"/>
    <w:hidden/>
    <w:uiPriority w:val="99"/>
    <w:semiHidden/>
    <w:rsid w:val="00F16A6F"/>
    <w:rPr>
      <w:rFonts w:ascii="Times New Roman" w:hAnsi="Times New Roman"/>
      <w:sz w:val="24"/>
      <w:szCs w:val="22"/>
      <w:lang w:eastAsia="en-US"/>
    </w:rPr>
  </w:style>
  <w:style w:type="paragraph" w:customStyle="1" w:styleId="11">
    <w:name w:val="Б1"/>
    <w:basedOn w:val="aff3"/>
    <w:qFormat/>
    <w:rsid w:val="00B83E3F"/>
    <w:pPr>
      <w:numPr>
        <w:numId w:val="16"/>
      </w:numPr>
      <w:spacing w:before="480" w:after="0" w:line="360" w:lineRule="auto"/>
      <w:ind w:left="1134" w:hanging="414"/>
    </w:pPr>
    <w:rPr>
      <w:b/>
      <w:caps/>
      <w:color w:val="auto"/>
      <w:sz w:val="28"/>
      <w:szCs w:val="28"/>
      <w:lang w:eastAsia="en-US" w:bidi="en-US"/>
    </w:rPr>
  </w:style>
  <w:style w:type="paragraph" w:customStyle="1" w:styleId="21">
    <w:name w:val="Б2"/>
    <w:basedOn w:val="11"/>
    <w:link w:val="27"/>
    <w:qFormat/>
    <w:rsid w:val="00B83E3F"/>
    <w:pPr>
      <w:numPr>
        <w:ilvl w:val="1"/>
      </w:numPr>
      <w:spacing w:before="200"/>
    </w:pPr>
    <w:rPr>
      <w:caps w:val="0"/>
      <w:lang w:val="x-none"/>
    </w:rPr>
  </w:style>
  <w:style w:type="paragraph" w:customStyle="1" w:styleId="30">
    <w:name w:val="Б3"/>
    <w:basedOn w:val="21"/>
    <w:link w:val="36"/>
    <w:qFormat/>
    <w:rsid w:val="00B83E3F"/>
    <w:pPr>
      <w:numPr>
        <w:ilvl w:val="2"/>
      </w:numPr>
      <w:ind w:left="1417" w:hanging="697"/>
    </w:pPr>
  </w:style>
  <w:style w:type="character" w:customStyle="1" w:styleId="27">
    <w:name w:val="Б2 Знак"/>
    <w:link w:val="21"/>
    <w:rsid w:val="00B83E3F"/>
    <w:rPr>
      <w:rFonts w:ascii="Times New Roman" w:eastAsia="Times New Roman" w:hAnsi="Times New Roman"/>
      <w:b/>
      <w:sz w:val="28"/>
      <w:szCs w:val="28"/>
      <w:lang w:val="x-none" w:eastAsia="en-US" w:bidi="en-US"/>
    </w:rPr>
  </w:style>
  <w:style w:type="character" w:customStyle="1" w:styleId="36">
    <w:name w:val="Б3 Знак"/>
    <w:link w:val="30"/>
    <w:rsid w:val="00B83E3F"/>
    <w:rPr>
      <w:rFonts w:ascii="Times New Roman" w:eastAsia="Times New Roman" w:hAnsi="Times New Roman"/>
      <w:b/>
      <w:sz w:val="28"/>
      <w:szCs w:val="28"/>
      <w:lang w:val="x-none" w:eastAsia="en-US" w:bidi="en-US"/>
    </w:rPr>
  </w:style>
  <w:style w:type="character" w:customStyle="1" w:styleId="hps">
    <w:name w:val="hps"/>
    <w:basedOn w:val="a9"/>
    <w:rsid w:val="007238DC"/>
  </w:style>
  <w:style w:type="numbering" w:customStyle="1" w:styleId="a">
    <w:name w:val="_Список.Ненумерованный"/>
    <w:uiPriority w:val="99"/>
    <w:rsid w:val="006905A0"/>
    <w:pPr>
      <w:numPr>
        <w:numId w:val="19"/>
      </w:numPr>
    </w:pPr>
  </w:style>
  <w:style w:type="numbering" w:customStyle="1" w:styleId="12">
    <w:name w:val="_Список.Ненумерованный1"/>
    <w:uiPriority w:val="99"/>
    <w:rsid w:val="00DE41F9"/>
    <w:pPr>
      <w:numPr>
        <w:numId w:val="1"/>
      </w:numPr>
    </w:pPr>
  </w:style>
  <w:style w:type="paragraph" w:customStyle="1" w:styleId="TableText">
    <w:name w:val="Table_Text"/>
    <w:rsid w:val="007A3C5C"/>
    <w:pPr>
      <w:snapToGrid w:val="0"/>
      <w:spacing w:before="40" w:after="40" w:line="288" w:lineRule="auto"/>
    </w:pPr>
    <w:rPr>
      <w:rFonts w:ascii="Times New Roman" w:eastAsia="Times New Roman" w:hAnsi="Times New Roman"/>
      <w:color w:val="000000"/>
      <w:sz w:val="22"/>
      <w:szCs w:val="22"/>
      <w:lang w:eastAsia="en-US"/>
    </w:rPr>
  </w:style>
  <w:style w:type="paragraph" w:styleId="afff">
    <w:name w:val="table of authorities"/>
    <w:basedOn w:val="a7"/>
    <w:next w:val="a7"/>
    <w:rsid w:val="00EF001D"/>
    <w:pPr>
      <w:spacing w:before="120" w:after="0" w:line="240" w:lineRule="auto"/>
      <w:ind w:left="240" w:hanging="240"/>
    </w:pPr>
    <w:rPr>
      <w:rFonts w:eastAsia="Times New Roman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56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57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48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736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5777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554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F5F5F5"/>
                                        <w:left w:val="single" w:sz="6" w:space="0" w:color="F5F5F5"/>
                                        <w:bottom w:val="single" w:sz="6" w:space="0" w:color="F5F5F5"/>
                                        <w:right w:val="single" w:sz="6" w:space="0" w:color="F5F5F5"/>
                                      </w:divBdr>
                                      <w:divsChild>
                                        <w:div w:id="2052654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2969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2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06471">
              <w:marLeft w:val="0"/>
              <w:marRight w:val="0"/>
              <w:marTop w:val="0"/>
              <w:marBottom w:val="150"/>
              <w:divBdr>
                <w:top w:val="single" w:sz="2" w:space="0" w:color="808080"/>
                <w:left w:val="single" w:sz="2" w:space="0" w:color="808080"/>
                <w:bottom w:val="single" w:sz="2" w:space="0" w:color="808080"/>
                <w:right w:val="single" w:sz="2" w:space="0" w:color="808080"/>
              </w:divBdr>
              <w:divsChild>
                <w:div w:id="168882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2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61443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413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240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115595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606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103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otted" w:sz="6" w:space="4" w:color="555555"/>
                                        <w:left w:val="dotted" w:sz="6" w:space="4" w:color="555555"/>
                                        <w:bottom w:val="dotted" w:sz="6" w:space="4" w:color="555555"/>
                                        <w:right w:val="dotted" w:sz="6" w:space="4" w:color="555555"/>
                                      </w:divBdr>
                                      <w:divsChild>
                                        <w:div w:id="1037855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8338699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2998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9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0994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869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8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6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6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4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6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0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2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2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oleObject" Target="embeddings/oleObject2.bin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ork\&#1064;&#1072;&#1073;&#1083;&#1086;&#1085;&#1099;\&#1064;&#1072;&#1073;&#1083;&#1086;&#1085;%20&#1086;&#1092;&#1086;&#1088;&#1084;&#1083;&#1077;&#1085;&#1080;&#1103;%20&#1083;&#1102;&#1073;&#1086;&#1075;&#1086;%20&#1076;&#1086;&#1082;&#1091;&#1084;&#1077;&#1085;&#1090;&#1072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EADA773C401B24BACB8267FF5BE0F99" ma:contentTypeVersion="1" ma:contentTypeDescription="Создание документа." ma:contentTypeScope="" ma:versionID="60d3bf5a57121a4ece6fd2a08477f3d3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6433b2bd21717ea862bba6e2ab66b05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одержимого" ma:readOnly="true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56AE3F-93A1-47F1-937A-95CC9CB7009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B72281-389E-46BC-A202-7741879EFA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B98BC564-2118-4538-B967-FEB2C7718DC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00417E26-5710-4BFF-9412-09C0280AB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оформления любого документа.dot</Template>
  <TotalTime>4086</TotalTime>
  <Pages>67</Pages>
  <Words>10492</Words>
  <Characters>59807</Characters>
  <Application>Microsoft Office Word</Application>
  <DocSecurity>0</DocSecurity>
  <Lines>498</Lines>
  <Paragraphs>140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Модель угроз информационной безопасности</vt:lpstr>
    </vt:vector>
  </TitlesOfParts>
  <Company>Krokoz™</Company>
  <LinksUpToDate>false</LinksUpToDate>
  <CharactersWithSpaces>70159</CharactersWithSpaces>
  <SharedDoc>false</SharedDoc>
  <HLinks>
    <vt:vector size="180" baseType="variant">
      <vt:variant>
        <vt:i4>1179705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_Toc401745879</vt:lpwstr>
      </vt:variant>
      <vt:variant>
        <vt:i4>1179705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_Toc401745878</vt:lpwstr>
      </vt:variant>
      <vt:variant>
        <vt:i4>1179705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_Toc401745877</vt:lpwstr>
      </vt:variant>
      <vt:variant>
        <vt:i4>1179705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_Toc401745876</vt:lpwstr>
      </vt:variant>
      <vt:variant>
        <vt:i4>1179705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_Toc401745875</vt:lpwstr>
      </vt:variant>
      <vt:variant>
        <vt:i4>1179705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_Toc401745874</vt:lpwstr>
      </vt:variant>
      <vt:variant>
        <vt:i4>1179705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_Toc401745873</vt:lpwstr>
      </vt:variant>
      <vt:variant>
        <vt:i4>1179705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_Toc401745872</vt:lpwstr>
      </vt:variant>
      <vt:variant>
        <vt:i4>1179705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_Toc401745871</vt:lpwstr>
      </vt:variant>
      <vt:variant>
        <vt:i4>1179705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_Toc401745870</vt:lpwstr>
      </vt:variant>
      <vt:variant>
        <vt:i4>1245241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_Toc401745869</vt:lpwstr>
      </vt:variant>
      <vt:variant>
        <vt:i4>1245241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_Toc401745868</vt:lpwstr>
      </vt:variant>
      <vt:variant>
        <vt:i4>1245241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_Toc401745867</vt:lpwstr>
      </vt:variant>
      <vt:variant>
        <vt:i4>1245241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_Toc401745866</vt:lpwstr>
      </vt:variant>
      <vt:variant>
        <vt:i4>1245241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_Toc401745865</vt:lpwstr>
      </vt:variant>
      <vt:variant>
        <vt:i4>1245241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_Toc401745864</vt:lpwstr>
      </vt:variant>
      <vt:variant>
        <vt:i4>1245241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_Toc401745863</vt:lpwstr>
      </vt:variant>
      <vt:variant>
        <vt:i4>1245241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_Toc401745862</vt:lpwstr>
      </vt:variant>
      <vt:variant>
        <vt:i4>1245241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_Toc401745861</vt:lpwstr>
      </vt:variant>
      <vt:variant>
        <vt:i4>1245241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_Toc401745860</vt:lpwstr>
      </vt:variant>
      <vt:variant>
        <vt:i4>1048633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_Toc401745859</vt:lpwstr>
      </vt:variant>
      <vt:variant>
        <vt:i4>1048633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_Toc401745858</vt:lpwstr>
      </vt:variant>
      <vt:variant>
        <vt:i4>1048633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_Toc401745857</vt:lpwstr>
      </vt:variant>
      <vt:variant>
        <vt:i4>1048633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_Toc401745856</vt:lpwstr>
      </vt:variant>
      <vt:variant>
        <vt:i4>1048633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_Toc401745855</vt:lpwstr>
      </vt:variant>
      <vt:variant>
        <vt:i4>1048633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_Toc401745854</vt:lpwstr>
      </vt:variant>
      <vt:variant>
        <vt:i4>1048633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_Toc401745853</vt:lpwstr>
      </vt:variant>
      <vt:variant>
        <vt:i4>1048633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_Toc401745852</vt:lpwstr>
      </vt:variant>
      <vt:variant>
        <vt:i4>1048633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_Toc401745851</vt:lpwstr>
      </vt:variant>
      <vt:variant>
        <vt:i4>1048633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_Toc401745850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Модель угроз информационной безопасности</dc:title>
  <dc:subject>Название системы</dc:subject>
  <dc:creator>Артём Вишня</dc:creator>
  <cp:keywords/>
  <cp:lastModifiedBy>Симанович Кирилл</cp:lastModifiedBy>
  <cp:revision>30</cp:revision>
  <cp:lastPrinted>2012-10-29T07:58:00Z</cp:lastPrinted>
  <dcterms:created xsi:type="dcterms:W3CDTF">2016-11-30T19:55:00Z</dcterms:created>
  <dcterms:modified xsi:type="dcterms:W3CDTF">2021-04-23T17:19:00Z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 документа">
    <vt:lpwstr>ОКПО.4250001.001.ПУ</vt:lpwstr>
  </property>
  <property fmtid="{D5CDD505-2E9C-101B-9397-08002B2CF9AE}" pid="3" name="Версия">
    <vt:lpwstr>0.02</vt:lpwstr>
  </property>
</Properties>
</file>